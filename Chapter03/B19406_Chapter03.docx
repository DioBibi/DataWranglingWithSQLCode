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C499B" w14:textId="44DF58B2" w:rsidR="00CF399C" w:rsidRDefault="00CF399C" w:rsidP="00643DC4">
      <w:pPr>
        <w:pStyle w:val="H3-Subheading"/>
      </w:pPr>
      <w:r>
        <w:t xml:space="preserve">Integer Data </w:t>
      </w:r>
      <w:r w:rsidR="006F7045">
        <w:t>t</w:t>
      </w:r>
      <w:r>
        <w:t>ype</w:t>
      </w:r>
    </w:p>
    <w:p w14:paraId="30E6A9D5" w14:textId="77777777" w:rsidR="00181C45" w:rsidRPr="00F543BA" w:rsidRDefault="00CF399C" w:rsidP="00F543BA">
      <w:pPr>
        <w:pStyle w:val="SC-Source"/>
      </w:pPr>
      <w:r w:rsidRPr="00F543BA">
        <w:t xml:space="preserve">DDL for integer-type data </w:t>
      </w:r>
      <w:r w:rsidR="00181C45" w:rsidRPr="00F543BA">
        <w:t>is</w:t>
      </w:r>
    </w:p>
    <w:p w14:paraId="36906959" w14:textId="5F0A803E" w:rsidR="00CF399C" w:rsidRPr="00F543BA" w:rsidRDefault="00CF399C" w:rsidP="00F543BA">
      <w:pPr>
        <w:pStyle w:val="SC-Source"/>
      </w:pPr>
      <w:r w:rsidRPr="00F543BA">
        <w:t>CREATE TABLE customer (</w:t>
      </w:r>
    </w:p>
    <w:p w14:paraId="5D263EEA" w14:textId="51195ECF" w:rsidR="00CF399C" w:rsidRPr="00F543BA" w:rsidRDefault="00CF399C" w:rsidP="00F543BA">
      <w:pPr>
        <w:pStyle w:val="SC-Source"/>
      </w:pPr>
      <w:r>
        <w:t>Customer_id int,</w:t>
      </w:r>
    </w:p>
    <w:p w14:paraId="1F489111" w14:textId="77777777" w:rsidR="00CF399C" w:rsidRPr="00F543BA" w:rsidRDefault="00CF399C" w:rsidP="00F543BA">
      <w:pPr>
        <w:pStyle w:val="SC-Source"/>
      </w:pPr>
      <w:r w:rsidRPr="00F543BA">
        <w:t xml:space="preserve">credit integer </w:t>
      </w:r>
    </w:p>
    <w:p w14:paraId="3DF20EE5" w14:textId="77777777" w:rsidR="00CF399C" w:rsidRPr="00F543BA" w:rsidRDefault="00CF399C" w:rsidP="00F543BA">
      <w:pPr>
        <w:pStyle w:val="SC-Source"/>
      </w:pPr>
      <w:r w:rsidRPr="00F543BA">
        <w:t>);</w:t>
      </w:r>
    </w:p>
    <w:p w14:paraId="0A32393E" w14:textId="47EAD291" w:rsidR="00CF399C" w:rsidRPr="00F543BA" w:rsidRDefault="00CF399C" w:rsidP="00F543BA">
      <w:pPr>
        <w:pStyle w:val="SC-Source"/>
        <w:rPr>
          <w:rStyle w:val="HTMLCode"/>
          <w:rFonts w:ascii="Courier" w:eastAsia="Arial" w:hAnsi="Courier" w:cs="Consolas"/>
          <w:sz w:val="22"/>
          <w:szCs w:val="22"/>
        </w:rPr>
      </w:pPr>
      <w:r w:rsidRPr="6E448F15">
        <w:rPr>
          <w:rStyle w:val="HTMLCode"/>
          <w:rFonts w:ascii="Courier" w:eastAsia="Arial" w:hAnsi="Courier" w:cs="Consolas"/>
          <w:sz w:val="22"/>
          <w:szCs w:val="22"/>
        </w:rPr>
        <w:t>INSERT</w:t>
      </w:r>
      <w:r>
        <w:t> </w:t>
      </w:r>
      <w:r w:rsidRPr="6E448F15">
        <w:rPr>
          <w:rStyle w:val="HTMLCode"/>
          <w:rFonts w:ascii="Courier" w:eastAsia="Arial" w:hAnsi="Courier" w:cs="Consolas"/>
          <w:sz w:val="22"/>
          <w:szCs w:val="22"/>
        </w:rPr>
        <w:t>INTO</w:t>
      </w:r>
      <w:r>
        <w:t xml:space="preserve"> customer </w:t>
      </w:r>
      <w:r w:rsidRPr="6E448F15">
        <w:rPr>
          <w:rStyle w:val="HTMLCode"/>
          <w:rFonts w:ascii="Courier" w:eastAsia="Arial" w:hAnsi="Courier" w:cs="Consolas"/>
          <w:sz w:val="22"/>
          <w:szCs w:val="22"/>
        </w:rPr>
        <w:t>(c</w:t>
      </w:r>
      <w:r>
        <w:t>ustomer</w:t>
      </w:r>
      <w:r w:rsidR="232058A6">
        <w:t>_</w:t>
      </w:r>
      <w:r>
        <w:t>ID</w:t>
      </w:r>
      <w:r w:rsidRPr="6E448F15">
        <w:rPr>
          <w:rStyle w:val="HTMLCode"/>
          <w:rFonts w:ascii="Courier" w:eastAsia="Arial" w:hAnsi="Courier" w:cs="Consolas"/>
          <w:sz w:val="22"/>
          <w:szCs w:val="22"/>
        </w:rPr>
        <w:t xml:space="preserve">, </w:t>
      </w:r>
      <w:r>
        <w:t>credit</w:t>
      </w:r>
      <w:r w:rsidRPr="6E448F15">
        <w:rPr>
          <w:rStyle w:val="HTMLCode"/>
          <w:rFonts w:ascii="Courier" w:eastAsia="Arial" w:hAnsi="Courier" w:cs="Consolas"/>
          <w:sz w:val="22"/>
          <w:szCs w:val="22"/>
        </w:rPr>
        <w:t>) VALUES(10,12345.5);</w:t>
      </w:r>
    </w:p>
    <w:p w14:paraId="51A97F86" w14:textId="3F84EF97" w:rsidR="00CF399C" w:rsidRDefault="00CF399C" w:rsidP="00643DC4">
      <w:pPr>
        <w:pStyle w:val="H3-Subheading"/>
      </w:pPr>
      <w:r>
        <w:t xml:space="preserve">Float Data </w:t>
      </w:r>
      <w:r w:rsidR="00B743CA">
        <w:t>t</w:t>
      </w:r>
      <w:r>
        <w:t xml:space="preserve">ype </w:t>
      </w:r>
    </w:p>
    <w:p w14:paraId="4063BAED" w14:textId="77777777" w:rsidR="003C07FE" w:rsidRPr="00D06301" w:rsidRDefault="00CF399C" w:rsidP="00D06301">
      <w:pPr>
        <w:pStyle w:val="SC-Source"/>
      </w:pPr>
      <w:r w:rsidRPr="00D06301">
        <w:t xml:space="preserve">DDL for float-type data </w:t>
      </w:r>
      <w:r w:rsidR="003C07FE" w:rsidRPr="00D06301">
        <w:t xml:space="preserve">is </w:t>
      </w:r>
    </w:p>
    <w:p w14:paraId="5F2E1FDA" w14:textId="2212A57F" w:rsidR="00CF399C" w:rsidRPr="00D06301" w:rsidRDefault="00CF399C" w:rsidP="00D06301">
      <w:pPr>
        <w:pStyle w:val="SC-Source"/>
      </w:pPr>
      <w:r w:rsidRPr="00D06301">
        <w:t>CREATE TABLE customer (</w:t>
      </w:r>
    </w:p>
    <w:p w14:paraId="0788DB38" w14:textId="59CD9A33" w:rsidR="00CF399C" w:rsidRPr="00D06301" w:rsidRDefault="00CF399C" w:rsidP="00D06301">
      <w:pPr>
        <w:pStyle w:val="SC-Source"/>
      </w:pPr>
      <w:r>
        <w:t>Customer_id int,</w:t>
      </w:r>
    </w:p>
    <w:p w14:paraId="284EB1D6" w14:textId="77777777" w:rsidR="00CF399C" w:rsidRPr="00D06301" w:rsidRDefault="00CF399C" w:rsidP="00D06301">
      <w:pPr>
        <w:pStyle w:val="SC-Source"/>
      </w:pPr>
      <w:r w:rsidRPr="00D06301">
        <w:t xml:space="preserve">credit float </w:t>
      </w:r>
    </w:p>
    <w:p w14:paraId="6E0924F3" w14:textId="77777777" w:rsidR="00CF399C" w:rsidRPr="00D06301" w:rsidRDefault="00CF399C" w:rsidP="00D06301">
      <w:pPr>
        <w:pStyle w:val="SC-Source"/>
      </w:pPr>
      <w:r w:rsidRPr="00D06301">
        <w:t>);</w:t>
      </w:r>
    </w:p>
    <w:p w14:paraId="49FEE330" w14:textId="250D4F5F" w:rsidR="00F440C6" w:rsidRPr="00D06301" w:rsidRDefault="00CF399C" w:rsidP="00D06301">
      <w:pPr>
        <w:pStyle w:val="SC-Source"/>
        <w:rPr>
          <w:rStyle w:val="HTMLCode"/>
          <w:rFonts w:ascii="Courier" w:eastAsia="Arial" w:hAnsi="Courier" w:cs="Consolas"/>
          <w:sz w:val="22"/>
          <w:szCs w:val="22"/>
        </w:rPr>
      </w:pPr>
      <w:r w:rsidRPr="6E448F15">
        <w:rPr>
          <w:rStyle w:val="HTMLCode"/>
          <w:rFonts w:ascii="Courier" w:eastAsia="Arial" w:hAnsi="Courier" w:cs="Consolas"/>
          <w:sz w:val="22"/>
          <w:szCs w:val="22"/>
        </w:rPr>
        <w:t>INSERT</w:t>
      </w:r>
      <w:r>
        <w:t> </w:t>
      </w:r>
      <w:r w:rsidRPr="6E448F15">
        <w:rPr>
          <w:rStyle w:val="HTMLCode"/>
          <w:rFonts w:ascii="Courier" w:eastAsia="Arial" w:hAnsi="Courier" w:cs="Consolas"/>
          <w:sz w:val="22"/>
          <w:szCs w:val="22"/>
        </w:rPr>
        <w:t>INTO</w:t>
      </w:r>
      <w:r>
        <w:t xml:space="preserve"> customer </w:t>
      </w:r>
      <w:r w:rsidRPr="6E448F15">
        <w:rPr>
          <w:rStyle w:val="HTMLCode"/>
          <w:rFonts w:ascii="Courier" w:eastAsia="Arial" w:hAnsi="Courier" w:cs="Consolas"/>
          <w:sz w:val="22"/>
          <w:szCs w:val="22"/>
        </w:rPr>
        <w:t>(c</w:t>
      </w:r>
      <w:r>
        <w:t>ustomer</w:t>
      </w:r>
      <w:r w:rsidR="23C74155">
        <w:t>_</w:t>
      </w:r>
      <w:r>
        <w:t>ID</w:t>
      </w:r>
      <w:r w:rsidRPr="6E448F15">
        <w:rPr>
          <w:rStyle w:val="HTMLCode"/>
          <w:rFonts w:ascii="Courier" w:eastAsia="Arial" w:hAnsi="Courier" w:cs="Consolas"/>
          <w:sz w:val="22"/>
          <w:szCs w:val="22"/>
        </w:rPr>
        <w:t xml:space="preserve">, </w:t>
      </w:r>
      <w:r>
        <w:t>credit</w:t>
      </w:r>
      <w:r w:rsidRPr="6E448F15">
        <w:rPr>
          <w:rStyle w:val="HTMLCode"/>
          <w:rFonts w:ascii="Courier" w:eastAsia="Arial" w:hAnsi="Courier" w:cs="Consolas"/>
          <w:sz w:val="22"/>
          <w:szCs w:val="22"/>
        </w:rPr>
        <w:t>) VALUES(10,12345.57654);</w:t>
      </w:r>
    </w:p>
    <w:p w14:paraId="24EC8413" w14:textId="77777777" w:rsidR="0030118A" w:rsidRDefault="00CF399C" w:rsidP="0030118A">
      <w:pPr>
        <w:pStyle w:val="H2-Heading"/>
      </w:pPr>
      <w:r>
        <w:t xml:space="preserve">Date and Time Data </w:t>
      </w:r>
      <w:r w:rsidR="004C32B1">
        <w:t>t</w:t>
      </w:r>
      <w:r>
        <w:t>ype</w:t>
      </w:r>
    </w:p>
    <w:p w14:paraId="2156B380" w14:textId="41B702A0" w:rsidR="00CF399C" w:rsidRDefault="00CF399C" w:rsidP="0030118A">
      <w:pPr>
        <w:pStyle w:val="H2-Heading"/>
      </w:pPr>
      <w:r>
        <w:t>Date</w:t>
      </w:r>
    </w:p>
    <w:p w14:paraId="766DDED3" w14:textId="77777777" w:rsidR="00A06A4C" w:rsidRPr="00754A01" w:rsidRDefault="080C1A7F" w:rsidP="00754A01">
      <w:pPr>
        <w:pStyle w:val="SC-Source"/>
      </w:pPr>
      <w:r w:rsidRPr="00754A01">
        <w:t>DDL for date-type data is</w:t>
      </w:r>
    </w:p>
    <w:p w14:paraId="0A717B20" w14:textId="77777777" w:rsidR="00A06A4C" w:rsidRPr="00754A01" w:rsidRDefault="00A06A4C" w:rsidP="00754A01">
      <w:pPr>
        <w:pStyle w:val="SC-Source"/>
      </w:pPr>
      <w:r w:rsidRPr="00754A01">
        <w:t xml:space="preserve">CREATE TABLE customer ( </w:t>
      </w:r>
    </w:p>
    <w:p w14:paraId="3F714BD0" w14:textId="0E6ED168" w:rsidR="00A06A4C" w:rsidRPr="00754A01" w:rsidRDefault="18913E31" w:rsidP="00754A01">
      <w:pPr>
        <w:pStyle w:val="SC-Source"/>
      </w:pPr>
      <w:r>
        <w:t xml:space="preserve">Customer_id int, </w:t>
      </w:r>
    </w:p>
    <w:p w14:paraId="317574D0" w14:textId="2D2EB928" w:rsidR="00A06A4C" w:rsidRPr="00754A01" w:rsidRDefault="00A06A4C" w:rsidP="00754A01">
      <w:pPr>
        <w:pStyle w:val="SC-Source"/>
      </w:pPr>
      <w:r w:rsidRPr="00754A01">
        <w:t>Transaction_date date,</w:t>
      </w:r>
      <w:r w:rsidR="1E04FE8A" w:rsidRPr="00754A01">
        <w:t xml:space="preserve"> -- date type column declaration</w:t>
      </w:r>
    </w:p>
    <w:p w14:paraId="4A2AF030" w14:textId="77777777" w:rsidR="00A06A4C" w:rsidRPr="00754A01" w:rsidRDefault="00A06A4C" w:rsidP="00754A01">
      <w:pPr>
        <w:pStyle w:val="SC-Source"/>
      </w:pPr>
      <w:r w:rsidRPr="00754A01">
        <w:t>Credit float</w:t>
      </w:r>
    </w:p>
    <w:p w14:paraId="1675DCE4" w14:textId="4F389EA5" w:rsidR="00A06A4C" w:rsidRPr="00754A01" w:rsidRDefault="00A06A4C" w:rsidP="00754A01">
      <w:pPr>
        <w:pStyle w:val="SC-Source"/>
      </w:pPr>
      <w:r w:rsidRPr="00754A01">
        <w:t>);</w:t>
      </w:r>
    </w:p>
    <w:p w14:paraId="196FBFCE" w14:textId="70C903A5" w:rsidR="00FF6484" w:rsidRPr="00754A01" w:rsidRDefault="18913E31" w:rsidP="00754A01">
      <w:pPr>
        <w:pStyle w:val="SC-Source"/>
      </w:pPr>
      <w:r>
        <w:t>INSERT INTO customer (customer</w:t>
      </w:r>
      <w:r w:rsidR="18945DD5">
        <w:t>_</w:t>
      </w:r>
      <w:r>
        <w:t>ID, transaction_date, credit) VALUES(10,11-10-2022,12345.57654);</w:t>
      </w:r>
    </w:p>
    <w:p w14:paraId="5C417A29" w14:textId="735ACD08" w:rsidR="58F982F4" w:rsidRPr="00754A01" w:rsidRDefault="15EC7A40" w:rsidP="00754A01">
      <w:pPr>
        <w:pStyle w:val="SC-Source"/>
      </w:pPr>
      <w:r>
        <w:t>INSERT INTO customer (customer</w:t>
      </w:r>
      <w:r w:rsidR="086C876B">
        <w:t>_</w:t>
      </w:r>
      <w:r>
        <w:t>ID, transaction_date, credit) VALUES(11,</w:t>
      </w:r>
      <w:r w:rsidR="12CB1140">
        <w:t>2022</w:t>
      </w:r>
      <w:r>
        <w:t>-</w:t>
      </w:r>
      <w:r w:rsidR="5B52D862">
        <w:t>1</w:t>
      </w:r>
      <w:r>
        <w:t>0-</w:t>
      </w:r>
      <w:r w:rsidR="1AD3600D">
        <w:t>1</w:t>
      </w:r>
      <w:r>
        <w:t>2,12345.57654);</w:t>
      </w:r>
    </w:p>
    <w:p w14:paraId="2C3261F7" w14:textId="77777777" w:rsidR="00754A01" w:rsidRDefault="00754A01" w:rsidP="00A06A4C">
      <w:pPr>
        <w:pStyle w:val="H3-Subheading"/>
      </w:pPr>
    </w:p>
    <w:p w14:paraId="49515AAB" w14:textId="77777777" w:rsidR="00C14A88" w:rsidRDefault="00C14A88" w:rsidP="00A06A4C">
      <w:pPr>
        <w:pStyle w:val="H3-Subheading"/>
      </w:pPr>
    </w:p>
    <w:p w14:paraId="54A04C39" w14:textId="39994DFB" w:rsidR="00CF399C" w:rsidRPr="00CE3729" w:rsidRDefault="00CF399C" w:rsidP="00A06A4C">
      <w:pPr>
        <w:pStyle w:val="H3-Subheading"/>
      </w:pPr>
      <w:r>
        <w:lastRenderedPageBreak/>
        <w:t>Time</w:t>
      </w:r>
    </w:p>
    <w:p w14:paraId="1B695B89" w14:textId="7A294553" w:rsidR="00CF399C" w:rsidRPr="00C02ED2" w:rsidRDefault="00CF399C" w:rsidP="00C02ED2">
      <w:pPr>
        <w:pStyle w:val="SC-Source"/>
      </w:pPr>
      <w:r w:rsidRPr="00C02ED2">
        <w:t xml:space="preserve">DDL for </w:t>
      </w:r>
      <w:r w:rsidR="007053EE" w:rsidRPr="00C02ED2">
        <w:t>time</w:t>
      </w:r>
      <w:r w:rsidRPr="00C02ED2">
        <w:t xml:space="preserve">-type data </w:t>
      </w:r>
      <w:r w:rsidR="007053EE" w:rsidRPr="00C02ED2">
        <w:t>is</w:t>
      </w:r>
      <w:r w:rsidRPr="00C02ED2">
        <w:br/>
        <w:t>CREATE TABLE customer (</w:t>
      </w:r>
    </w:p>
    <w:p w14:paraId="33E95B7B" w14:textId="38E4B04D" w:rsidR="00CF399C" w:rsidRPr="00C02ED2" w:rsidRDefault="00CF399C" w:rsidP="00C02ED2">
      <w:pPr>
        <w:pStyle w:val="SC-Source"/>
      </w:pPr>
      <w:r>
        <w:t>Customer_id int,</w:t>
      </w:r>
    </w:p>
    <w:p w14:paraId="1A6746D1" w14:textId="77777777" w:rsidR="00CF399C" w:rsidRPr="00C02ED2" w:rsidRDefault="00CF399C" w:rsidP="00C02ED2">
      <w:pPr>
        <w:pStyle w:val="SC-Source"/>
      </w:pPr>
      <w:r w:rsidRPr="00C02ED2">
        <w:t>Transaction_date date,</w:t>
      </w:r>
    </w:p>
    <w:p w14:paraId="6334E11F" w14:textId="7E8D79AD" w:rsidR="008F14E8" w:rsidRPr="00C02ED2" w:rsidRDefault="008F14E8" w:rsidP="00C02ED2">
      <w:pPr>
        <w:pStyle w:val="SC-Source"/>
      </w:pPr>
      <w:r w:rsidRPr="00C02ED2">
        <w:t>Transaction_time time,</w:t>
      </w:r>
    </w:p>
    <w:p w14:paraId="07147E32" w14:textId="36DDDA71" w:rsidR="00CF399C" w:rsidRPr="00C02ED2" w:rsidRDefault="00CF399C" w:rsidP="00C02ED2">
      <w:pPr>
        <w:pStyle w:val="SC-Source"/>
      </w:pPr>
      <w:r w:rsidRPr="00C02ED2">
        <w:t xml:space="preserve">Credit float </w:t>
      </w:r>
    </w:p>
    <w:p w14:paraId="3839F578" w14:textId="77777777" w:rsidR="00CF399C" w:rsidRPr="00C02ED2" w:rsidRDefault="00CF399C" w:rsidP="00C02ED2">
      <w:pPr>
        <w:pStyle w:val="SC-Source"/>
      </w:pPr>
      <w:r w:rsidRPr="00C02ED2">
        <w:t>);</w:t>
      </w:r>
    </w:p>
    <w:p w14:paraId="228AC401" w14:textId="4907FCEB" w:rsidR="00CF399C" w:rsidRPr="00C02ED2" w:rsidRDefault="00CF399C" w:rsidP="00C02ED2">
      <w:pPr>
        <w:pStyle w:val="SC-Source"/>
      </w:pPr>
      <w:r w:rsidRPr="6E448F15">
        <w:rPr>
          <w:rStyle w:val="HTMLCode"/>
          <w:rFonts w:ascii="Courier" w:eastAsia="Arial" w:hAnsi="Courier" w:cs="Consolas"/>
          <w:sz w:val="22"/>
          <w:szCs w:val="22"/>
        </w:rPr>
        <w:t>INSERT</w:t>
      </w:r>
      <w:r>
        <w:t> </w:t>
      </w:r>
      <w:r w:rsidRPr="6E448F15">
        <w:rPr>
          <w:rStyle w:val="HTMLCode"/>
          <w:rFonts w:ascii="Courier" w:eastAsia="Arial" w:hAnsi="Courier" w:cs="Consolas"/>
          <w:sz w:val="22"/>
          <w:szCs w:val="22"/>
        </w:rPr>
        <w:t>INTO</w:t>
      </w:r>
      <w:r>
        <w:t xml:space="preserve"> customer </w:t>
      </w:r>
      <w:r w:rsidRPr="6E448F15">
        <w:rPr>
          <w:rStyle w:val="HTMLCode"/>
          <w:rFonts w:ascii="Courier" w:eastAsia="Arial" w:hAnsi="Courier" w:cs="Consolas"/>
          <w:sz w:val="22"/>
          <w:szCs w:val="22"/>
        </w:rPr>
        <w:t>(</w:t>
      </w:r>
      <w:r>
        <w:t>customer</w:t>
      </w:r>
      <w:r w:rsidR="37FDF7C5">
        <w:t>_</w:t>
      </w:r>
      <w:r>
        <w:t>ID, transaction_date,</w:t>
      </w:r>
      <w:r w:rsidR="754AC52C">
        <w:t xml:space="preserve"> transaction_time,</w:t>
      </w:r>
      <w:r>
        <w:t xml:space="preserve"> credit) VALUES(10,11-10-2022,12345.57654);</w:t>
      </w:r>
    </w:p>
    <w:p w14:paraId="388F4308" w14:textId="77777777" w:rsidR="0030118A" w:rsidRDefault="00CF399C" w:rsidP="0030118A">
      <w:pPr>
        <w:pStyle w:val="H2-Heading"/>
      </w:pPr>
      <w:r>
        <w:t>String Data Type</w:t>
      </w:r>
    </w:p>
    <w:p w14:paraId="254E1BED" w14:textId="5C6562E1" w:rsidR="00CF399C" w:rsidRDefault="00CF399C" w:rsidP="0030118A">
      <w:pPr>
        <w:pStyle w:val="H2-Heading"/>
      </w:pPr>
      <w:r>
        <w:t>Char</w:t>
      </w:r>
    </w:p>
    <w:p w14:paraId="23402C85" w14:textId="7A5FD57F" w:rsidR="00917C81" w:rsidRPr="00F737E1" w:rsidRDefault="00CF399C" w:rsidP="00F737E1">
      <w:pPr>
        <w:pStyle w:val="SC-Source"/>
      </w:pPr>
      <w:r>
        <w:br/>
      </w:r>
      <w:r w:rsidRPr="00F737E1">
        <w:t xml:space="preserve">DDL for character type data </w:t>
      </w:r>
      <w:r w:rsidR="00917C81" w:rsidRPr="00F737E1">
        <w:t>is</w:t>
      </w:r>
    </w:p>
    <w:p w14:paraId="298BB2C9" w14:textId="77D0E077" w:rsidR="00CF399C" w:rsidRPr="00F737E1" w:rsidRDefault="00CF399C" w:rsidP="00F737E1">
      <w:pPr>
        <w:pStyle w:val="SC-Source"/>
      </w:pPr>
      <w:r w:rsidRPr="00F737E1">
        <w:t>CREATE TABLE customer (</w:t>
      </w:r>
    </w:p>
    <w:p w14:paraId="6F568316" w14:textId="7C9C273D" w:rsidR="00CF399C" w:rsidRPr="00F737E1" w:rsidRDefault="00CF399C" w:rsidP="00F737E1">
      <w:pPr>
        <w:pStyle w:val="SC-Source"/>
      </w:pPr>
      <w:r>
        <w:t>Customer_id int,</w:t>
      </w:r>
    </w:p>
    <w:p w14:paraId="64EFDA6D" w14:textId="2E3E37B0" w:rsidR="00CF399C" w:rsidRPr="00F737E1" w:rsidRDefault="40323B9F" w:rsidP="00F737E1">
      <w:pPr>
        <w:pStyle w:val="SC-Source"/>
      </w:pPr>
      <w:r w:rsidRPr="00F737E1">
        <w:t>Customer_name char(60)</w:t>
      </w:r>
      <w:r w:rsidR="1D63A80C" w:rsidRPr="00F737E1">
        <w:t xml:space="preserve"> -- Here 60 defines the maximum length of the value which can be stored in </w:t>
      </w:r>
      <w:r w:rsidR="4E14FB2B" w:rsidRPr="00F737E1">
        <w:t>in this column</w:t>
      </w:r>
    </w:p>
    <w:p w14:paraId="609B761D" w14:textId="77777777" w:rsidR="00CF399C" w:rsidRPr="00F737E1" w:rsidRDefault="00CF399C" w:rsidP="00F737E1">
      <w:pPr>
        <w:pStyle w:val="SC-Source"/>
      </w:pPr>
      <w:r w:rsidRPr="00F737E1">
        <w:t>);</w:t>
      </w:r>
    </w:p>
    <w:p w14:paraId="470F33AA" w14:textId="4B6322AF" w:rsidR="00CF399C" w:rsidRPr="00F737E1" w:rsidRDefault="00CF399C" w:rsidP="00F737E1">
      <w:pPr>
        <w:pStyle w:val="SC-Source"/>
        <w:rPr>
          <w:rStyle w:val="HTMLCode"/>
          <w:rFonts w:ascii="Courier" w:eastAsia="Arial" w:hAnsi="Courier" w:cs="Consolas"/>
          <w:sz w:val="22"/>
          <w:szCs w:val="22"/>
        </w:rPr>
      </w:pPr>
      <w:r w:rsidRPr="6E448F15">
        <w:rPr>
          <w:rStyle w:val="HTMLCode"/>
          <w:rFonts w:ascii="Courier" w:eastAsia="Arial" w:hAnsi="Courier" w:cs="Consolas"/>
          <w:sz w:val="22"/>
          <w:szCs w:val="22"/>
        </w:rPr>
        <w:t>INSERT</w:t>
      </w:r>
      <w:r>
        <w:t> </w:t>
      </w:r>
      <w:r w:rsidRPr="6E448F15">
        <w:rPr>
          <w:rStyle w:val="HTMLCode"/>
          <w:rFonts w:ascii="Courier" w:eastAsia="Arial" w:hAnsi="Courier" w:cs="Consolas"/>
          <w:sz w:val="22"/>
          <w:szCs w:val="22"/>
        </w:rPr>
        <w:t>INTO</w:t>
      </w:r>
      <w:r>
        <w:t xml:space="preserve"> customer </w:t>
      </w:r>
      <w:r w:rsidRPr="6E448F15">
        <w:rPr>
          <w:rStyle w:val="HTMLCode"/>
          <w:rFonts w:ascii="Courier" w:eastAsia="Arial" w:hAnsi="Courier" w:cs="Consolas"/>
          <w:sz w:val="22"/>
          <w:szCs w:val="22"/>
        </w:rPr>
        <w:t>(c</w:t>
      </w:r>
      <w:r>
        <w:t>ustomer</w:t>
      </w:r>
      <w:r w:rsidR="4F006642">
        <w:t>_</w:t>
      </w:r>
      <w:r>
        <w:t>ID</w:t>
      </w:r>
      <w:r w:rsidRPr="6E448F15">
        <w:rPr>
          <w:rStyle w:val="HTMLCode"/>
          <w:rFonts w:ascii="Courier" w:eastAsia="Arial" w:hAnsi="Courier" w:cs="Consolas"/>
          <w:sz w:val="22"/>
          <w:szCs w:val="22"/>
        </w:rPr>
        <w:t xml:space="preserve">, </w:t>
      </w:r>
      <w:r>
        <w:t>customer_name</w:t>
      </w:r>
      <w:r w:rsidRPr="6E448F15">
        <w:rPr>
          <w:rStyle w:val="HTMLCode"/>
          <w:rFonts w:ascii="Courier" w:eastAsia="Arial" w:hAnsi="Courier" w:cs="Consolas"/>
          <w:sz w:val="22"/>
          <w:szCs w:val="22"/>
        </w:rPr>
        <w:t>) VALUES(10,’JK’);</w:t>
      </w:r>
    </w:p>
    <w:p w14:paraId="2D3DE7A3" w14:textId="4EE39099" w:rsidR="00CF399C" w:rsidRDefault="00CF399C" w:rsidP="002044C7">
      <w:pPr>
        <w:pStyle w:val="H3-Subheading"/>
      </w:pPr>
      <w:r>
        <w:t>Varchar</w:t>
      </w:r>
    </w:p>
    <w:p w14:paraId="27507DBF" w14:textId="77777777" w:rsidR="002044C7" w:rsidRPr="002440A3" w:rsidRDefault="00CF399C" w:rsidP="002440A3">
      <w:pPr>
        <w:pStyle w:val="SC-Source"/>
      </w:pPr>
      <w:r w:rsidRPr="002440A3">
        <w:t xml:space="preserve">DDL for this data type is </w:t>
      </w:r>
      <w:r w:rsidRPr="002440A3">
        <w:br/>
        <w:t>create table test(</w:t>
      </w:r>
    </w:p>
    <w:p w14:paraId="5B2DF721" w14:textId="77777777" w:rsidR="002044C7" w:rsidRPr="002440A3" w:rsidRDefault="40323B9F" w:rsidP="002440A3">
      <w:pPr>
        <w:pStyle w:val="SC-Source"/>
      </w:pPr>
      <w:r w:rsidRPr="002440A3">
        <w:t>col1 varchar(120)</w:t>
      </w:r>
      <w:r w:rsidR="3485A0C8" w:rsidRPr="002440A3">
        <w:t xml:space="preserve"> -- This means it can hold 120 single-byte characters, 60 double-byte characters, 40 three-byte characters, or 30 4 byte characters.</w:t>
      </w:r>
    </w:p>
    <w:p w14:paraId="0ECB1CFB" w14:textId="7DDE15CA" w:rsidR="00CF399C" w:rsidRPr="002440A3" w:rsidRDefault="00CF399C" w:rsidP="002440A3">
      <w:pPr>
        <w:pStyle w:val="SC-Source"/>
      </w:pPr>
      <w:r w:rsidRPr="002440A3">
        <w:t>);</w:t>
      </w:r>
    </w:p>
    <w:p w14:paraId="74900CBE" w14:textId="77777777" w:rsidR="00C14A88" w:rsidRDefault="00C14A88" w:rsidP="0030118A">
      <w:pPr>
        <w:pStyle w:val="P-Regular"/>
        <w:rPr>
          <w:rStyle w:val="Heading1Char"/>
          <w:rFonts w:asciiTheme="minorHAnsi" w:eastAsiaTheme="minorEastAsia" w:hAnsiTheme="minorHAnsi" w:cstheme="minorBidi"/>
          <w:color w:val="auto"/>
          <w:sz w:val="36"/>
          <w:szCs w:val="36"/>
        </w:rPr>
      </w:pPr>
    </w:p>
    <w:p w14:paraId="72936981" w14:textId="77777777" w:rsidR="00C14A88" w:rsidRDefault="00C14A88" w:rsidP="0030118A">
      <w:pPr>
        <w:pStyle w:val="P-Regular"/>
        <w:rPr>
          <w:rStyle w:val="Heading1Char"/>
          <w:rFonts w:asciiTheme="minorHAnsi" w:eastAsiaTheme="minorEastAsia" w:hAnsiTheme="minorHAnsi" w:cstheme="minorBidi"/>
          <w:color w:val="auto"/>
          <w:sz w:val="36"/>
          <w:szCs w:val="36"/>
        </w:rPr>
      </w:pPr>
    </w:p>
    <w:p w14:paraId="631656DA" w14:textId="77777777" w:rsidR="00C14A88" w:rsidRDefault="00C14A88" w:rsidP="0030118A">
      <w:pPr>
        <w:pStyle w:val="P-Regular"/>
        <w:rPr>
          <w:rStyle w:val="Heading1Char"/>
          <w:rFonts w:asciiTheme="minorHAnsi" w:eastAsiaTheme="minorEastAsia" w:hAnsiTheme="minorHAnsi" w:cstheme="minorBidi"/>
          <w:color w:val="auto"/>
          <w:sz w:val="36"/>
          <w:szCs w:val="36"/>
        </w:rPr>
      </w:pPr>
    </w:p>
    <w:p w14:paraId="3E3C791D" w14:textId="1C437619" w:rsidR="006C5B8B" w:rsidRPr="006C5B8B" w:rsidRDefault="65E4170F" w:rsidP="0030118A">
      <w:pPr>
        <w:pStyle w:val="P-Regular"/>
      </w:pPr>
      <w:r w:rsidRPr="6E448F15">
        <w:rPr>
          <w:rStyle w:val="Heading1Char"/>
          <w:rFonts w:asciiTheme="minorHAnsi" w:eastAsiaTheme="minorEastAsia" w:hAnsiTheme="minorHAnsi" w:cstheme="minorBidi"/>
          <w:color w:val="auto"/>
          <w:sz w:val="36"/>
          <w:szCs w:val="36"/>
        </w:rPr>
        <w:lastRenderedPageBreak/>
        <w:t xml:space="preserve">SQL </w:t>
      </w:r>
      <w:r w:rsidR="00CF399C" w:rsidRPr="6E448F15">
        <w:rPr>
          <w:rStyle w:val="Heading1Char"/>
          <w:rFonts w:asciiTheme="minorHAnsi" w:eastAsiaTheme="minorEastAsia" w:hAnsiTheme="minorHAnsi" w:cstheme="minorBidi"/>
          <w:color w:val="auto"/>
          <w:sz w:val="36"/>
          <w:szCs w:val="36"/>
        </w:rPr>
        <w:t>String Functions</w:t>
      </w:r>
    </w:p>
    <w:p w14:paraId="4EA72A5F" w14:textId="3445C846" w:rsidR="00CF399C" w:rsidRPr="00C0401E" w:rsidRDefault="1F85AD94" w:rsidP="00494639">
      <w:pPr>
        <w:pStyle w:val="H2-Heading"/>
        <w:rPr>
          <w:rStyle w:val="Heading2Char"/>
          <w:rFonts w:asciiTheme="minorHAnsi" w:eastAsiaTheme="minorEastAsia" w:hAnsiTheme="minorHAnsi" w:cstheme="minorBidi"/>
          <w:color w:val="auto"/>
          <w:sz w:val="36"/>
          <w:szCs w:val="36"/>
        </w:rPr>
      </w:pPr>
      <w:r w:rsidRPr="60DAF170">
        <w:rPr>
          <w:rStyle w:val="Heading2Char"/>
          <w:rFonts w:asciiTheme="minorHAnsi" w:eastAsiaTheme="minorEastAsia" w:hAnsiTheme="minorHAnsi" w:cstheme="minorBidi"/>
          <w:color w:val="auto"/>
          <w:sz w:val="36"/>
          <w:szCs w:val="36"/>
        </w:rPr>
        <w:t>RIGHT(</w:t>
      </w:r>
      <w:r w:rsidR="40323B9F" w:rsidRPr="60DAF170">
        <w:rPr>
          <w:rStyle w:val="Heading2Char"/>
          <w:rFonts w:asciiTheme="minorHAnsi" w:eastAsiaTheme="minorEastAsia" w:hAnsiTheme="minorHAnsi" w:cstheme="minorBidi"/>
          <w:color w:val="auto"/>
          <w:sz w:val="36"/>
          <w:szCs w:val="36"/>
        </w:rPr>
        <w:t>)</w:t>
      </w:r>
    </w:p>
    <w:p w14:paraId="4CCF6150" w14:textId="77777777" w:rsidR="00CF399C" w:rsidRPr="0069629F" w:rsidRDefault="00CF399C" w:rsidP="002D7EC1">
      <w:pPr>
        <w:pStyle w:val="P-Regular"/>
      </w:pPr>
      <w:r w:rsidRPr="0069629F">
        <w:t xml:space="preserve">Example: </w:t>
      </w:r>
    </w:p>
    <w:p w14:paraId="4AD505F7" w14:textId="299F027B" w:rsidR="00CF399C" w:rsidRDefault="00CF399C" w:rsidP="0069629F">
      <w:pPr>
        <w:pStyle w:val="SC-Source"/>
      </w:pPr>
      <w:r>
        <w:t xml:space="preserve">SELECT </w:t>
      </w:r>
      <w:r w:rsidR="00CC6E16">
        <w:t>RIGHT</w:t>
      </w:r>
      <w:r>
        <w:t xml:space="preserve">(‘This is String Right function’,14) </w:t>
      </w:r>
    </w:p>
    <w:p w14:paraId="26394B51" w14:textId="7659401E" w:rsidR="000E5294" w:rsidRDefault="00C73ADF" w:rsidP="00CF399C">
      <w:r>
        <w:t>Let’s</w:t>
      </w:r>
      <w:r w:rsidR="000E5294">
        <w:t xml:space="preserve"> look at one more example</w:t>
      </w:r>
      <w:r w:rsidR="00E72ADB">
        <w:t xml:space="preserve"> </w:t>
      </w:r>
      <w:r w:rsidR="000E5294">
        <w:t>for customer table</w:t>
      </w:r>
      <w:r w:rsidR="009579D3">
        <w:t>:</w:t>
      </w:r>
    </w:p>
    <w:p w14:paraId="01B2ACAB" w14:textId="2A6985FE" w:rsidR="00C73ADF" w:rsidRDefault="00C73ADF" w:rsidP="008E3BAD">
      <w:pPr>
        <w:pStyle w:val="SC-Source"/>
      </w:pPr>
      <w:r>
        <w:t>Select right(Name,4)</w:t>
      </w:r>
      <w:r w:rsidR="008E3BAD">
        <w:t xml:space="preserve"> as output</w:t>
      </w:r>
      <w:r>
        <w:t xml:space="preserve"> from customer</w:t>
      </w:r>
      <w:r w:rsidR="008E3BAD">
        <w:t>;</w:t>
      </w:r>
    </w:p>
    <w:p w14:paraId="3ACF04A8" w14:textId="073B04B4" w:rsidR="00CF399C" w:rsidRPr="000250FD" w:rsidRDefault="5C5F283A" w:rsidP="000250FD">
      <w:pPr>
        <w:pStyle w:val="H2-Heading"/>
      </w:pPr>
      <w:r w:rsidRPr="000250FD">
        <w:t>LEFT(</w:t>
      </w:r>
      <w:r w:rsidR="40323B9F" w:rsidRPr="000250FD">
        <w:t>)</w:t>
      </w:r>
    </w:p>
    <w:p w14:paraId="77A73A4D" w14:textId="77777777" w:rsidR="00CF399C" w:rsidRPr="008A1201" w:rsidRDefault="00CF399C" w:rsidP="00CF399C">
      <w:r w:rsidRPr="008A1201">
        <w:t xml:space="preserve">Example: </w:t>
      </w:r>
    </w:p>
    <w:p w14:paraId="6574A40A" w14:textId="77777777" w:rsidR="00CF399C" w:rsidRDefault="00CF399C" w:rsidP="00EF71BE">
      <w:pPr>
        <w:pStyle w:val="SC-Source"/>
      </w:pPr>
      <w:r>
        <w:t xml:space="preserve">SELECT left(‘This is String Left function’,4) </w:t>
      </w:r>
    </w:p>
    <w:p w14:paraId="03128DA5" w14:textId="6F84A581" w:rsidR="00AB5B5D" w:rsidRDefault="00AB5B5D" w:rsidP="00AB5B5D">
      <w:r>
        <w:t>Let’s look at one more example for customer table</w:t>
      </w:r>
      <w:r w:rsidR="00C8274A">
        <w:t>:</w:t>
      </w:r>
    </w:p>
    <w:p w14:paraId="79D0A238" w14:textId="0281B80B" w:rsidR="00AB5B5D" w:rsidRDefault="00AB5B5D" w:rsidP="00AB5B5D">
      <w:pPr>
        <w:pStyle w:val="SC-Source"/>
      </w:pPr>
      <w:r>
        <w:t>Select left(Name,4) as output from customer;</w:t>
      </w:r>
    </w:p>
    <w:p w14:paraId="6B76402E" w14:textId="4EF964D5" w:rsidR="00CF399C" w:rsidRDefault="581116AE" w:rsidP="00704E89">
      <w:pPr>
        <w:pStyle w:val="H2-Heading"/>
      </w:pPr>
      <w:r>
        <w:t>Len</w:t>
      </w:r>
      <w:r w:rsidR="1A8727E5">
        <w:t>gth</w:t>
      </w:r>
      <w:r>
        <w:t>(</w:t>
      </w:r>
      <w:r w:rsidR="40323B9F">
        <w:t>)</w:t>
      </w:r>
    </w:p>
    <w:p w14:paraId="4B2C9F63" w14:textId="77777777" w:rsidR="00CF399C" w:rsidRPr="00C462C2" w:rsidRDefault="00CF399C" w:rsidP="00CF399C">
      <w:r w:rsidRPr="00C462C2">
        <w:t xml:space="preserve">Example: </w:t>
      </w:r>
    </w:p>
    <w:p w14:paraId="09EB7CC6" w14:textId="7E9A1426" w:rsidR="00CF399C" w:rsidRDefault="00CF399C" w:rsidP="00391BCD">
      <w:pPr>
        <w:pStyle w:val="SC-Source"/>
      </w:pPr>
      <w:r>
        <w:t>SELECT len</w:t>
      </w:r>
      <w:r w:rsidR="41E8D81C">
        <w:t>gth</w:t>
      </w:r>
      <w:r>
        <w:t xml:space="preserve">‘This is String length function’) </w:t>
      </w:r>
    </w:p>
    <w:p w14:paraId="75995DB9" w14:textId="35007F96" w:rsidR="00260910" w:rsidRDefault="00260910" w:rsidP="00260910">
      <w:r>
        <w:t>Let’s look at one more example for customer table</w:t>
      </w:r>
      <w:r w:rsidR="00BA3141">
        <w:t>:</w:t>
      </w:r>
    </w:p>
    <w:p w14:paraId="17AD6E55" w14:textId="329EE67A" w:rsidR="00260910" w:rsidRDefault="00260910" w:rsidP="00260910">
      <w:pPr>
        <w:pStyle w:val="SC-Source"/>
      </w:pPr>
      <w:r>
        <w:t>Select len</w:t>
      </w:r>
      <w:r w:rsidR="65F34A15">
        <w:t>gth</w:t>
      </w:r>
      <w:r>
        <w:t>(Name) as output from customer;</w:t>
      </w:r>
    </w:p>
    <w:p w14:paraId="13005EA6" w14:textId="5D8CC686" w:rsidR="5DB64A16" w:rsidRDefault="5DB64A16" w:rsidP="7F32D135">
      <w:pPr>
        <w:pStyle w:val="H2-Heading"/>
      </w:pPr>
      <w:r>
        <w:t>TRIM()</w:t>
      </w:r>
    </w:p>
    <w:p w14:paraId="457593C4" w14:textId="36F3D80E" w:rsidR="5DB64A16" w:rsidRPr="008C1C2A" w:rsidRDefault="5DB64A16" w:rsidP="7F32D135">
      <w:r w:rsidRPr="008C1C2A">
        <w:t>Example</w:t>
      </w:r>
      <w:r w:rsidR="008C1C2A">
        <w:t>:</w:t>
      </w:r>
    </w:p>
    <w:p w14:paraId="359C0911" w14:textId="163AA0AA" w:rsidR="5DB64A16" w:rsidRDefault="5DB64A16" w:rsidP="7F32D135">
      <w:pPr>
        <w:pStyle w:val="SC-Source"/>
      </w:pPr>
      <w:r>
        <w:t>SELECT TRIM('  This is String TRIM function    ');</w:t>
      </w:r>
    </w:p>
    <w:p w14:paraId="770DCF07" w14:textId="102B28B1" w:rsidR="00CF399C" w:rsidRDefault="546233A2" w:rsidP="00590FB4">
      <w:pPr>
        <w:pStyle w:val="H2-Heading"/>
      </w:pPr>
      <w:r>
        <w:t>RTRIM(</w:t>
      </w:r>
      <w:r w:rsidR="40323B9F">
        <w:t>)</w:t>
      </w:r>
    </w:p>
    <w:p w14:paraId="5010BC8D" w14:textId="77777777" w:rsidR="00CF399C" w:rsidRPr="0049145F" w:rsidRDefault="00CF399C" w:rsidP="006D192E">
      <w:pPr>
        <w:pStyle w:val="P-Regular"/>
      </w:pPr>
      <w:r w:rsidRPr="0049145F">
        <w:t xml:space="preserve">Example: </w:t>
      </w:r>
    </w:p>
    <w:p w14:paraId="00480394" w14:textId="0C255DE9" w:rsidR="00CF399C" w:rsidRDefault="00CF399C" w:rsidP="0049145F">
      <w:pPr>
        <w:pStyle w:val="SC-Source"/>
      </w:pPr>
      <w:r>
        <w:t xml:space="preserve">select len(‘      This is String RTRIM function       ’) </w:t>
      </w:r>
    </w:p>
    <w:p w14:paraId="3ECCE256" w14:textId="01E59693" w:rsidR="00CF399C" w:rsidRDefault="6FE28EF6" w:rsidP="008F1D3F">
      <w:pPr>
        <w:pStyle w:val="H2-Heading"/>
      </w:pPr>
      <w:r>
        <w:t>LTRIM(</w:t>
      </w:r>
      <w:r w:rsidR="40323B9F">
        <w:t>)</w:t>
      </w:r>
    </w:p>
    <w:p w14:paraId="35F70617" w14:textId="77777777" w:rsidR="00CF399C" w:rsidRPr="00213820" w:rsidRDefault="00CF399C" w:rsidP="003C7523">
      <w:pPr>
        <w:pStyle w:val="P-Regular"/>
      </w:pPr>
      <w:r w:rsidRPr="00213820">
        <w:t xml:space="preserve">Example: </w:t>
      </w:r>
    </w:p>
    <w:p w14:paraId="60B17B04" w14:textId="1CAFEE5D" w:rsidR="00CF399C" w:rsidRDefault="00CF399C" w:rsidP="00213820">
      <w:pPr>
        <w:pStyle w:val="SC-Source"/>
      </w:pPr>
      <w:r>
        <w:t xml:space="preserve">select len(‘      This is String RTRIM function       ’) </w:t>
      </w:r>
    </w:p>
    <w:p w14:paraId="4BA8B21A" w14:textId="1CAFEE5D" w:rsidR="00CF399C" w:rsidRPr="00E650E0" w:rsidRDefault="40323B9F" w:rsidP="00E650E0">
      <w:pPr>
        <w:pStyle w:val="H2-Heading"/>
      </w:pPr>
      <w:bookmarkStart w:id="0" w:name="_Int_nHCvWcy8"/>
      <w:r>
        <w:lastRenderedPageBreak/>
        <w:t>RPAD(</w:t>
      </w:r>
      <w:bookmarkEnd w:id="0"/>
      <w:r>
        <w:t>)</w:t>
      </w:r>
    </w:p>
    <w:p w14:paraId="2A7E0DF9" w14:textId="54F6411C" w:rsidR="00CF399C" w:rsidRPr="001D51D3" w:rsidRDefault="00CF399C" w:rsidP="00CF399C">
      <w:r w:rsidRPr="001D51D3">
        <w:t>Example:</w:t>
      </w:r>
    </w:p>
    <w:p w14:paraId="40EACEEA" w14:textId="77777777" w:rsidR="00CF399C" w:rsidRDefault="00CF399C" w:rsidP="009D0D7A">
      <w:pPr>
        <w:pStyle w:val="SC-Source"/>
      </w:pPr>
      <w:r>
        <w:t>Select RPAD(‘6’,4,’0’) as new_column;</w:t>
      </w:r>
    </w:p>
    <w:p w14:paraId="6C3EA7F3" w14:textId="7D0ABD9E" w:rsidR="00F343DD" w:rsidRPr="00DB1EA3" w:rsidRDefault="00F343DD" w:rsidP="00F343DD">
      <w:pPr>
        <w:shd w:val="clear" w:color="auto" w:fill="FFFFFF"/>
        <w:spacing w:after="150" w:line="240" w:lineRule="auto"/>
        <w:textAlignment w:val="baseline"/>
      </w:pPr>
      <w:r w:rsidRPr="00DB1EA3">
        <w:t xml:space="preserve">Another Example: </w:t>
      </w:r>
    </w:p>
    <w:p w14:paraId="30C8606D" w14:textId="047088D9" w:rsidR="00F343DD" w:rsidRPr="00F343DD" w:rsidRDefault="00F343DD" w:rsidP="00F343DD">
      <w:pPr>
        <w:pStyle w:val="SC-Source"/>
      </w:pPr>
      <w:r w:rsidRPr="00F343DD">
        <w:t>SELECT</w:t>
      </w:r>
    </w:p>
    <w:p w14:paraId="1227F4B1" w14:textId="77777777" w:rsidR="00F343DD" w:rsidRPr="00F343DD" w:rsidRDefault="00F343DD" w:rsidP="00F343DD">
      <w:pPr>
        <w:pStyle w:val="SC-Source"/>
      </w:pPr>
      <w:r w:rsidRPr="00F343DD">
        <w:t>first_name,</w:t>
      </w:r>
    </w:p>
    <w:p w14:paraId="21E2DB88" w14:textId="77EB4413" w:rsidR="00F343DD" w:rsidRPr="00F343DD" w:rsidRDefault="004B3893" w:rsidP="00F343DD">
      <w:pPr>
        <w:pStyle w:val="SC-Source"/>
      </w:pPr>
      <w:r>
        <w:t>R</w:t>
      </w:r>
      <w:r w:rsidR="00F343DD" w:rsidRPr="00F343DD">
        <w:t>PAD(</w:t>
      </w:r>
      <w:r w:rsidR="00F451C8">
        <w:t>first_</w:t>
      </w:r>
      <w:r w:rsidR="00F343DD" w:rsidRPr="00F343DD">
        <w:t>name, 10, '*') AS padded_value</w:t>
      </w:r>
    </w:p>
    <w:p w14:paraId="52BD1BD0" w14:textId="170CB0D9" w:rsidR="00CF399C" w:rsidRDefault="00F343DD" w:rsidP="00F343DD">
      <w:pPr>
        <w:pStyle w:val="SC-Source"/>
      </w:pPr>
      <w:r w:rsidRPr="00F343DD">
        <w:t>FROM customers;</w:t>
      </w:r>
    </w:p>
    <w:p w14:paraId="3BE0E7A9" w14:textId="775091B3" w:rsidR="00CF399C" w:rsidRDefault="40323B9F" w:rsidP="00D42287">
      <w:pPr>
        <w:pStyle w:val="H2-Heading"/>
      </w:pPr>
      <w:r>
        <w:t>LPAD()</w:t>
      </w:r>
    </w:p>
    <w:p w14:paraId="5C035DB9" w14:textId="77777777" w:rsidR="00CF399C" w:rsidRPr="002F380D" w:rsidRDefault="00CF399C" w:rsidP="00CF399C">
      <w:r w:rsidRPr="002F380D">
        <w:t>Example:</w:t>
      </w:r>
    </w:p>
    <w:p w14:paraId="082F5DA0" w14:textId="77777777" w:rsidR="00CF399C" w:rsidRDefault="00CF399C" w:rsidP="00D42287">
      <w:pPr>
        <w:pStyle w:val="SC-Source"/>
      </w:pPr>
      <w:r>
        <w:t>Select LPAD(‘8’,4,’0’) as new_column;</w:t>
      </w:r>
    </w:p>
    <w:p w14:paraId="4C99D1A2" w14:textId="6C5E2879" w:rsidR="00A44E2C" w:rsidRDefault="00A44E2C" w:rsidP="00A44E2C">
      <w:r>
        <w:t xml:space="preserve">Let’s see another example </w:t>
      </w:r>
    </w:p>
    <w:p w14:paraId="5F3CB8ED" w14:textId="77777777" w:rsidR="00373B5B" w:rsidRDefault="00373B5B" w:rsidP="00373B5B">
      <w:pPr>
        <w:pStyle w:val="SC-Source"/>
      </w:pPr>
      <w:r>
        <w:t>SELECT</w:t>
      </w:r>
    </w:p>
    <w:p w14:paraId="378F44EC" w14:textId="77777777" w:rsidR="00373B5B" w:rsidRDefault="00373B5B" w:rsidP="00373B5B">
      <w:pPr>
        <w:pStyle w:val="SC-Source"/>
      </w:pPr>
      <w:r>
        <w:t>last_name,</w:t>
      </w:r>
    </w:p>
    <w:p w14:paraId="0E53EFFF" w14:textId="77777777" w:rsidR="00373B5B" w:rsidRDefault="00373B5B" w:rsidP="00373B5B">
      <w:pPr>
        <w:pStyle w:val="SC-Source"/>
      </w:pPr>
      <w:r>
        <w:t>RPAD(LPAD(last_name, 10, '#'), 15, '*') AS padded_value</w:t>
      </w:r>
    </w:p>
    <w:p w14:paraId="4AF81285" w14:textId="452AD072" w:rsidR="00A44E2C" w:rsidRDefault="00373B5B" w:rsidP="00373B5B">
      <w:pPr>
        <w:pStyle w:val="SC-Source"/>
      </w:pPr>
      <w:r>
        <w:t>FROM customers;</w:t>
      </w:r>
    </w:p>
    <w:p w14:paraId="169CE3B3" w14:textId="1AFA52A3" w:rsidR="00CF399C" w:rsidRPr="00186F6C" w:rsidRDefault="00CF399C" w:rsidP="00CF399C">
      <w:r w:rsidRPr="00186F6C">
        <w:t xml:space="preserve">Example: </w:t>
      </w:r>
    </w:p>
    <w:p w14:paraId="49BA5D4D" w14:textId="3807F6B0" w:rsidR="00CF399C" w:rsidRDefault="00CF399C" w:rsidP="009540A7">
      <w:pPr>
        <w:pStyle w:val="SC-Source"/>
      </w:pPr>
      <w:r>
        <w:t xml:space="preserve">select replace(‘String Function ’,’n’,’$’) </w:t>
      </w:r>
      <w:r w:rsidR="009540A7">
        <w:t xml:space="preserve">-- </w:t>
      </w:r>
      <w:r>
        <w:t xml:space="preserve">This </w:t>
      </w:r>
      <w:r w:rsidR="00C3080E">
        <w:t xml:space="preserve">will </w:t>
      </w:r>
      <w:r>
        <w:t>replac</w:t>
      </w:r>
      <w:r w:rsidR="00C3080E">
        <w:t>e</w:t>
      </w:r>
      <w:r>
        <w:t xml:space="preserve"> all the occurrences of ‘n’ by a ‘$’.</w:t>
      </w:r>
    </w:p>
    <w:p w14:paraId="1B0BFCB1" w14:textId="2C4829EC" w:rsidR="00DE5E18" w:rsidRPr="004B7CFE" w:rsidRDefault="185C10E9" w:rsidP="60DAF170">
      <w:r w:rsidRPr="004B7CFE">
        <w:t>Let's</w:t>
      </w:r>
      <w:r w:rsidR="76E6F053" w:rsidRPr="004B7CFE">
        <w:t xml:space="preserve"> look at another example:</w:t>
      </w:r>
    </w:p>
    <w:p w14:paraId="1F7ABACF" w14:textId="3047D9FF" w:rsidR="00DE5E18" w:rsidRPr="00DE5E18" w:rsidRDefault="00DE5E18" w:rsidP="00DE5E18">
      <w:pPr>
        <w:pStyle w:val="SC-Source"/>
      </w:pPr>
      <w:r w:rsidRPr="00DE5E18">
        <w:t xml:space="preserve">SELECT Name, </w:t>
      </w:r>
    </w:p>
    <w:p w14:paraId="425D4894" w14:textId="349ECFDD" w:rsidR="00DE5E18" w:rsidRPr="00DE5E18" w:rsidRDefault="00DE5E18" w:rsidP="00DE5E18">
      <w:pPr>
        <w:pStyle w:val="SC-Source"/>
      </w:pPr>
      <w:r w:rsidRPr="00DE5E18">
        <w:t xml:space="preserve">       </w:t>
      </w:r>
      <w:r w:rsidR="001C4F33">
        <w:t>value</w:t>
      </w:r>
      <w:r w:rsidRPr="00DE5E18">
        <w:t xml:space="preserve">, </w:t>
      </w:r>
    </w:p>
    <w:p w14:paraId="0FB62425" w14:textId="3F6CAF09" w:rsidR="00DE5E18" w:rsidRPr="00DE5E18" w:rsidRDefault="00DE5E18" w:rsidP="00DE5E18">
      <w:pPr>
        <w:pStyle w:val="SC-Source"/>
      </w:pPr>
      <w:r w:rsidRPr="00DE5E18">
        <w:t>       REPLACE (REPLACE (REPLACE(</w:t>
      </w:r>
      <w:r w:rsidR="001C4F33">
        <w:t>value</w:t>
      </w:r>
      <w:r w:rsidRPr="00DE5E18">
        <w:t xml:space="preserve">, 'A', '5'), 'C', 9), 'D', 4) </w:t>
      </w:r>
      <w:r w:rsidR="001C4F33">
        <w:t xml:space="preserve">as new_value </w:t>
      </w:r>
    </w:p>
    <w:p w14:paraId="599552C4" w14:textId="2A1CBBFD" w:rsidR="00DE5E18" w:rsidRPr="00DE5E18" w:rsidRDefault="00DE5E18" w:rsidP="00DE5E18">
      <w:pPr>
        <w:pStyle w:val="SC-Source"/>
      </w:pPr>
      <w:r w:rsidRPr="00DE5E18">
        <w:t xml:space="preserve">FROM </w:t>
      </w:r>
      <w:r w:rsidR="001C4F33">
        <w:t>datatable</w:t>
      </w:r>
      <w:r w:rsidRPr="00DE5E18">
        <w:t>;</w:t>
      </w:r>
    </w:p>
    <w:p w14:paraId="71DFCB0A" w14:textId="26BC2609" w:rsidR="00CF399C" w:rsidRDefault="40323B9F" w:rsidP="0078004E">
      <w:pPr>
        <w:pStyle w:val="H2-Heading"/>
      </w:pPr>
      <w:bookmarkStart w:id="1" w:name="_Int_6bas0vz9"/>
      <w:r>
        <w:t>REVERSE(</w:t>
      </w:r>
      <w:bookmarkEnd w:id="1"/>
      <w:r>
        <w:t>)</w:t>
      </w:r>
    </w:p>
    <w:p w14:paraId="491005F0" w14:textId="77777777" w:rsidR="00CF399C" w:rsidRPr="00A640D0" w:rsidRDefault="00CF399C" w:rsidP="00CF399C">
      <w:r w:rsidRPr="00A640D0">
        <w:t xml:space="preserve">Example: </w:t>
      </w:r>
    </w:p>
    <w:p w14:paraId="06C0A3E7" w14:textId="77777777" w:rsidR="00CF399C" w:rsidRPr="00A30596" w:rsidRDefault="00CF399C" w:rsidP="00A30596">
      <w:pPr>
        <w:pStyle w:val="SC-Source"/>
      </w:pPr>
      <w:r w:rsidRPr="00A30596">
        <w:t xml:space="preserve">Select reverse (‘String’) </w:t>
      </w:r>
    </w:p>
    <w:p w14:paraId="446803C6" w14:textId="77777777" w:rsidR="00CF399C" w:rsidRPr="00C578A9" w:rsidRDefault="00CF399C" w:rsidP="00CF399C">
      <w:r w:rsidRPr="00C578A9">
        <w:t xml:space="preserve">Example: </w:t>
      </w:r>
    </w:p>
    <w:p w14:paraId="656591FA" w14:textId="77777777" w:rsidR="00CF399C" w:rsidRDefault="00CF399C" w:rsidP="000633E9">
      <w:pPr>
        <w:pStyle w:val="SC-Source"/>
      </w:pPr>
      <w:r>
        <w:lastRenderedPageBreak/>
        <w:t xml:space="preserve">Select substring(‘This is String function’,3,7) </w:t>
      </w:r>
    </w:p>
    <w:p w14:paraId="03036966" w14:textId="5A5A1472" w:rsidR="00CF399C" w:rsidRDefault="40323B9F" w:rsidP="000E6AB0">
      <w:pPr>
        <w:pStyle w:val="H2-Heading"/>
      </w:pPr>
      <w:r>
        <w:t>CAST()</w:t>
      </w:r>
    </w:p>
    <w:p w14:paraId="54CC513E" w14:textId="77777777" w:rsidR="00CF399C" w:rsidRDefault="00CF399C" w:rsidP="00CF399C">
      <w:r>
        <w:t xml:space="preserve">Example 1: </w:t>
      </w:r>
    </w:p>
    <w:p w14:paraId="65AC9534" w14:textId="77777777" w:rsidR="007642D9" w:rsidRDefault="00CF399C" w:rsidP="007642D9">
      <w:pPr>
        <w:pStyle w:val="SC-Source"/>
        <w:rPr>
          <w:rStyle w:val="P-Bold"/>
        </w:rPr>
      </w:pPr>
      <w:r>
        <w:t xml:space="preserve">Select CAST(‘2022-12-12’ as VARCHAR) as date_varchar </w:t>
      </w:r>
      <w:r w:rsidR="007642D9">
        <w:t xml:space="preserve"> -- S</w:t>
      </w:r>
      <w:r>
        <w:t>ave</w:t>
      </w:r>
      <w:r w:rsidR="007642D9">
        <w:t>s</w:t>
      </w:r>
      <w:r>
        <w:t xml:space="preserve"> th</w:t>
      </w:r>
      <w:r w:rsidR="007642D9">
        <w:t>e</w:t>
      </w:r>
      <w:r>
        <w:t xml:space="preserve"> date value as a varchar data type </w:t>
      </w:r>
      <w:r w:rsidR="00750F70">
        <w:br/>
      </w:r>
    </w:p>
    <w:p w14:paraId="0C7810FD" w14:textId="0763D2F0" w:rsidR="00502637" w:rsidRPr="00502637" w:rsidRDefault="00502637" w:rsidP="00502637">
      <w:pPr>
        <w:rPr>
          <w:lang w:val="en"/>
        </w:rPr>
      </w:pPr>
      <w:r>
        <w:t>Here,</w:t>
      </w:r>
      <w:r w:rsidRPr="00C77DA8">
        <w:t xml:space="preserve"> we </w:t>
      </w:r>
      <w:r>
        <w:t>are using</w:t>
      </w:r>
      <w:r w:rsidRPr="00C77DA8">
        <w:t xml:space="preserve"> the </w:t>
      </w:r>
      <w:r w:rsidRPr="00502637">
        <w:rPr>
          <w:rStyle w:val="P-Code"/>
        </w:rPr>
        <w:t>CAST</w:t>
      </w:r>
      <w:r w:rsidRPr="00C77DA8">
        <w:t xml:space="preserve"> function to convert the </w:t>
      </w:r>
      <w:r w:rsidRPr="00502637">
        <w:rPr>
          <w:rStyle w:val="P-Code"/>
        </w:rPr>
        <w:t>SCORE</w:t>
      </w:r>
      <w:r w:rsidRPr="00C77DA8">
        <w:t xml:space="preserve"> column </w:t>
      </w:r>
      <w:r w:rsidRPr="00502637">
        <w:t xml:space="preserve">from type </w:t>
      </w:r>
      <w:r w:rsidRPr="00502637">
        <w:rPr>
          <w:rStyle w:val="P-Code"/>
        </w:rPr>
        <w:t>FLOAT</w:t>
      </w:r>
      <w:r w:rsidRPr="00502637">
        <w:t xml:space="preserve"> to </w:t>
      </w:r>
      <w:r w:rsidRPr="00502637">
        <w:rPr>
          <w:rStyle w:val="P-Code"/>
        </w:rPr>
        <w:t>INTEGER</w:t>
      </w:r>
    </w:p>
    <w:p w14:paraId="6DC40006" w14:textId="74AB7216" w:rsidR="00DD6DBB" w:rsidRPr="00DD6DBB" w:rsidRDefault="00DD6DBB" w:rsidP="00DD6DBB">
      <w:pPr>
        <w:pStyle w:val="SC-Source"/>
      </w:pPr>
      <w:r w:rsidRPr="00DD6DBB">
        <w:t>SELECT First_Name,CAST (Score AS Integer) Int_Score FROM Satisfactio</w:t>
      </w:r>
      <w:r w:rsidR="00C77DA8">
        <w:t>n</w:t>
      </w:r>
      <w:r w:rsidRPr="00DD6DBB">
        <w:t>;  </w:t>
      </w:r>
    </w:p>
    <w:p w14:paraId="45D5D0D7" w14:textId="2D064A7A" w:rsidR="00CF399C" w:rsidRDefault="40323B9F" w:rsidP="00495B43">
      <w:pPr>
        <w:pStyle w:val="H2-Heading"/>
      </w:pPr>
      <w:r>
        <w:t>CONCATENATE()</w:t>
      </w:r>
    </w:p>
    <w:p w14:paraId="5B9FF631" w14:textId="77777777" w:rsidR="00CF399C" w:rsidRDefault="00CF399C" w:rsidP="00CF399C">
      <w:r>
        <w:t xml:space="preserve">Example: </w:t>
      </w:r>
    </w:p>
    <w:p w14:paraId="06E59680" w14:textId="320BB2C5" w:rsidR="00CF399C" w:rsidRDefault="00CF399C" w:rsidP="00BB53C6">
      <w:pPr>
        <w:pStyle w:val="SC-Source"/>
      </w:pPr>
      <w:r>
        <w:t xml:space="preserve">Select concatenate(‘This’,’is’,’an’,’example’) as variable </w:t>
      </w:r>
      <w:r w:rsidR="00BB53C6">
        <w:t xml:space="preserve">-- </w:t>
      </w:r>
      <w:r>
        <w:t xml:space="preserve">This will create a new value and store in the column variable </w:t>
      </w:r>
    </w:p>
    <w:p w14:paraId="040422E6" w14:textId="77777777" w:rsidR="00CF399C" w:rsidRPr="00BB53C6" w:rsidRDefault="40323B9F" w:rsidP="60DAF170">
      <w:pPr>
        <w:pStyle w:val="H2-Heading"/>
        <w:rPr>
          <w:rStyle w:val="P-Code"/>
          <w:rFonts w:asciiTheme="minorHAnsi" w:hAnsiTheme="minorHAnsi"/>
          <w:sz w:val="28"/>
          <w:szCs w:val="28"/>
          <w:shd w:val="clear" w:color="auto" w:fill="auto"/>
        </w:rPr>
      </w:pPr>
      <w:r w:rsidRPr="60DAF170">
        <w:rPr>
          <w:rStyle w:val="P-Code"/>
          <w:rFonts w:asciiTheme="minorHAnsi" w:hAnsiTheme="minorHAnsi"/>
          <w:sz w:val="28"/>
          <w:szCs w:val="28"/>
          <w:shd w:val="clear" w:color="auto" w:fill="auto"/>
        </w:rPr>
        <w:t>CONCATENATE_</w:t>
      </w:r>
      <w:bookmarkStart w:id="2" w:name="_Int_GSgotTHn"/>
      <w:r w:rsidRPr="60DAF170">
        <w:rPr>
          <w:rStyle w:val="P-Code"/>
          <w:rFonts w:asciiTheme="minorHAnsi" w:hAnsiTheme="minorHAnsi"/>
          <w:sz w:val="28"/>
          <w:szCs w:val="28"/>
          <w:shd w:val="clear" w:color="auto" w:fill="auto"/>
        </w:rPr>
        <w:t>WS(</w:t>
      </w:r>
      <w:bookmarkEnd w:id="2"/>
      <w:r w:rsidRPr="60DAF170">
        <w:rPr>
          <w:rStyle w:val="P-Code"/>
          <w:rFonts w:asciiTheme="minorHAnsi" w:hAnsiTheme="minorHAnsi"/>
          <w:sz w:val="28"/>
          <w:szCs w:val="28"/>
          <w:shd w:val="clear" w:color="auto" w:fill="auto"/>
        </w:rPr>
        <w:t>)</w:t>
      </w:r>
    </w:p>
    <w:p w14:paraId="3D85C3CC" w14:textId="205465EC" w:rsidR="00CF399C" w:rsidRDefault="00CF399C" w:rsidP="00CF399C">
      <w:r>
        <w:t>For Example</w:t>
      </w:r>
      <w:r w:rsidR="00670B28">
        <w:t>:</w:t>
      </w:r>
    </w:p>
    <w:p w14:paraId="79C49FB4" w14:textId="6E425A4B" w:rsidR="00CF399C" w:rsidRDefault="00CF399C" w:rsidP="00500FB5">
      <w:pPr>
        <w:pStyle w:val="SC-Source"/>
      </w:pPr>
      <w:r w:rsidRPr="00FC3BE3">
        <w:t>SELECT CONCAT_WS</w:t>
      </w:r>
      <w:r>
        <w:t>(‘-‘,‘This’,’is’,’an’,’example’)</w:t>
      </w:r>
      <w:r w:rsidR="00500FB5">
        <w:t xml:space="preserve"> -- </w:t>
      </w:r>
      <w:r>
        <w:t>This will add ‘-‘ separator after every string</w:t>
      </w:r>
    </w:p>
    <w:p w14:paraId="0C7AC1C5" w14:textId="77777777" w:rsidR="00CF399C" w:rsidRPr="00B4330B" w:rsidRDefault="00CF399C" w:rsidP="001A3C9E">
      <w:pPr>
        <w:pStyle w:val="H2-Heading"/>
      </w:pPr>
      <w:r w:rsidRPr="00B4330B">
        <w:t>UPPER Function</w:t>
      </w:r>
    </w:p>
    <w:p w14:paraId="6E01CEFB" w14:textId="43CC639F" w:rsidR="00CF399C" w:rsidRPr="00AB3E75" w:rsidRDefault="00CF399C" w:rsidP="00BB2848">
      <w:r w:rsidRPr="00AB3E75">
        <w:t>Example 1</w:t>
      </w:r>
      <w:r w:rsidR="00AB3E75">
        <w:t>:</w:t>
      </w:r>
    </w:p>
    <w:p w14:paraId="6F558919" w14:textId="20E8CD19" w:rsidR="00CF399C" w:rsidRPr="00B343AB" w:rsidRDefault="00CF399C" w:rsidP="00BB2848">
      <w:pPr>
        <w:pStyle w:val="SC-Source"/>
      </w:pPr>
      <w:r w:rsidRPr="00B343AB">
        <w:t>Select Upper</w:t>
      </w:r>
      <w:r w:rsidRPr="002251DD">
        <w:t>('</w:t>
      </w:r>
      <w:r w:rsidRPr="00B343AB">
        <w:t>this is data wrangling for string</w:t>
      </w:r>
      <w:r w:rsidRPr="002251DD">
        <w:t xml:space="preserve">') </w:t>
      </w:r>
      <w:r w:rsidRPr="00B343AB">
        <w:t>As column1</w:t>
      </w:r>
      <w:r w:rsidR="00934215">
        <w:t>_new from test_table</w:t>
      </w:r>
      <w:r w:rsidRPr="002251DD">
        <w:t>;</w:t>
      </w:r>
    </w:p>
    <w:p w14:paraId="7F3D1A15" w14:textId="323EA828" w:rsidR="00CF399C" w:rsidRPr="00AB4FA8" w:rsidRDefault="00CF399C" w:rsidP="00BB2848">
      <w:r w:rsidRPr="00AB4FA8">
        <w:t>Example 2</w:t>
      </w:r>
      <w:r w:rsidR="00AB4FA8">
        <w:t>:</w:t>
      </w:r>
    </w:p>
    <w:p w14:paraId="67CCEEF4" w14:textId="2A71B73B" w:rsidR="00CF399C" w:rsidRPr="00B343AB" w:rsidRDefault="00CF399C" w:rsidP="00A37F78">
      <w:pPr>
        <w:pStyle w:val="SC-Source"/>
      </w:pPr>
      <w:r w:rsidRPr="00B343AB">
        <w:t>Select Upper(‘This IS data wrangling for string’)</w:t>
      </w:r>
      <w:r w:rsidR="00934215">
        <w:t xml:space="preserve"> </w:t>
      </w:r>
      <w:r w:rsidRPr="00B343AB">
        <w:t>As column1;</w:t>
      </w:r>
    </w:p>
    <w:p w14:paraId="2F3B2D72" w14:textId="5EF50014" w:rsidR="00CF399C" w:rsidRPr="00DF79E0" w:rsidRDefault="00CF399C" w:rsidP="00BB2848">
      <w:r w:rsidRPr="00DF79E0">
        <w:t xml:space="preserve">Example </w:t>
      </w:r>
      <w:r w:rsidR="00605A45" w:rsidRPr="00DF79E0">
        <w:t>3</w:t>
      </w:r>
      <w:r w:rsidR="00DF79E0">
        <w:t>:</w:t>
      </w:r>
    </w:p>
    <w:p w14:paraId="303875C5" w14:textId="77777777" w:rsidR="00CF399C" w:rsidRPr="00BF239D" w:rsidRDefault="00CF399C" w:rsidP="007D46BB">
      <w:pPr>
        <w:pStyle w:val="SC-Source"/>
      </w:pPr>
      <w:r w:rsidRPr="00BF239D">
        <w:t>Select upper(Address) from customers</w:t>
      </w:r>
    </w:p>
    <w:p w14:paraId="1B39F153" w14:textId="77777777" w:rsidR="00CF399C" w:rsidRPr="00B343AB" w:rsidRDefault="00CF399C" w:rsidP="00BB2848"/>
    <w:p w14:paraId="16B5EF19" w14:textId="358690F8" w:rsidR="00CF399C" w:rsidRPr="00A033BE" w:rsidRDefault="00CF399C" w:rsidP="00BB2848">
      <w:r w:rsidRPr="00A033BE">
        <w:t>Example 5</w:t>
      </w:r>
      <w:r w:rsidR="00A033BE">
        <w:t>:</w:t>
      </w:r>
    </w:p>
    <w:p w14:paraId="5CA2457B" w14:textId="630C32A8" w:rsidR="00CF399C" w:rsidRPr="00B343AB" w:rsidRDefault="00CF399C" w:rsidP="00BB2848">
      <w:r w:rsidRPr="00B343AB">
        <w:t>Using upper with update statement</w:t>
      </w:r>
      <w:r w:rsidR="00461FCB">
        <w:t>:</w:t>
      </w:r>
    </w:p>
    <w:p w14:paraId="21025343" w14:textId="21A06A94" w:rsidR="00CF399C" w:rsidRPr="00B343AB" w:rsidRDefault="00CF399C" w:rsidP="00B872AA">
      <w:pPr>
        <w:pStyle w:val="SC-Source"/>
      </w:pPr>
      <w:r w:rsidRPr="00B343AB">
        <w:t>Update Customers Set Name=upper(Name)</w:t>
      </w:r>
    </w:p>
    <w:p w14:paraId="23E9636B" w14:textId="338941A6" w:rsidR="00CF399C" w:rsidRPr="00B343AB" w:rsidRDefault="00CF399C" w:rsidP="004861C5">
      <w:pPr>
        <w:pStyle w:val="P-Regular"/>
      </w:pPr>
      <w:r w:rsidRPr="00B343AB">
        <w:t>We can also use upper to update for a specific condition</w:t>
      </w:r>
      <w:r w:rsidR="00B872AA">
        <w:t xml:space="preserve"> using </w:t>
      </w:r>
      <w:r w:rsidR="00B872AA" w:rsidRPr="00B872AA">
        <w:rPr>
          <w:rStyle w:val="P-Italics"/>
        </w:rPr>
        <w:t>WHERE</w:t>
      </w:r>
      <w:r w:rsidR="00B872AA">
        <w:t xml:space="preserve"> clause</w:t>
      </w:r>
      <w:r w:rsidR="008F7221">
        <w:t>:</w:t>
      </w:r>
    </w:p>
    <w:p w14:paraId="2650893A" w14:textId="7745BC27" w:rsidR="00CF399C" w:rsidRPr="00B343AB" w:rsidRDefault="00CF399C" w:rsidP="00B872AA">
      <w:pPr>
        <w:pStyle w:val="SC-Source"/>
      </w:pPr>
      <w:r w:rsidRPr="00B343AB">
        <w:lastRenderedPageBreak/>
        <w:t>Update Customers Set Address=</w:t>
      </w:r>
      <w:r w:rsidR="00A06C15">
        <w:t xml:space="preserve"> UPPER</w:t>
      </w:r>
      <w:r w:rsidRPr="00B343AB">
        <w:t>(Address)</w:t>
      </w:r>
      <w:r w:rsidR="00B872AA">
        <w:t xml:space="preserve"> </w:t>
      </w:r>
      <w:r w:rsidRPr="00B343AB">
        <w:t>Where Name=’FRED’</w:t>
      </w:r>
    </w:p>
    <w:p w14:paraId="00BC9CD6" w14:textId="557D927E" w:rsidR="00CF399C" w:rsidRPr="00B343AB" w:rsidRDefault="00CF399C" w:rsidP="00BB2848">
      <w:r w:rsidRPr="00EB3F32">
        <w:t>Example 6</w:t>
      </w:r>
      <w:r w:rsidR="00EB3F32">
        <w:t>:</w:t>
      </w:r>
    </w:p>
    <w:p w14:paraId="06E11573" w14:textId="79585203" w:rsidR="00CF399C" w:rsidRDefault="00CF399C" w:rsidP="00A06C15">
      <w:pPr>
        <w:pStyle w:val="SC-Source"/>
      </w:pPr>
      <w:r>
        <w:t>Select * From Customers</w:t>
      </w:r>
      <w:r w:rsidR="00A06C15">
        <w:t xml:space="preserve"> </w:t>
      </w:r>
      <w:r>
        <w:t>Where upper(Address)=</w:t>
      </w:r>
      <w:r w:rsidRPr="00A06C15">
        <w:rPr>
          <w:highlight w:val="yellow"/>
        </w:rPr>
        <w:t>’Tennessee</w:t>
      </w:r>
      <w:r>
        <w:t>’</w:t>
      </w:r>
    </w:p>
    <w:p w14:paraId="170701A1" w14:textId="77777777" w:rsidR="00CF399C" w:rsidRPr="00B343AB" w:rsidRDefault="00CF399C" w:rsidP="00BB2848"/>
    <w:p w14:paraId="70EA2554" w14:textId="77777777" w:rsidR="00CF399C" w:rsidRDefault="00CF399C" w:rsidP="00A06C15">
      <w:pPr>
        <w:pStyle w:val="H2-Heading"/>
        <w:rPr>
          <w:rStyle w:val="crayon-k"/>
          <w:rFonts w:cstheme="minorHAnsi"/>
          <w:b w:val="0"/>
          <w:bCs/>
          <w:color w:val="273239"/>
          <w:spacing w:val="2"/>
        </w:rPr>
      </w:pPr>
      <w:r w:rsidRPr="00D807AE">
        <w:rPr>
          <w:rStyle w:val="crayon-k"/>
          <w:rFonts w:cstheme="minorHAnsi"/>
          <w:bCs/>
          <w:color w:val="273239"/>
          <w:spacing w:val="2"/>
        </w:rPr>
        <w:t>L</w:t>
      </w:r>
      <w:r>
        <w:rPr>
          <w:rStyle w:val="crayon-k"/>
          <w:rFonts w:cstheme="minorHAnsi"/>
          <w:bCs/>
          <w:color w:val="273239"/>
          <w:spacing w:val="2"/>
        </w:rPr>
        <w:t>OWER</w:t>
      </w:r>
      <w:r w:rsidRPr="00D807AE">
        <w:rPr>
          <w:rStyle w:val="crayon-k"/>
          <w:rFonts w:cstheme="minorHAnsi"/>
          <w:bCs/>
          <w:color w:val="273239"/>
          <w:spacing w:val="2"/>
        </w:rPr>
        <w:t xml:space="preserve"> Function</w:t>
      </w:r>
    </w:p>
    <w:p w14:paraId="6F77D4EB" w14:textId="0770654B" w:rsidR="00CF399C" w:rsidRPr="00D27D42" w:rsidRDefault="00CF399C" w:rsidP="000F1FFF">
      <w:r w:rsidRPr="00D27D42">
        <w:t>Example 1</w:t>
      </w:r>
      <w:r w:rsidR="00D27D42">
        <w:t>:</w:t>
      </w:r>
    </w:p>
    <w:p w14:paraId="67774A78" w14:textId="7570C52E" w:rsidR="00CF399C" w:rsidRPr="00B343AB" w:rsidRDefault="00CF399C" w:rsidP="00A06C15">
      <w:pPr>
        <w:pStyle w:val="SC-Source"/>
      </w:pPr>
      <w:r w:rsidRPr="00B343AB">
        <w:t xml:space="preserve">Select </w:t>
      </w:r>
      <w:r w:rsidR="00A06C15">
        <w:t>LOWER</w:t>
      </w:r>
      <w:r w:rsidRPr="00B343AB">
        <w:t>(‘This IS data wrangling for string’)</w:t>
      </w:r>
      <w:r w:rsidR="00A06C15">
        <w:t xml:space="preserve"> </w:t>
      </w:r>
      <w:r w:rsidRPr="00B343AB">
        <w:t>As column1</w:t>
      </w:r>
      <w:r w:rsidR="00E26493">
        <w:t>_new</w:t>
      </w:r>
      <w:r w:rsidR="00A06C15">
        <w:t xml:space="preserve"> from test_table;</w:t>
      </w:r>
    </w:p>
    <w:p w14:paraId="144077E8" w14:textId="7728476E" w:rsidR="00CF399C" w:rsidRPr="005B4B1A" w:rsidRDefault="00CF399C" w:rsidP="000F1FFF">
      <w:r w:rsidRPr="005B4B1A">
        <w:t xml:space="preserve">Example </w:t>
      </w:r>
      <w:r w:rsidR="000F1FFF" w:rsidRPr="005B4B1A">
        <w:t>2</w:t>
      </w:r>
      <w:r w:rsidR="005B4B1A">
        <w:t>:</w:t>
      </w:r>
    </w:p>
    <w:p w14:paraId="29D20F7B" w14:textId="77777777" w:rsidR="00CF399C" w:rsidRDefault="00CF399C" w:rsidP="00FF3E32">
      <w:pPr>
        <w:pStyle w:val="SC-Source"/>
      </w:pPr>
      <w:r w:rsidRPr="00B343AB">
        <w:t xml:space="preserve">Select </w:t>
      </w:r>
      <w:r>
        <w:rPr>
          <w:b/>
          <w:bCs/>
        </w:rPr>
        <w:t>lower</w:t>
      </w:r>
      <w:r w:rsidRPr="00B343AB">
        <w:rPr>
          <w:b/>
          <w:bCs/>
        </w:rPr>
        <w:t>(Address)</w:t>
      </w:r>
      <w:r w:rsidRPr="00B343AB">
        <w:t xml:space="preserve"> from customers</w:t>
      </w:r>
    </w:p>
    <w:p w14:paraId="7AA89BD3" w14:textId="2826FCF6" w:rsidR="00CF399C" w:rsidRDefault="00CF399C" w:rsidP="00CF399C">
      <w:pPr>
        <w:shd w:val="clear" w:color="auto" w:fill="FFFFFF"/>
        <w:spacing w:after="150" w:line="240" w:lineRule="auto"/>
        <w:textAlignment w:val="baseline"/>
        <w:rPr>
          <w:rFonts w:cstheme="minorHAnsi"/>
          <w:sz w:val="20"/>
          <w:szCs w:val="20"/>
        </w:rPr>
      </w:pPr>
    </w:p>
    <w:p w14:paraId="4E40461E" w14:textId="669570C3" w:rsidR="00CF399C" w:rsidRPr="0030424E" w:rsidRDefault="00CF399C" w:rsidP="007015F1">
      <w:r w:rsidRPr="0030424E">
        <w:t xml:space="preserve">Example </w:t>
      </w:r>
      <w:r w:rsidR="00FF3E32" w:rsidRPr="0030424E">
        <w:t>3</w:t>
      </w:r>
      <w:r w:rsidR="0030424E">
        <w:t>:</w:t>
      </w:r>
    </w:p>
    <w:p w14:paraId="760AC900" w14:textId="5C15DFE0" w:rsidR="00CF399C" w:rsidRPr="00B343AB" w:rsidRDefault="00CF399C" w:rsidP="007015F1">
      <w:pPr>
        <w:pStyle w:val="SC-Source"/>
      </w:pPr>
      <w:r w:rsidRPr="00B343AB">
        <w:t>Update Customers Set Name=</w:t>
      </w:r>
      <w:r>
        <w:t>lower</w:t>
      </w:r>
      <w:r w:rsidRPr="00B343AB">
        <w:t>(Name)</w:t>
      </w:r>
    </w:p>
    <w:p w14:paraId="340F8924" w14:textId="6DDBF0D8" w:rsidR="00CF399C" w:rsidRPr="00AA7AF5" w:rsidRDefault="00CF399C" w:rsidP="006C599C">
      <w:r w:rsidRPr="00AA7AF5">
        <w:t xml:space="preserve">Example </w:t>
      </w:r>
      <w:r w:rsidR="006C599C" w:rsidRPr="00AA7AF5">
        <w:t>4</w:t>
      </w:r>
      <w:r w:rsidR="00AA7AF5">
        <w:t>:</w:t>
      </w:r>
    </w:p>
    <w:p w14:paraId="4A29BDB1" w14:textId="403BEF40" w:rsidR="00CF399C" w:rsidRDefault="00CF399C" w:rsidP="00514035">
      <w:pPr>
        <w:pStyle w:val="SC-Source"/>
      </w:pPr>
      <w:r>
        <w:t>Select *</w:t>
      </w:r>
      <w:r w:rsidR="00514035">
        <w:t xml:space="preserve"> </w:t>
      </w:r>
      <w:r>
        <w:t>From Customers</w:t>
      </w:r>
      <w:r w:rsidR="00514035">
        <w:t xml:space="preserve"> </w:t>
      </w:r>
      <w:r>
        <w:t>Where lower(Address)=’new york’</w:t>
      </w:r>
    </w:p>
    <w:p w14:paraId="7146AF56" w14:textId="77777777" w:rsidR="00CF399C" w:rsidRPr="008664BC" w:rsidRDefault="00CF399C" w:rsidP="00514035">
      <w:pPr>
        <w:pStyle w:val="H2-Heading"/>
      </w:pPr>
      <w:r w:rsidRPr="008664BC">
        <w:t>INITCAP Function</w:t>
      </w:r>
    </w:p>
    <w:p w14:paraId="794C035E" w14:textId="287023A9" w:rsidR="00CF399C" w:rsidRPr="008D0F7F" w:rsidRDefault="00CF399C" w:rsidP="00514035">
      <w:r w:rsidRPr="008D0F7F">
        <w:t>For Example</w:t>
      </w:r>
      <w:r w:rsidR="008D0F7F">
        <w:t>:</w:t>
      </w:r>
    </w:p>
    <w:p w14:paraId="45F49E68" w14:textId="7B449F9A" w:rsidR="001F1B02" w:rsidRDefault="00CF399C" w:rsidP="00C14A88">
      <w:pPr>
        <w:pStyle w:val="SC-Source"/>
      </w:pPr>
      <w:r>
        <w:t>Select INITCAP(‘this is data wrangling for string’)</w:t>
      </w:r>
    </w:p>
    <w:p w14:paraId="14314B1C" w14:textId="77777777" w:rsidR="00E53468" w:rsidRDefault="00E53468" w:rsidP="00E642E3">
      <w:pPr>
        <w:pStyle w:val="H1-Section"/>
      </w:pPr>
    </w:p>
    <w:p w14:paraId="7E64B3DD" w14:textId="533EEA18" w:rsidR="00620E9D" w:rsidRPr="007223B2" w:rsidRDefault="00E642E3" w:rsidP="00E642E3">
      <w:pPr>
        <w:pStyle w:val="H1-Section"/>
        <w:rPr>
          <w:sz w:val="4"/>
          <w:szCs w:val="4"/>
        </w:rPr>
      </w:pPr>
      <w:r>
        <w:t>Practical Exercises</w:t>
      </w:r>
      <w:r w:rsidR="62EA357C">
        <w:br/>
      </w:r>
    </w:p>
    <w:p w14:paraId="5776EB52" w14:textId="67FC336D" w:rsidR="009A4837" w:rsidRDefault="009A4837" w:rsidP="009A4837">
      <w:pPr>
        <w:pStyle w:val="H2-Heading"/>
      </w:pPr>
      <w:r>
        <w:t xml:space="preserve">Practical </w:t>
      </w:r>
      <w:r w:rsidR="004B508A">
        <w:t xml:space="preserve">Exercise </w:t>
      </w:r>
      <w:r w:rsidR="00BE52DB">
        <w:t>1</w:t>
      </w:r>
    </w:p>
    <w:p w14:paraId="7D6A0B3C" w14:textId="5D77CAEF" w:rsidR="009A4837" w:rsidRPr="00172276" w:rsidRDefault="009A4837" w:rsidP="00172276">
      <w:pPr>
        <w:pStyle w:val="SC-Source"/>
        <w:rPr>
          <w:rStyle w:val="Emphasis"/>
          <w:i w:val="0"/>
          <w:iCs w:val="0"/>
        </w:rPr>
      </w:pPr>
      <w:r w:rsidRPr="00172276">
        <w:rPr>
          <w:rStyle w:val="Emphasis"/>
          <w:i w:val="0"/>
          <w:iCs w:val="0"/>
        </w:rPr>
        <w:t>SELECT LENGTH(last_name) as "Length",</w:t>
      </w:r>
    </w:p>
    <w:p w14:paraId="683DF85A" w14:textId="77777777" w:rsidR="009A4837" w:rsidRPr="00172276" w:rsidRDefault="009A4837" w:rsidP="00172276">
      <w:pPr>
        <w:pStyle w:val="SC-Source"/>
        <w:rPr>
          <w:rStyle w:val="Emphasis"/>
          <w:i w:val="0"/>
          <w:iCs w:val="0"/>
        </w:rPr>
      </w:pPr>
      <w:r w:rsidRPr="00172276">
        <w:rPr>
          <w:rStyle w:val="Emphasis"/>
          <w:i w:val="0"/>
          <w:iCs w:val="0"/>
        </w:rPr>
        <w:t xml:space="preserve">       CONCAT(first_name, ' ', last_name) as "Full Name",</w:t>
      </w:r>
    </w:p>
    <w:p w14:paraId="2C6D82C4" w14:textId="77777777" w:rsidR="009A4837" w:rsidRPr="00172276" w:rsidRDefault="009A4837" w:rsidP="00172276">
      <w:pPr>
        <w:pStyle w:val="SC-Source"/>
        <w:rPr>
          <w:rStyle w:val="Emphasis"/>
          <w:i w:val="0"/>
          <w:iCs w:val="0"/>
        </w:rPr>
      </w:pPr>
      <w:r w:rsidRPr="00172276">
        <w:rPr>
          <w:rStyle w:val="Emphasis"/>
          <w:i w:val="0"/>
          <w:iCs w:val="0"/>
        </w:rPr>
        <w:t xml:space="preserve">       SUBSTRING(first_name, 1, 1) as "Initial",</w:t>
      </w:r>
    </w:p>
    <w:p w14:paraId="003E6C87" w14:textId="77777777" w:rsidR="009A4837" w:rsidRPr="00172276" w:rsidRDefault="009A4837" w:rsidP="00172276">
      <w:pPr>
        <w:pStyle w:val="SC-Source"/>
        <w:rPr>
          <w:rStyle w:val="Emphasis"/>
          <w:i w:val="0"/>
          <w:iCs w:val="0"/>
        </w:rPr>
      </w:pPr>
      <w:r w:rsidRPr="00172276">
        <w:rPr>
          <w:rStyle w:val="Emphasis"/>
          <w:i w:val="0"/>
          <w:iCs w:val="0"/>
        </w:rPr>
        <w:t xml:space="preserve">       REPLACE(email, '@example.com', '') as "Username",</w:t>
      </w:r>
    </w:p>
    <w:p w14:paraId="75D629EB" w14:textId="77777777" w:rsidR="009A4837" w:rsidRPr="00172276" w:rsidRDefault="009A4837" w:rsidP="00172276">
      <w:pPr>
        <w:pStyle w:val="SC-Source"/>
        <w:rPr>
          <w:rStyle w:val="Emphasis"/>
          <w:i w:val="0"/>
          <w:iCs w:val="0"/>
        </w:rPr>
      </w:pPr>
      <w:r w:rsidRPr="00172276">
        <w:rPr>
          <w:rStyle w:val="Emphasis"/>
          <w:i w:val="0"/>
          <w:iCs w:val="0"/>
        </w:rPr>
        <w:t xml:space="preserve">       UPPER(last_name) as "Last Name (Uppercase)"</w:t>
      </w:r>
    </w:p>
    <w:p w14:paraId="34130306" w14:textId="77777777" w:rsidR="009A4837" w:rsidRPr="00172276" w:rsidRDefault="009A4837" w:rsidP="00172276">
      <w:pPr>
        <w:pStyle w:val="SC-Source"/>
        <w:rPr>
          <w:rStyle w:val="Emphasis"/>
          <w:i w:val="0"/>
          <w:iCs w:val="0"/>
        </w:rPr>
      </w:pPr>
      <w:r w:rsidRPr="00172276">
        <w:rPr>
          <w:rStyle w:val="Emphasis"/>
          <w:i w:val="0"/>
          <w:iCs w:val="0"/>
        </w:rPr>
        <w:t>FROM users</w:t>
      </w:r>
    </w:p>
    <w:p w14:paraId="5867DF8F" w14:textId="77777777" w:rsidR="009A4837" w:rsidRPr="00EC290F" w:rsidRDefault="009A4837" w:rsidP="00172276">
      <w:pPr>
        <w:pStyle w:val="SC-Source"/>
        <w:rPr>
          <w:rStyle w:val="Emphasis"/>
        </w:rPr>
      </w:pPr>
      <w:r w:rsidRPr="00172276">
        <w:rPr>
          <w:rStyle w:val="Emphasis"/>
          <w:i w:val="0"/>
          <w:iCs w:val="0"/>
        </w:rPr>
        <w:lastRenderedPageBreak/>
        <w:t>WHERE LOWER(first_name) = 'john';</w:t>
      </w:r>
      <w:r w:rsidRPr="00EC290F">
        <w:rPr>
          <w:rStyle w:val="Emphasis"/>
        </w:rPr>
        <w:br/>
      </w:r>
    </w:p>
    <w:p w14:paraId="3755BC79" w14:textId="488CFD44" w:rsidR="00EE6B37" w:rsidRDefault="00EE6B37" w:rsidP="00EE6B37">
      <w:pPr>
        <w:pStyle w:val="H2-Heading"/>
      </w:pPr>
      <w:r>
        <w:t xml:space="preserve">Practical </w:t>
      </w:r>
      <w:r w:rsidR="00502E81">
        <w:t>Exercise</w:t>
      </w:r>
      <w:r>
        <w:t xml:space="preserve"> 2</w:t>
      </w:r>
    </w:p>
    <w:p w14:paraId="635DC4D8" w14:textId="77777777" w:rsidR="009A4837" w:rsidRPr="000E589A" w:rsidRDefault="009A4837" w:rsidP="000E589A">
      <w:pPr>
        <w:pStyle w:val="SC-Source"/>
        <w:rPr>
          <w:rStyle w:val="Emphasis"/>
          <w:i w:val="0"/>
          <w:iCs w:val="0"/>
        </w:rPr>
      </w:pPr>
      <w:r w:rsidRPr="000E589A">
        <w:rPr>
          <w:rStyle w:val="Emphasis"/>
          <w:i w:val="0"/>
          <w:iCs w:val="0"/>
        </w:rPr>
        <w:t>SELECT LENGTH(name), UPPER(name), SUBSTRING(name, 1, 3)</w:t>
      </w:r>
    </w:p>
    <w:p w14:paraId="1F557BF8" w14:textId="77777777" w:rsidR="009A4837" w:rsidRPr="000E589A" w:rsidRDefault="009A4837" w:rsidP="000E589A">
      <w:pPr>
        <w:pStyle w:val="SC-Source"/>
        <w:rPr>
          <w:rStyle w:val="Emphasis"/>
          <w:i w:val="0"/>
          <w:iCs w:val="0"/>
        </w:rPr>
      </w:pPr>
      <w:r w:rsidRPr="000E589A">
        <w:rPr>
          <w:rStyle w:val="Emphasis"/>
          <w:i w:val="0"/>
          <w:iCs w:val="0"/>
        </w:rPr>
        <w:t>FROM users</w:t>
      </w:r>
    </w:p>
    <w:p w14:paraId="2D81A958" w14:textId="3605C46B" w:rsidR="009A4837" w:rsidRDefault="009A4837" w:rsidP="000E589A">
      <w:pPr>
        <w:pStyle w:val="SC-Source"/>
        <w:rPr>
          <w:rStyle w:val="Emphasis"/>
        </w:rPr>
      </w:pPr>
      <w:r w:rsidRPr="000E589A">
        <w:rPr>
          <w:rStyle w:val="Emphasis"/>
          <w:i w:val="0"/>
          <w:iCs w:val="0"/>
        </w:rPr>
        <w:t>WHERE TRIM(email) = 'packt.wrangling@example.com';</w:t>
      </w:r>
    </w:p>
    <w:p w14:paraId="17274A06" w14:textId="1E6A32BC" w:rsidR="00EE6B37" w:rsidRDefault="00EE6B37" w:rsidP="00EE6B37">
      <w:pPr>
        <w:pStyle w:val="H2-Heading"/>
      </w:pPr>
      <w:r>
        <w:t xml:space="preserve">Practical </w:t>
      </w:r>
      <w:r w:rsidR="00877B94">
        <w:t>Exercise 3</w:t>
      </w:r>
    </w:p>
    <w:p w14:paraId="40FCDA60" w14:textId="77777777" w:rsidR="005729B2" w:rsidRDefault="005729B2" w:rsidP="005729B2">
      <w:pPr>
        <w:pStyle w:val="SC-Source"/>
      </w:pPr>
      <w:r>
        <w:t>SELECT employee_id,</w:t>
      </w:r>
    </w:p>
    <w:p w14:paraId="3F527BC0" w14:textId="77777777" w:rsidR="005729B2" w:rsidRDefault="005729B2" w:rsidP="005729B2">
      <w:pPr>
        <w:pStyle w:val="SC-Source"/>
      </w:pPr>
      <w:r>
        <w:t xml:space="preserve">  CONCAT(first_name, ' ', last_name) as full_name,</w:t>
      </w:r>
    </w:p>
    <w:p w14:paraId="5A625DA6" w14:textId="77777777" w:rsidR="005729B2" w:rsidRDefault="005729B2" w:rsidP="005729B2">
      <w:pPr>
        <w:pStyle w:val="SC-Source"/>
      </w:pPr>
      <w:r>
        <w:t xml:space="preserve">  LENGTH(first_name) as first_name_length,</w:t>
      </w:r>
    </w:p>
    <w:p w14:paraId="0AAF8E89" w14:textId="77777777" w:rsidR="005729B2" w:rsidRDefault="005729B2" w:rsidP="005729B2">
      <w:pPr>
        <w:pStyle w:val="SC-Source"/>
      </w:pPr>
      <w:r>
        <w:t xml:space="preserve">  UPPER(last_name) as last_name_uppercase</w:t>
      </w:r>
    </w:p>
    <w:p w14:paraId="36D49838" w14:textId="0BFBE076" w:rsidR="00CF399C" w:rsidRDefault="005729B2" w:rsidP="005729B2">
      <w:pPr>
        <w:pStyle w:val="SC-Source"/>
      </w:pPr>
      <w:r>
        <w:t>FROM employees;</w:t>
      </w:r>
    </w:p>
    <w:p w14:paraId="6B909A65" w14:textId="2F69F4C9" w:rsidR="00EE6B37" w:rsidRDefault="00EE6B37" w:rsidP="00EE6B37">
      <w:pPr>
        <w:pStyle w:val="H2-Heading"/>
      </w:pPr>
      <w:r>
        <w:t xml:space="preserve">Practical </w:t>
      </w:r>
      <w:r w:rsidR="00A01943">
        <w:t>Exercise</w:t>
      </w:r>
      <w:r>
        <w:t xml:space="preserve"> 4</w:t>
      </w:r>
    </w:p>
    <w:p w14:paraId="1AD2AB8D" w14:textId="77777777" w:rsidR="00536EB1" w:rsidRDefault="00536EB1" w:rsidP="00536EB1">
      <w:pPr>
        <w:pStyle w:val="SC-Source"/>
      </w:pPr>
      <w:r>
        <w:t>SELECT</w:t>
      </w:r>
    </w:p>
    <w:p w14:paraId="1F0BFFB1" w14:textId="77777777" w:rsidR="00536EB1" w:rsidRDefault="00536EB1" w:rsidP="00536EB1">
      <w:pPr>
        <w:pStyle w:val="SC-Source"/>
      </w:pPr>
      <w:r>
        <w:t xml:space="preserve">  UPPER(first_name) as first_name,</w:t>
      </w:r>
    </w:p>
    <w:p w14:paraId="2A5CE283" w14:textId="77777777" w:rsidR="00536EB1" w:rsidRDefault="00536EB1" w:rsidP="00536EB1">
      <w:pPr>
        <w:pStyle w:val="SC-Source"/>
      </w:pPr>
      <w:r>
        <w:t xml:space="preserve">  LOWER(last_name) as last_name,</w:t>
      </w:r>
    </w:p>
    <w:p w14:paraId="486A7612" w14:textId="77777777" w:rsidR="00536EB1" w:rsidRDefault="00536EB1" w:rsidP="00536EB1">
      <w:pPr>
        <w:pStyle w:val="SC-Source"/>
      </w:pPr>
      <w:r>
        <w:t xml:space="preserve">  CONCAT(first_name, ' ', last_name) as full_name,</w:t>
      </w:r>
    </w:p>
    <w:p w14:paraId="374074C2" w14:textId="77777777" w:rsidR="00536EB1" w:rsidRDefault="00536EB1" w:rsidP="00536EB1">
      <w:pPr>
        <w:pStyle w:val="SC-Source"/>
      </w:pPr>
      <w:r>
        <w:t xml:space="preserve">  LENGTH(email) as email_length,</w:t>
      </w:r>
    </w:p>
    <w:p w14:paraId="3ECBFAF6" w14:textId="77777777" w:rsidR="00536EB1" w:rsidRDefault="00536EB1" w:rsidP="00536EB1">
      <w:pPr>
        <w:pStyle w:val="SC-Source"/>
      </w:pPr>
      <w:r>
        <w:t xml:space="preserve">  SUBSTRING(email, 1, INSTR(email, '@')-1) as username</w:t>
      </w:r>
    </w:p>
    <w:p w14:paraId="7F0D4100" w14:textId="326789F5" w:rsidR="00536EB1" w:rsidRPr="008F6928" w:rsidRDefault="00536EB1" w:rsidP="00536EB1">
      <w:pPr>
        <w:pStyle w:val="SC-Source"/>
      </w:pPr>
      <w:r>
        <w:t>FROM customers;</w:t>
      </w:r>
    </w:p>
    <w:p w14:paraId="399E7CC5" w14:textId="77777777" w:rsidR="00CF399C" w:rsidRDefault="00CF399C" w:rsidP="00514035"/>
    <w:p w14:paraId="10255F92" w14:textId="77777777" w:rsidR="00CF399C" w:rsidRDefault="00CF399C" w:rsidP="00514035"/>
    <w:p w14:paraId="04D01AE4" w14:textId="77777777" w:rsidR="00CF399C" w:rsidRPr="00D2752A" w:rsidRDefault="00CF399C" w:rsidP="00514035">
      <w:r>
        <w:tab/>
      </w:r>
    </w:p>
    <w:p w14:paraId="3EA44ECE" w14:textId="77777777" w:rsidR="00CF399C" w:rsidRPr="00D2752A" w:rsidRDefault="00CF399C" w:rsidP="00514035"/>
    <w:p w14:paraId="693E6DBF" w14:textId="7662F172" w:rsidR="004C1AF7" w:rsidRPr="00CF399C" w:rsidRDefault="004C1AF7" w:rsidP="00514035"/>
    <w:sectPr w:rsidR="004C1AF7" w:rsidRPr="00CF3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nHCvWcy8" int2:invalidationBookmarkName="" int2:hashCode="fDobMxVzbgkJw2" int2:id="Q0vOk1eX">
      <int2:state int2:value="Rejected" int2:type="AugLoop_Text_Critique"/>
    </int2:bookmark>
    <int2:bookmark int2:bookmarkName="_Int_6bas0vz9" int2:invalidationBookmarkName="" int2:hashCode="kOSbDn/3PbDZYT" int2:id="lMM0OymW">
      <int2:state int2:value="Rejected" int2:type="AugLoop_Text_Critique"/>
    </int2:bookmark>
    <int2:bookmark int2:bookmarkName="_Int_GSgotTHn" int2:invalidationBookmarkName="" int2:hashCode="DaYTCAsoN2VT2B" int2:id="ncQlOKwR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5718"/>
    <w:multiLevelType w:val="hybridMultilevel"/>
    <w:tmpl w:val="5D866C14"/>
    <w:lvl w:ilvl="0" w:tplc="80665334">
      <w:start w:val="1"/>
      <w:numFmt w:val="lowerRoman"/>
      <w:pStyle w:val="L3-Numbers"/>
      <w:lvlText w:val="%1."/>
      <w:lvlJc w:val="right"/>
      <w:pPr>
        <w:ind w:left="1551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631" w:hanging="360"/>
      </w:pPr>
    </w:lvl>
    <w:lvl w:ilvl="2" w:tplc="0409001B" w:tentative="1">
      <w:start w:val="1"/>
      <w:numFmt w:val="lowerRoman"/>
      <w:lvlText w:val="%3."/>
      <w:lvlJc w:val="right"/>
      <w:pPr>
        <w:ind w:left="3351" w:hanging="180"/>
      </w:pPr>
    </w:lvl>
    <w:lvl w:ilvl="3" w:tplc="0409000F" w:tentative="1">
      <w:start w:val="1"/>
      <w:numFmt w:val="decimal"/>
      <w:lvlText w:val="%4."/>
      <w:lvlJc w:val="left"/>
      <w:pPr>
        <w:ind w:left="4071" w:hanging="360"/>
      </w:pPr>
    </w:lvl>
    <w:lvl w:ilvl="4" w:tplc="04090019" w:tentative="1">
      <w:start w:val="1"/>
      <w:numFmt w:val="lowerLetter"/>
      <w:lvlText w:val="%5."/>
      <w:lvlJc w:val="left"/>
      <w:pPr>
        <w:ind w:left="4791" w:hanging="360"/>
      </w:pPr>
    </w:lvl>
    <w:lvl w:ilvl="5" w:tplc="0409001B" w:tentative="1">
      <w:start w:val="1"/>
      <w:numFmt w:val="lowerRoman"/>
      <w:lvlText w:val="%6."/>
      <w:lvlJc w:val="right"/>
      <w:pPr>
        <w:ind w:left="5511" w:hanging="180"/>
      </w:pPr>
    </w:lvl>
    <w:lvl w:ilvl="6" w:tplc="0409000F" w:tentative="1">
      <w:start w:val="1"/>
      <w:numFmt w:val="decimal"/>
      <w:lvlText w:val="%7."/>
      <w:lvlJc w:val="left"/>
      <w:pPr>
        <w:ind w:left="6231" w:hanging="360"/>
      </w:pPr>
    </w:lvl>
    <w:lvl w:ilvl="7" w:tplc="04090019" w:tentative="1">
      <w:start w:val="1"/>
      <w:numFmt w:val="lowerLetter"/>
      <w:lvlText w:val="%8."/>
      <w:lvlJc w:val="left"/>
      <w:pPr>
        <w:ind w:left="6951" w:hanging="360"/>
      </w:pPr>
    </w:lvl>
    <w:lvl w:ilvl="8" w:tplc="0409001B" w:tentative="1">
      <w:start w:val="1"/>
      <w:numFmt w:val="lowerRoman"/>
      <w:lvlText w:val="%9."/>
      <w:lvlJc w:val="right"/>
      <w:pPr>
        <w:ind w:left="7671" w:hanging="180"/>
      </w:pPr>
    </w:lvl>
  </w:abstractNum>
  <w:abstractNum w:abstractNumId="1" w15:restartNumberingAfterBreak="0">
    <w:nsid w:val="10AE0363"/>
    <w:multiLevelType w:val="hybridMultilevel"/>
    <w:tmpl w:val="4802F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40B5E"/>
    <w:multiLevelType w:val="hybridMultilevel"/>
    <w:tmpl w:val="FA04FB32"/>
    <w:lvl w:ilvl="0" w:tplc="668C928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FECC2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AEB6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0CB0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8ED6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34CB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261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1A4A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CC4D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23786"/>
    <w:multiLevelType w:val="hybridMultilevel"/>
    <w:tmpl w:val="4380EE08"/>
    <w:lvl w:ilvl="0" w:tplc="A93E222C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E380C"/>
    <w:multiLevelType w:val="hybridMultilevel"/>
    <w:tmpl w:val="3EBC1826"/>
    <w:lvl w:ilvl="0" w:tplc="A0C2BA5E">
      <w:start w:val="1"/>
      <w:numFmt w:val="upperLetter"/>
      <w:pStyle w:val="L2-Alphabets"/>
      <w:lvlText w:val="%1."/>
      <w:lvlJc w:val="left"/>
      <w:pPr>
        <w:ind w:left="104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225C9B4"/>
    <w:multiLevelType w:val="hybridMultilevel"/>
    <w:tmpl w:val="56764734"/>
    <w:lvl w:ilvl="0" w:tplc="E70C5D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00F3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C0F8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C0C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4240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3653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3E21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DEA5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A05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30D73"/>
    <w:multiLevelType w:val="hybridMultilevel"/>
    <w:tmpl w:val="4F54B8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13C70"/>
    <w:multiLevelType w:val="hybridMultilevel"/>
    <w:tmpl w:val="DCB0E642"/>
    <w:lvl w:ilvl="0" w:tplc="9FFC0A5C">
      <w:start w:val="1"/>
      <w:numFmt w:val="bullet"/>
      <w:pStyle w:val="L-Bullet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2074A4"/>
    <w:multiLevelType w:val="multilevel"/>
    <w:tmpl w:val="09F0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A062DB"/>
    <w:multiLevelType w:val="multilevel"/>
    <w:tmpl w:val="650C0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Arial" w:eastAsia="Times New Roman" w:hAnsi="Arial" w:cs="Arial" w:hint="default"/>
        <w:color w:val="000000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0F57DF"/>
    <w:multiLevelType w:val="hybridMultilevel"/>
    <w:tmpl w:val="1B0637C4"/>
    <w:lvl w:ilvl="0" w:tplc="B0F41758">
      <w:start w:val="1"/>
      <w:numFmt w:val="decimal"/>
      <w:pStyle w:val="L-Numbers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F00C1A"/>
    <w:multiLevelType w:val="hybridMultilevel"/>
    <w:tmpl w:val="BB88D560"/>
    <w:lvl w:ilvl="0" w:tplc="AD8C3FD2">
      <w:start w:val="80"/>
      <w:numFmt w:val="bullet"/>
      <w:lvlText w:val=""/>
      <w:lvlJc w:val="left"/>
      <w:pPr>
        <w:ind w:left="495" w:hanging="360"/>
      </w:pPr>
      <w:rPr>
        <w:rFonts w:ascii="Wingdings" w:eastAsia="Arial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2" w15:restartNumberingAfterBreak="0">
    <w:nsid w:val="5DF7E498"/>
    <w:multiLevelType w:val="hybridMultilevel"/>
    <w:tmpl w:val="215E6950"/>
    <w:lvl w:ilvl="0" w:tplc="BFA23A2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0A03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583D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D4E9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F2CC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20A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8C4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6C08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1A1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173B66"/>
    <w:multiLevelType w:val="hybridMultilevel"/>
    <w:tmpl w:val="F1FC15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2FAA5"/>
    <w:multiLevelType w:val="hybridMultilevel"/>
    <w:tmpl w:val="EB108AEC"/>
    <w:lvl w:ilvl="0" w:tplc="0712917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1F4E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0EE3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3404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1AF8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12B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FE7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9699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84FD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BF0B2D"/>
    <w:multiLevelType w:val="hybridMultilevel"/>
    <w:tmpl w:val="F7D68BA2"/>
    <w:lvl w:ilvl="0" w:tplc="3D4E27B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9C245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641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E08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44A8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50B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7219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A278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CAC5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751B3"/>
    <w:multiLevelType w:val="hybridMultilevel"/>
    <w:tmpl w:val="7D1AAC1C"/>
    <w:lvl w:ilvl="0" w:tplc="FB22DFFE">
      <w:start w:val="1"/>
      <w:numFmt w:val="upperRoman"/>
      <w:pStyle w:val="L2-Numbers"/>
      <w:lvlText w:val="%1."/>
      <w:lvlJc w:val="left"/>
      <w:pPr>
        <w:ind w:left="1069" w:hanging="360"/>
      </w:pPr>
      <w:rPr>
        <w:rFonts w:ascii="Arial" w:hAnsi="Arial" w:hint="default"/>
        <w:b w:val="0"/>
        <w:i w:val="0"/>
        <w:sz w:val="22"/>
      </w:rPr>
    </w:lvl>
    <w:lvl w:ilvl="1" w:tplc="9120E21C">
      <w:start w:val="1"/>
      <w:numFmt w:val="lowerLetter"/>
      <w:lvlText w:val="%2."/>
      <w:lvlJc w:val="left"/>
      <w:pPr>
        <w:ind w:left="3960" w:hanging="360"/>
      </w:pPr>
    </w:lvl>
    <w:lvl w:ilvl="2" w:tplc="E716D81E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7" w15:restartNumberingAfterBreak="0">
    <w:nsid w:val="6B304F36"/>
    <w:multiLevelType w:val="hybridMultilevel"/>
    <w:tmpl w:val="3898A9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F93ACE"/>
    <w:multiLevelType w:val="hybridMultilevel"/>
    <w:tmpl w:val="6FEC3454"/>
    <w:lvl w:ilvl="0" w:tplc="D632DB5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B7E54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80FD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CA7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F612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AADC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F825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20A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ECE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B81234"/>
    <w:multiLevelType w:val="hybridMultilevel"/>
    <w:tmpl w:val="F5C091EC"/>
    <w:lvl w:ilvl="0" w:tplc="DDE06422">
      <w:start w:val="1"/>
      <w:numFmt w:val="bullet"/>
      <w:pStyle w:val="L2-Bullets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3EE4BC4"/>
    <w:multiLevelType w:val="hybridMultilevel"/>
    <w:tmpl w:val="85E4E2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8D404D"/>
    <w:multiLevelType w:val="hybridMultilevel"/>
    <w:tmpl w:val="F676B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11211C"/>
    <w:multiLevelType w:val="hybridMultilevel"/>
    <w:tmpl w:val="E80CC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9F3BD5"/>
    <w:multiLevelType w:val="hybridMultilevel"/>
    <w:tmpl w:val="65862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3B2975"/>
    <w:multiLevelType w:val="hybridMultilevel"/>
    <w:tmpl w:val="980C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80237B"/>
    <w:multiLevelType w:val="hybridMultilevel"/>
    <w:tmpl w:val="CB9CAC92"/>
    <w:lvl w:ilvl="0" w:tplc="B4C8D384">
      <w:start w:val="1"/>
      <w:numFmt w:val="bullet"/>
      <w:pStyle w:val="L3-Bullets"/>
      <w:lvlText w:val=""/>
      <w:lvlJc w:val="left"/>
      <w:pPr>
        <w:ind w:left="17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num w:numId="1" w16cid:durableId="1843668429">
    <w:abstractNumId w:val="5"/>
  </w:num>
  <w:num w:numId="2" w16cid:durableId="1732263087">
    <w:abstractNumId w:val="15"/>
  </w:num>
  <w:num w:numId="3" w16cid:durableId="1313487118">
    <w:abstractNumId w:val="12"/>
  </w:num>
  <w:num w:numId="4" w16cid:durableId="390470512">
    <w:abstractNumId w:val="14"/>
  </w:num>
  <w:num w:numId="5" w16cid:durableId="1324822457">
    <w:abstractNumId w:val="18"/>
  </w:num>
  <w:num w:numId="6" w16cid:durableId="994189866">
    <w:abstractNumId w:val="2"/>
  </w:num>
  <w:num w:numId="7" w16cid:durableId="362483257">
    <w:abstractNumId w:val="7"/>
  </w:num>
  <w:num w:numId="8" w16cid:durableId="650334698">
    <w:abstractNumId w:val="10"/>
    <w:lvlOverride w:ilvl="0">
      <w:startOverride w:val="1"/>
    </w:lvlOverride>
  </w:num>
  <w:num w:numId="9" w16cid:durableId="29734796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57982927">
    <w:abstractNumId w:val="7"/>
  </w:num>
  <w:num w:numId="11" w16cid:durableId="461658856">
    <w:abstractNumId w:val="16"/>
  </w:num>
  <w:num w:numId="12" w16cid:durableId="1513267">
    <w:abstractNumId w:val="0"/>
  </w:num>
  <w:num w:numId="13" w16cid:durableId="1046374095">
    <w:abstractNumId w:val="4"/>
  </w:num>
  <w:num w:numId="14" w16cid:durableId="1333141096">
    <w:abstractNumId w:val="16"/>
    <w:lvlOverride w:ilvl="0">
      <w:startOverride w:val="1"/>
    </w:lvlOverride>
  </w:num>
  <w:num w:numId="15" w16cid:durableId="2113428553">
    <w:abstractNumId w:val="19"/>
  </w:num>
  <w:num w:numId="16" w16cid:durableId="34669502">
    <w:abstractNumId w:val="25"/>
  </w:num>
  <w:num w:numId="17" w16cid:durableId="1090351873">
    <w:abstractNumId w:val="9"/>
  </w:num>
  <w:num w:numId="18" w16cid:durableId="1889488899">
    <w:abstractNumId w:val="8"/>
  </w:num>
  <w:num w:numId="19" w16cid:durableId="827404150">
    <w:abstractNumId w:val="3"/>
  </w:num>
  <w:num w:numId="20" w16cid:durableId="1442796073">
    <w:abstractNumId w:val="20"/>
  </w:num>
  <w:num w:numId="21" w16cid:durableId="1886598347">
    <w:abstractNumId w:val="21"/>
  </w:num>
  <w:num w:numId="22" w16cid:durableId="1843547949">
    <w:abstractNumId w:val="1"/>
  </w:num>
  <w:num w:numId="23" w16cid:durableId="1102799344">
    <w:abstractNumId w:val="13"/>
  </w:num>
  <w:num w:numId="24" w16cid:durableId="193425411">
    <w:abstractNumId w:val="22"/>
  </w:num>
  <w:num w:numId="25" w16cid:durableId="1199201246">
    <w:abstractNumId w:val="24"/>
  </w:num>
  <w:num w:numId="26" w16cid:durableId="1439640273">
    <w:abstractNumId w:val="11"/>
  </w:num>
  <w:num w:numId="27" w16cid:durableId="1143153860">
    <w:abstractNumId w:val="23"/>
  </w:num>
  <w:num w:numId="28" w16cid:durableId="1059129646">
    <w:abstractNumId w:val="17"/>
  </w:num>
  <w:num w:numId="29" w16cid:durableId="82555756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9C"/>
    <w:rsid w:val="00000DB4"/>
    <w:rsid w:val="00000E4B"/>
    <w:rsid w:val="00022599"/>
    <w:rsid w:val="000250FD"/>
    <w:rsid w:val="0002626B"/>
    <w:rsid w:val="00026E39"/>
    <w:rsid w:val="00031AD3"/>
    <w:rsid w:val="000366A6"/>
    <w:rsid w:val="00037C05"/>
    <w:rsid w:val="00041EED"/>
    <w:rsid w:val="00047379"/>
    <w:rsid w:val="00051BBF"/>
    <w:rsid w:val="000529A8"/>
    <w:rsid w:val="00053F8F"/>
    <w:rsid w:val="00057AB1"/>
    <w:rsid w:val="000615DA"/>
    <w:rsid w:val="000633E9"/>
    <w:rsid w:val="00071F87"/>
    <w:rsid w:val="0008366A"/>
    <w:rsid w:val="000A2BA4"/>
    <w:rsid w:val="000A46FE"/>
    <w:rsid w:val="000A6A6F"/>
    <w:rsid w:val="000B35F4"/>
    <w:rsid w:val="000B3994"/>
    <w:rsid w:val="000B5010"/>
    <w:rsid w:val="000C1E5A"/>
    <w:rsid w:val="000C7D9F"/>
    <w:rsid w:val="000D03CE"/>
    <w:rsid w:val="000D1784"/>
    <w:rsid w:val="000E4E59"/>
    <w:rsid w:val="000E5294"/>
    <w:rsid w:val="000E589A"/>
    <w:rsid w:val="000E6AB0"/>
    <w:rsid w:val="000F060D"/>
    <w:rsid w:val="000F1FFF"/>
    <w:rsid w:val="00103F16"/>
    <w:rsid w:val="0010419F"/>
    <w:rsid w:val="00104BF0"/>
    <w:rsid w:val="001126F8"/>
    <w:rsid w:val="001139B5"/>
    <w:rsid w:val="0012010D"/>
    <w:rsid w:val="00121ED6"/>
    <w:rsid w:val="00126948"/>
    <w:rsid w:val="00136206"/>
    <w:rsid w:val="00144303"/>
    <w:rsid w:val="00157D53"/>
    <w:rsid w:val="00162082"/>
    <w:rsid w:val="00164DF1"/>
    <w:rsid w:val="001660FD"/>
    <w:rsid w:val="00172276"/>
    <w:rsid w:val="00181C45"/>
    <w:rsid w:val="00182C22"/>
    <w:rsid w:val="00186F6C"/>
    <w:rsid w:val="001916CE"/>
    <w:rsid w:val="0019510E"/>
    <w:rsid w:val="001A3C9E"/>
    <w:rsid w:val="001A4A7E"/>
    <w:rsid w:val="001B0056"/>
    <w:rsid w:val="001B6347"/>
    <w:rsid w:val="001B7869"/>
    <w:rsid w:val="001C3C5E"/>
    <w:rsid w:val="001C4F33"/>
    <w:rsid w:val="001C6692"/>
    <w:rsid w:val="001D0313"/>
    <w:rsid w:val="001D51D3"/>
    <w:rsid w:val="001D65E2"/>
    <w:rsid w:val="001F0393"/>
    <w:rsid w:val="001F048C"/>
    <w:rsid w:val="001F1B02"/>
    <w:rsid w:val="002044C7"/>
    <w:rsid w:val="0020641B"/>
    <w:rsid w:val="00213820"/>
    <w:rsid w:val="00214342"/>
    <w:rsid w:val="00221061"/>
    <w:rsid w:val="00224055"/>
    <w:rsid w:val="00226E1D"/>
    <w:rsid w:val="00230927"/>
    <w:rsid w:val="002440A3"/>
    <w:rsid w:val="002454C5"/>
    <w:rsid w:val="00247FA2"/>
    <w:rsid w:val="00255EA9"/>
    <w:rsid w:val="00255F10"/>
    <w:rsid w:val="00257FDE"/>
    <w:rsid w:val="00260910"/>
    <w:rsid w:val="00266D53"/>
    <w:rsid w:val="00267457"/>
    <w:rsid w:val="00272D04"/>
    <w:rsid w:val="00276989"/>
    <w:rsid w:val="002801BC"/>
    <w:rsid w:val="00285AFE"/>
    <w:rsid w:val="00287062"/>
    <w:rsid w:val="00294886"/>
    <w:rsid w:val="0029603A"/>
    <w:rsid w:val="002A3400"/>
    <w:rsid w:val="002A6EC7"/>
    <w:rsid w:val="002C0417"/>
    <w:rsid w:val="002C3AE6"/>
    <w:rsid w:val="002C6405"/>
    <w:rsid w:val="002D7EC1"/>
    <w:rsid w:val="002E3F89"/>
    <w:rsid w:val="002E5042"/>
    <w:rsid w:val="002E7E1F"/>
    <w:rsid w:val="002F094D"/>
    <w:rsid w:val="002F3226"/>
    <w:rsid w:val="002F3754"/>
    <w:rsid w:val="002F380D"/>
    <w:rsid w:val="002F47AD"/>
    <w:rsid w:val="0030118A"/>
    <w:rsid w:val="00302CB2"/>
    <w:rsid w:val="00302CD7"/>
    <w:rsid w:val="0030424E"/>
    <w:rsid w:val="003065FB"/>
    <w:rsid w:val="00316E30"/>
    <w:rsid w:val="00327E45"/>
    <w:rsid w:val="00331AED"/>
    <w:rsid w:val="00350650"/>
    <w:rsid w:val="00354655"/>
    <w:rsid w:val="00354E30"/>
    <w:rsid w:val="00355E7D"/>
    <w:rsid w:val="00363020"/>
    <w:rsid w:val="0036642E"/>
    <w:rsid w:val="00373B5B"/>
    <w:rsid w:val="00376FA2"/>
    <w:rsid w:val="00382418"/>
    <w:rsid w:val="00384871"/>
    <w:rsid w:val="00384A77"/>
    <w:rsid w:val="00391BCD"/>
    <w:rsid w:val="003961C9"/>
    <w:rsid w:val="003A0128"/>
    <w:rsid w:val="003A23AA"/>
    <w:rsid w:val="003B3EED"/>
    <w:rsid w:val="003B4464"/>
    <w:rsid w:val="003B7D0A"/>
    <w:rsid w:val="003C07FE"/>
    <w:rsid w:val="003C2352"/>
    <w:rsid w:val="003C4B1B"/>
    <w:rsid w:val="003C7523"/>
    <w:rsid w:val="003D486E"/>
    <w:rsid w:val="003D663F"/>
    <w:rsid w:val="003E3E0E"/>
    <w:rsid w:val="003E55A6"/>
    <w:rsid w:val="00412AD9"/>
    <w:rsid w:val="004222B0"/>
    <w:rsid w:val="00423F62"/>
    <w:rsid w:val="00425D32"/>
    <w:rsid w:val="00425DE6"/>
    <w:rsid w:val="00427E09"/>
    <w:rsid w:val="00440CA9"/>
    <w:rsid w:val="0045235F"/>
    <w:rsid w:val="0045398E"/>
    <w:rsid w:val="00454E90"/>
    <w:rsid w:val="00461FCB"/>
    <w:rsid w:val="004754D5"/>
    <w:rsid w:val="004845B4"/>
    <w:rsid w:val="004861C5"/>
    <w:rsid w:val="0049145F"/>
    <w:rsid w:val="004917D8"/>
    <w:rsid w:val="00494639"/>
    <w:rsid w:val="00495B43"/>
    <w:rsid w:val="0049787E"/>
    <w:rsid w:val="004A255B"/>
    <w:rsid w:val="004A66F8"/>
    <w:rsid w:val="004B3893"/>
    <w:rsid w:val="004B4713"/>
    <w:rsid w:val="004B508A"/>
    <w:rsid w:val="004B7CFE"/>
    <w:rsid w:val="004C1AF7"/>
    <w:rsid w:val="004C32B1"/>
    <w:rsid w:val="004C6FBF"/>
    <w:rsid w:val="00500FB5"/>
    <w:rsid w:val="00502637"/>
    <w:rsid w:val="00502E81"/>
    <w:rsid w:val="005059A0"/>
    <w:rsid w:val="00506D84"/>
    <w:rsid w:val="005114BC"/>
    <w:rsid w:val="00514035"/>
    <w:rsid w:val="005233C7"/>
    <w:rsid w:val="0053223B"/>
    <w:rsid w:val="00536EB1"/>
    <w:rsid w:val="005466A5"/>
    <w:rsid w:val="005554A7"/>
    <w:rsid w:val="0056355F"/>
    <w:rsid w:val="0056359D"/>
    <w:rsid w:val="00565CDB"/>
    <w:rsid w:val="005729B2"/>
    <w:rsid w:val="00573289"/>
    <w:rsid w:val="0058227A"/>
    <w:rsid w:val="0058319F"/>
    <w:rsid w:val="0058466A"/>
    <w:rsid w:val="00585590"/>
    <w:rsid w:val="005856C7"/>
    <w:rsid w:val="005876F4"/>
    <w:rsid w:val="00590FB4"/>
    <w:rsid w:val="00596C4B"/>
    <w:rsid w:val="00597011"/>
    <w:rsid w:val="005A26BF"/>
    <w:rsid w:val="005B4B1A"/>
    <w:rsid w:val="005C3E2E"/>
    <w:rsid w:val="005C6537"/>
    <w:rsid w:val="005C7381"/>
    <w:rsid w:val="005D6CDE"/>
    <w:rsid w:val="005E41ED"/>
    <w:rsid w:val="005F4DE0"/>
    <w:rsid w:val="00605A45"/>
    <w:rsid w:val="006073CB"/>
    <w:rsid w:val="00610998"/>
    <w:rsid w:val="0061277E"/>
    <w:rsid w:val="00620E9D"/>
    <w:rsid w:val="00627F69"/>
    <w:rsid w:val="00632447"/>
    <w:rsid w:val="00643DC4"/>
    <w:rsid w:val="00643DC9"/>
    <w:rsid w:val="0065269C"/>
    <w:rsid w:val="00670B28"/>
    <w:rsid w:val="00680CC6"/>
    <w:rsid w:val="006879BB"/>
    <w:rsid w:val="0069629F"/>
    <w:rsid w:val="00697D22"/>
    <w:rsid w:val="006A00D1"/>
    <w:rsid w:val="006A582A"/>
    <w:rsid w:val="006B085F"/>
    <w:rsid w:val="006C0D91"/>
    <w:rsid w:val="006C46D5"/>
    <w:rsid w:val="006C599C"/>
    <w:rsid w:val="006C5B8B"/>
    <w:rsid w:val="006D192E"/>
    <w:rsid w:val="006D1E97"/>
    <w:rsid w:val="006D43F6"/>
    <w:rsid w:val="006D4819"/>
    <w:rsid w:val="006F7045"/>
    <w:rsid w:val="006F7AD6"/>
    <w:rsid w:val="007015F1"/>
    <w:rsid w:val="00702C1C"/>
    <w:rsid w:val="00704AAA"/>
    <w:rsid w:val="00704E89"/>
    <w:rsid w:val="007053EE"/>
    <w:rsid w:val="00705B16"/>
    <w:rsid w:val="007137B4"/>
    <w:rsid w:val="007152E4"/>
    <w:rsid w:val="0072055E"/>
    <w:rsid w:val="007223B2"/>
    <w:rsid w:val="00726350"/>
    <w:rsid w:val="00741888"/>
    <w:rsid w:val="0074418F"/>
    <w:rsid w:val="007456FB"/>
    <w:rsid w:val="00746ED6"/>
    <w:rsid w:val="00750F70"/>
    <w:rsid w:val="0075285D"/>
    <w:rsid w:val="00754A01"/>
    <w:rsid w:val="00754B28"/>
    <w:rsid w:val="007558DA"/>
    <w:rsid w:val="00757A77"/>
    <w:rsid w:val="007642D9"/>
    <w:rsid w:val="00764663"/>
    <w:rsid w:val="00772E44"/>
    <w:rsid w:val="0078004E"/>
    <w:rsid w:val="007852D5"/>
    <w:rsid w:val="00790BDC"/>
    <w:rsid w:val="007935C3"/>
    <w:rsid w:val="007960D9"/>
    <w:rsid w:val="00797FF5"/>
    <w:rsid w:val="007B0507"/>
    <w:rsid w:val="007B49A7"/>
    <w:rsid w:val="007D3CFB"/>
    <w:rsid w:val="007D46BB"/>
    <w:rsid w:val="007E381A"/>
    <w:rsid w:val="007E522B"/>
    <w:rsid w:val="007E728A"/>
    <w:rsid w:val="007E79A5"/>
    <w:rsid w:val="007F0A53"/>
    <w:rsid w:val="007F1BB7"/>
    <w:rsid w:val="007F4809"/>
    <w:rsid w:val="00800788"/>
    <w:rsid w:val="00805FAB"/>
    <w:rsid w:val="008122C7"/>
    <w:rsid w:val="008126CB"/>
    <w:rsid w:val="008134A1"/>
    <w:rsid w:val="00815D60"/>
    <w:rsid w:val="00817397"/>
    <w:rsid w:val="00820B23"/>
    <w:rsid w:val="00821539"/>
    <w:rsid w:val="00821D36"/>
    <w:rsid w:val="008230DC"/>
    <w:rsid w:val="00826C27"/>
    <w:rsid w:val="00833A4A"/>
    <w:rsid w:val="008410F8"/>
    <w:rsid w:val="0084140F"/>
    <w:rsid w:val="00841E2E"/>
    <w:rsid w:val="0084665B"/>
    <w:rsid w:val="00851CE3"/>
    <w:rsid w:val="00853C99"/>
    <w:rsid w:val="008550DC"/>
    <w:rsid w:val="00860609"/>
    <w:rsid w:val="00860937"/>
    <w:rsid w:val="00861522"/>
    <w:rsid w:val="0086224C"/>
    <w:rsid w:val="00864DAE"/>
    <w:rsid w:val="00867D62"/>
    <w:rsid w:val="008731A2"/>
    <w:rsid w:val="00873BB3"/>
    <w:rsid w:val="00877B94"/>
    <w:rsid w:val="00887059"/>
    <w:rsid w:val="008919D2"/>
    <w:rsid w:val="00893F0F"/>
    <w:rsid w:val="008940E5"/>
    <w:rsid w:val="008A1201"/>
    <w:rsid w:val="008B4B12"/>
    <w:rsid w:val="008B5FF9"/>
    <w:rsid w:val="008B67B4"/>
    <w:rsid w:val="008C1C2A"/>
    <w:rsid w:val="008C2206"/>
    <w:rsid w:val="008C25DE"/>
    <w:rsid w:val="008D0F7F"/>
    <w:rsid w:val="008D4432"/>
    <w:rsid w:val="008D701D"/>
    <w:rsid w:val="008E1600"/>
    <w:rsid w:val="008E3BAD"/>
    <w:rsid w:val="008E63ED"/>
    <w:rsid w:val="008E69CB"/>
    <w:rsid w:val="008F14E8"/>
    <w:rsid w:val="008F1D3F"/>
    <w:rsid w:val="008F355D"/>
    <w:rsid w:val="008F3B37"/>
    <w:rsid w:val="008F6928"/>
    <w:rsid w:val="008F7221"/>
    <w:rsid w:val="009121C0"/>
    <w:rsid w:val="00912990"/>
    <w:rsid w:val="00914787"/>
    <w:rsid w:val="00915279"/>
    <w:rsid w:val="00917C81"/>
    <w:rsid w:val="00933EA5"/>
    <w:rsid w:val="00934215"/>
    <w:rsid w:val="00943739"/>
    <w:rsid w:val="009516C0"/>
    <w:rsid w:val="009540A7"/>
    <w:rsid w:val="009579D3"/>
    <w:rsid w:val="00962033"/>
    <w:rsid w:val="00962471"/>
    <w:rsid w:val="0097273C"/>
    <w:rsid w:val="009819DD"/>
    <w:rsid w:val="0098581F"/>
    <w:rsid w:val="0098588D"/>
    <w:rsid w:val="00986276"/>
    <w:rsid w:val="00992A86"/>
    <w:rsid w:val="009941AB"/>
    <w:rsid w:val="00996D0F"/>
    <w:rsid w:val="009A4837"/>
    <w:rsid w:val="009B23B1"/>
    <w:rsid w:val="009B51BB"/>
    <w:rsid w:val="009C0AE4"/>
    <w:rsid w:val="009C7BC3"/>
    <w:rsid w:val="009D0D7A"/>
    <w:rsid w:val="009D6F8E"/>
    <w:rsid w:val="009E063C"/>
    <w:rsid w:val="009E5413"/>
    <w:rsid w:val="009E6715"/>
    <w:rsid w:val="009F18F8"/>
    <w:rsid w:val="00A01943"/>
    <w:rsid w:val="00A031BB"/>
    <w:rsid w:val="00A033BE"/>
    <w:rsid w:val="00A03CE9"/>
    <w:rsid w:val="00A06A4C"/>
    <w:rsid w:val="00A06C15"/>
    <w:rsid w:val="00A17116"/>
    <w:rsid w:val="00A30596"/>
    <w:rsid w:val="00A3332F"/>
    <w:rsid w:val="00A37F78"/>
    <w:rsid w:val="00A40E5C"/>
    <w:rsid w:val="00A44E2C"/>
    <w:rsid w:val="00A4654A"/>
    <w:rsid w:val="00A5202F"/>
    <w:rsid w:val="00A53B0E"/>
    <w:rsid w:val="00A548E7"/>
    <w:rsid w:val="00A55108"/>
    <w:rsid w:val="00A607D8"/>
    <w:rsid w:val="00A640D0"/>
    <w:rsid w:val="00A85548"/>
    <w:rsid w:val="00A93E52"/>
    <w:rsid w:val="00AA279F"/>
    <w:rsid w:val="00AA7AF5"/>
    <w:rsid w:val="00AB3E75"/>
    <w:rsid w:val="00AB4FA8"/>
    <w:rsid w:val="00AB5B5D"/>
    <w:rsid w:val="00AB6013"/>
    <w:rsid w:val="00AC2A8B"/>
    <w:rsid w:val="00AD064F"/>
    <w:rsid w:val="00AE1921"/>
    <w:rsid w:val="00AE3C72"/>
    <w:rsid w:val="00AF1A74"/>
    <w:rsid w:val="00AF4ABD"/>
    <w:rsid w:val="00B22E0D"/>
    <w:rsid w:val="00B25380"/>
    <w:rsid w:val="00B31AE9"/>
    <w:rsid w:val="00B34764"/>
    <w:rsid w:val="00B40DAE"/>
    <w:rsid w:val="00B46F0A"/>
    <w:rsid w:val="00B54AF5"/>
    <w:rsid w:val="00B653E4"/>
    <w:rsid w:val="00B71B6A"/>
    <w:rsid w:val="00B743CA"/>
    <w:rsid w:val="00B872AA"/>
    <w:rsid w:val="00B96163"/>
    <w:rsid w:val="00B96D72"/>
    <w:rsid w:val="00BA3141"/>
    <w:rsid w:val="00BA37FA"/>
    <w:rsid w:val="00BA78A8"/>
    <w:rsid w:val="00BB001A"/>
    <w:rsid w:val="00BB06F4"/>
    <w:rsid w:val="00BB2848"/>
    <w:rsid w:val="00BB53C6"/>
    <w:rsid w:val="00BC3500"/>
    <w:rsid w:val="00BD2F24"/>
    <w:rsid w:val="00BE0458"/>
    <w:rsid w:val="00BE52DB"/>
    <w:rsid w:val="00BE68DE"/>
    <w:rsid w:val="00BF239D"/>
    <w:rsid w:val="00C02ED2"/>
    <w:rsid w:val="00C031DB"/>
    <w:rsid w:val="00C0401E"/>
    <w:rsid w:val="00C14A88"/>
    <w:rsid w:val="00C21136"/>
    <w:rsid w:val="00C247CB"/>
    <w:rsid w:val="00C3080E"/>
    <w:rsid w:val="00C374C8"/>
    <w:rsid w:val="00C462C2"/>
    <w:rsid w:val="00C47A30"/>
    <w:rsid w:val="00C54D43"/>
    <w:rsid w:val="00C5640D"/>
    <w:rsid w:val="00C578A9"/>
    <w:rsid w:val="00C73ADF"/>
    <w:rsid w:val="00C77C85"/>
    <w:rsid w:val="00C77DA8"/>
    <w:rsid w:val="00C80FB0"/>
    <w:rsid w:val="00C8274A"/>
    <w:rsid w:val="00C83EBA"/>
    <w:rsid w:val="00C955D0"/>
    <w:rsid w:val="00C95F9A"/>
    <w:rsid w:val="00C973E3"/>
    <w:rsid w:val="00C974F5"/>
    <w:rsid w:val="00CA0B4D"/>
    <w:rsid w:val="00CA4DF9"/>
    <w:rsid w:val="00CA7CD7"/>
    <w:rsid w:val="00CB0CB1"/>
    <w:rsid w:val="00CB3C07"/>
    <w:rsid w:val="00CB6F03"/>
    <w:rsid w:val="00CC6E16"/>
    <w:rsid w:val="00CD368F"/>
    <w:rsid w:val="00CD4E75"/>
    <w:rsid w:val="00CE0C6D"/>
    <w:rsid w:val="00CE3838"/>
    <w:rsid w:val="00CE3874"/>
    <w:rsid w:val="00CF399C"/>
    <w:rsid w:val="00CF4FB3"/>
    <w:rsid w:val="00D0006E"/>
    <w:rsid w:val="00D05BC1"/>
    <w:rsid w:val="00D06301"/>
    <w:rsid w:val="00D127C5"/>
    <w:rsid w:val="00D13C03"/>
    <w:rsid w:val="00D21E52"/>
    <w:rsid w:val="00D259C9"/>
    <w:rsid w:val="00D27D42"/>
    <w:rsid w:val="00D320AC"/>
    <w:rsid w:val="00D33962"/>
    <w:rsid w:val="00D42287"/>
    <w:rsid w:val="00D63505"/>
    <w:rsid w:val="00D6601E"/>
    <w:rsid w:val="00D70132"/>
    <w:rsid w:val="00D864D0"/>
    <w:rsid w:val="00D868F8"/>
    <w:rsid w:val="00D9288E"/>
    <w:rsid w:val="00D93303"/>
    <w:rsid w:val="00D958CB"/>
    <w:rsid w:val="00D95FB8"/>
    <w:rsid w:val="00DA0BE4"/>
    <w:rsid w:val="00DA6202"/>
    <w:rsid w:val="00DB1EA3"/>
    <w:rsid w:val="00DB29C0"/>
    <w:rsid w:val="00DD03DC"/>
    <w:rsid w:val="00DD6DBB"/>
    <w:rsid w:val="00DE5E18"/>
    <w:rsid w:val="00DF72B6"/>
    <w:rsid w:val="00DF79E0"/>
    <w:rsid w:val="00E014AA"/>
    <w:rsid w:val="00E01C25"/>
    <w:rsid w:val="00E12ED8"/>
    <w:rsid w:val="00E17C66"/>
    <w:rsid w:val="00E2207C"/>
    <w:rsid w:val="00E26493"/>
    <w:rsid w:val="00E30931"/>
    <w:rsid w:val="00E34EC3"/>
    <w:rsid w:val="00E367BD"/>
    <w:rsid w:val="00E438E5"/>
    <w:rsid w:val="00E500FE"/>
    <w:rsid w:val="00E53468"/>
    <w:rsid w:val="00E536CE"/>
    <w:rsid w:val="00E53CEB"/>
    <w:rsid w:val="00E549A6"/>
    <w:rsid w:val="00E54AB6"/>
    <w:rsid w:val="00E642E3"/>
    <w:rsid w:val="00E650E0"/>
    <w:rsid w:val="00E704CA"/>
    <w:rsid w:val="00E72ADB"/>
    <w:rsid w:val="00E75233"/>
    <w:rsid w:val="00EB3F32"/>
    <w:rsid w:val="00EB52FF"/>
    <w:rsid w:val="00EC21D3"/>
    <w:rsid w:val="00EC290F"/>
    <w:rsid w:val="00ED75A4"/>
    <w:rsid w:val="00ED7B50"/>
    <w:rsid w:val="00EE1A45"/>
    <w:rsid w:val="00EE4642"/>
    <w:rsid w:val="00EE47BF"/>
    <w:rsid w:val="00EE6990"/>
    <w:rsid w:val="00EE6B37"/>
    <w:rsid w:val="00EF02BE"/>
    <w:rsid w:val="00EF3E3A"/>
    <w:rsid w:val="00EF56B8"/>
    <w:rsid w:val="00EF71BE"/>
    <w:rsid w:val="00F0149B"/>
    <w:rsid w:val="00F0390B"/>
    <w:rsid w:val="00F05668"/>
    <w:rsid w:val="00F12D00"/>
    <w:rsid w:val="00F23BC4"/>
    <w:rsid w:val="00F325E6"/>
    <w:rsid w:val="00F343DD"/>
    <w:rsid w:val="00F34BDD"/>
    <w:rsid w:val="00F440C6"/>
    <w:rsid w:val="00F451C8"/>
    <w:rsid w:val="00F511A7"/>
    <w:rsid w:val="00F52037"/>
    <w:rsid w:val="00F543BA"/>
    <w:rsid w:val="00F61697"/>
    <w:rsid w:val="00F645A5"/>
    <w:rsid w:val="00F6487F"/>
    <w:rsid w:val="00F737E1"/>
    <w:rsid w:val="00F958F3"/>
    <w:rsid w:val="00FA2F52"/>
    <w:rsid w:val="00FB1477"/>
    <w:rsid w:val="00FC6C49"/>
    <w:rsid w:val="00FD7564"/>
    <w:rsid w:val="00FE58DB"/>
    <w:rsid w:val="00FF32E9"/>
    <w:rsid w:val="00FF3E32"/>
    <w:rsid w:val="00FF6484"/>
    <w:rsid w:val="00FF7B8B"/>
    <w:rsid w:val="0197C5FA"/>
    <w:rsid w:val="02913717"/>
    <w:rsid w:val="03EC8432"/>
    <w:rsid w:val="03F4ED3B"/>
    <w:rsid w:val="048285FD"/>
    <w:rsid w:val="04F8AE23"/>
    <w:rsid w:val="06252F6F"/>
    <w:rsid w:val="0680DEE1"/>
    <w:rsid w:val="069C5A76"/>
    <w:rsid w:val="06BDD11B"/>
    <w:rsid w:val="06D82375"/>
    <w:rsid w:val="0703D8A7"/>
    <w:rsid w:val="080C1A7F"/>
    <w:rsid w:val="086C876B"/>
    <w:rsid w:val="08764431"/>
    <w:rsid w:val="08D8AE84"/>
    <w:rsid w:val="091218C1"/>
    <w:rsid w:val="0B9634F1"/>
    <w:rsid w:val="0F72A31B"/>
    <w:rsid w:val="0F77A294"/>
    <w:rsid w:val="100975F6"/>
    <w:rsid w:val="111859C3"/>
    <w:rsid w:val="11C0E249"/>
    <w:rsid w:val="12CB1140"/>
    <w:rsid w:val="14574F3A"/>
    <w:rsid w:val="14D6DFA3"/>
    <w:rsid w:val="15433C71"/>
    <w:rsid w:val="15A87DFF"/>
    <w:rsid w:val="15EC7A40"/>
    <w:rsid w:val="162C4FE5"/>
    <w:rsid w:val="16DF0CD2"/>
    <w:rsid w:val="17506A5E"/>
    <w:rsid w:val="185C10E9"/>
    <w:rsid w:val="1887384A"/>
    <w:rsid w:val="18913E31"/>
    <w:rsid w:val="18945DD5"/>
    <w:rsid w:val="18AA0FBC"/>
    <w:rsid w:val="19494222"/>
    <w:rsid w:val="1A8727E5"/>
    <w:rsid w:val="1ABFB721"/>
    <w:rsid w:val="1AD3600D"/>
    <w:rsid w:val="1B2F37B9"/>
    <w:rsid w:val="1B3C4B8B"/>
    <w:rsid w:val="1B6FB215"/>
    <w:rsid w:val="1BFCF7C1"/>
    <w:rsid w:val="1C6903B3"/>
    <w:rsid w:val="1CAA3B90"/>
    <w:rsid w:val="1D63A80C"/>
    <w:rsid w:val="1DA86C16"/>
    <w:rsid w:val="1DD8D2B1"/>
    <w:rsid w:val="1E04FE8A"/>
    <w:rsid w:val="1F2399C3"/>
    <w:rsid w:val="1F3DBF13"/>
    <w:rsid w:val="1F453327"/>
    <w:rsid w:val="1F85AD94"/>
    <w:rsid w:val="2048F218"/>
    <w:rsid w:val="20D5D2AE"/>
    <w:rsid w:val="2225BD6D"/>
    <w:rsid w:val="2273E0C7"/>
    <w:rsid w:val="232058A6"/>
    <w:rsid w:val="23C74155"/>
    <w:rsid w:val="25733AAF"/>
    <w:rsid w:val="261F02AC"/>
    <w:rsid w:val="26244ABB"/>
    <w:rsid w:val="27994C99"/>
    <w:rsid w:val="27CB48EC"/>
    <w:rsid w:val="294F7441"/>
    <w:rsid w:val="29AFA85B"/>
    <w:rsid w:val="2ACE605C"/>
    <w:rsid w:val="2AEE4397"/>
    <w:rsid w:val="2AFABA39"/>
    <w:rsid w:val="2B2F84CA"/>
    <w:rsid w:val="2F748D1E"/>
    <w:rsid w:val="2F93C50C"/>
    <w:rsid w:val="30476D87"/>
    <w:rsid w:val="308822B1"/>
    <w:rsid w:val="30F75925"/>
    <w:rsid w:val="3156B92E"/>
    <w:rsid w:val="33D23BEA"/>
    <w:rsid w:val="344071B5"/>
    <w:rsid w:val="3481D13C"/>
    <w:rsid w:val="3485A0C8"/>
    <w:rsid w:val="34FE9F9C"/>
    <w:rsid w:val="35A2112D"/>
    <w:rsid w:val="35D02B13"/>
    <w:rsid w:val="3630F63E"/>
    <w:rsid w:val="372E1A9F"/>
    <w:rsid w:val="3752C417"/>
    <w:rsid w:val="37B5B3E8"/>
    <w:rsid w:val="37CDA624"/>
    <w:rsid w:val="37FDF7C5"/>
    <w:rsid w:val="38781C51"/>
    <w:rsid w:val="3888D7E6"/>
    <w:rsid w:val="38AC35E0"/>
    <w:rsid w:val="39A6AEF7"/>
    <w:rsid w:val="3AE8400F"/>
    <w:rsid w:val="3B887237"/>
    <w:rsid w:val="3B892B3B"/>
    <w:rsid w:val="3C645D49"/>
    <w:rsid w:val="3D268F33"/>
    <w:rsid w:val="3D345917"/>
    <w:rsid w:val="3D695B13"/>
    <w:rsid w:val="3D76F840"/>
    <w:rsid w:val="3E1FE0D1"/>
    <w:rsid w:val="3EDB86CF"/>
    <w:rsid w:val="40195AF1"/>
    <w:rsid w:val="40323B9F"/>
    <w:rsid w:val="40617D98"/>
    <w:rsid w:val="408C0527"/>
    <w:rsid w:val="41AABDCA"/>
    <w:rsid w:val="41E8D81C"/>
    <w:rsid w:val="42809435"/>
    <w:rsid w:val="461F5BBE"/>
    <w:rsid w:val="464F078E"/>
    <w:rsid w:val="47079AAD"/>
    <w:rsid w:val="47C08600"/>
    <w:rsid w:val="47C2EF2B"/>
    <w:rsid w:val="493BEEEA"/>
    <w:rsid w:val="495EBF8C"/>
    <w:rsid w:val="49786333"/>
    <w:rsid w:val="4A03FD50"/>
    <w:rsid w:val="4A05123B"/>
    <w:rsid w:val="4A4600BF"/>
    <w:rsid w:val="4AFA8FED"/>
    <w:rsid w:val="4B06515F"/>
    <w:rsid w:val="4C163BA4"/>
    <w:rsid w:val="4C94AC77"/>
    <w:rsid w:val="4D7A74F8"/>
    <w:rsid w:val="4DB99E1D"/>
    <w:rsid w:val="4E14FB2B"/>
    <w:rsid w:val="4ED8125B"/>
    <w:rsid w:val="4EE0AAF7"/>
    <w:rsid w:val="4EFDC62B"/>
    <w:rsid w:val="4F006642"/>
    <w:rsid w:val="501C799A"/>
    <w:rsid w:val="509A5FB6"/>
    <w:rsid w:val="50BE0575"/>
    <w:rsid w:val="50F0D54C"/>
    <w:rsid w:val="52DCC502"/>
    <w:rsid w:val="52E8721B"/>
    <w:rsid w:val="532D8A96"/>
    <w:rsid w:val="546233A2"/>
    <w:rsid w:val="548CA546"/>
    <w:rsid w:val="5510E374"/>
    <w:rsid w:val="551A391A"/>
    <w:rsid w:val="568FCAFA"/>
    <w:rsid w:val="56E1F911"/>
    <w:rsid w:val="581116AE"/>
    <w:rsid w:val="58F982F4"/>
    <w:rsid w:val="590C6647"/>
    <w:rsid w:val="5988E78B"/>
    <w:rsid w:val="5A0B7884"/>
    <w:rsid w:val="5AC0E064"/>
    <w:rsid w:val="5AEFB82F"/>
    <w:rsid w:val="5B52D862"/>
    <w:rsid w:val="5B6576B0"/>
    <w:rsid w:val="5B927960"/>
    <w:rsid w:val="5C5F283A"/>
    <w:rsid w:val="5CC33205"/>
    <w:rsid w:val="5CD52142"/>
    <w:rsid w:val="5D9BB2D1"/>
    <w:rsid w:val="5DB64A16"/>
    <w:rsid w:val="5DBA3CAD"/>
    <w:rsid w:val="5DE54B25"/>
    <w:rsid w:val="5E3881D3"/>
    <w:rsid w:val="60DAF170"/>
    <w:rsid w:val="6165121F"/>
    <w:rsid w:val="617E4097"/>
    <w:rsid w:val="62418C7C"/>
    <w:rsid w:val="62EA357C"/>
    <w:rsid w:val="6300717D"/>
    <w:rsid w:val="640AF455"/>
    <w:rsid w:val="649C41DE"/>
    <w:rsid w:val="6517B76C"/>
    <w:rsid w:val="654765A7"/>
    <w:rsid w:val="659C176F"/>
    <w:rsid w:val="65A7466D"/>
    <w:rsid w:val="65BA1957"/>
    <w:rsid w:val="65C6AFBC"/>
    <w:rsid w:val="65E4170F"/>
    <w:rsid w:val="65F34A15"/>
    <w:rsid w:val="65FD4E64"/>
    <w:rsid w:val="665DC60F"/>
    <w:rsid w:val="672C4635"/>
    <w:rsid w:val="67B464B0"/>
    <w:rsid w:val="682B211C"/>
    <w:rsid w:val="68E3CCDC"/>
    <w:rsid w:val="68FB8B0E"/>
    <w:rsid w:val="696FB301"/>
    <w:rsid w:val="6975418F"/>
    <w:rsid w:val="6A8D8A7A"/>
    <w:rsid w:val="6B8188A2"/>
    <w:rsid w:val="6BA913FE"/>
    <w:rsid w:val="6C36F497"/>
    <w:rsid w:val="6C7196CB"/>
    <w:rsid w:val="6D89D0F5"/>
    <w:rsid w:val="6E448F15"/>
    <w:rsid w:val="6F4213A2"/>
    <w:rsid w:val="6FAB7569"/>
    <w:rsid w:val="6FE28EF6"/>
    <w:rsid w:val="7054BE90"/>
    <w:rsid w:val="70A517E6"/>
    <w:rsid w:val="70BA001E"/>
    <w:rsid w:val="70FCCBFE"/>
    <w:rsid w:val="714745CA"/>
    <w:rsid w:val="714FB9B1"/>
    <w:rsid w:val="71C4EEE1"/>
    <w:rsid w:val="72E3162B"/>
    <w:rsid w:val="73E69428"/>
    <w:rsid w:val="7444C616"/>
    <w:rsid w:val="74967258"/>
    <w:rsid w:val="75046F50"/>
    <w:rsid w:val="754AC52C"/>
    <w:rsid w:val="757ACC7D"/>
    <w:rsid w:val="767946AE"/>
    <w:rsid w:val="76A2DCF6"/>
    <w:rsid w:val="76E6F053"/>
    <w:rsid w:val="777A85D2"/>
    <w:rsid w:val="79165633"/>
    <w:rsid w:val="79C8F53F"/>
    <w:rsid w:val="7A50871B"/>
    <w:rsid w:val="7A5FE62B"/>
    <w:rsid w:val="7ACD630C"/>
    <w:rsid w:val="7D471334"/>
    <w:rsid w:val="7E793BEB"/>
    <w:rsid w:val="7E8FF5FC"/>
    <w:rsid w:val="7F32D135"/>
    <w:rsid w:val="7F56A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066C"/>
  <w15:chartTrackingRefBased/>
  <w15:docId w15:val="{894FB0D6-B0A9-48E0-9183-2985B3EB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/>
  </w:latentStyles>
  <w:style w:type="paragraph" w:default="1" w:styleId="Normal">
    <w:name w:val="Normal"/>
    <w:qFormat/>
    <w:rsid w:val="0036642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40" w:after="80"/>
      <w:outlineLvl w:val="4"/>
    </w:pPr>
    <w:rPr>
      <w:sz w:val="20"/>
    </w:rPr>
  </w:style>
  <w:style w:type="paragraph" w:styleId="Heading6">
    <w:name w:val="heading 6"/>
    <w:basedOn w:val="Heading5"/>
    <w:next w:val="Normal"/>
    <w:link w:val="Heading6Char"/>
    <w:pPr>
      <w:spacing w:before="120"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pPr>
      <w:keepNext/>
      <w:keepLines/>
      <w:spacing w:before="240" w:after="240"/>
      <w:outlineLvl w:val="6"/>
    </w:pPr>
    <w:rPr>
      <w:rFonts w:eastAsiaTheme="majorEastAsia" w:cstheme="majorBidi"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pPr>
      <w:keepNext/>
      <w:keepLines/>
      <w:spacing w:before="160" w:after="240"/>
      <w:contextualSpacing/>
      <w:outlineLvl w:val="7"/>
    </w:pPr>
    <w:rPr>
      <w:rFonts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rPr>
      <w:sz w:val="20"/>
      <w:lang w:val="en-US"/>
    </w:rPr>
  </w:style>
  <w:style w:type="character" w:customStyle="1" w:styleId="Heading6Char">
    <w:name w:val="Heading 6 Char"/>
    <w:basedOn w:val="DefaultParagraphFont"/>
    <w:link w:val="Heading6"/>
    <w:rPr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iCs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1"/>
      <w:szCs w:val="21"/>
      <w:lang w:val="en-US"/>
    </w:rPr>
  </w:style>
  <w:style w:type="character" w:customStyle="1" w:styleId="P-Bold">
    <w:name w:val="P - Bold"/>
    <w:uiPriority w:val="1"/>
    <w:qFormat/>
    <w:rPr>
      <w:rFonts w:ascii="Arial" w:hAnsi="Arial"/>
      <w:b/>
      <w:sz w:val="22"/>
      <w:bdr w:val="none" w:sz="0" w:space="0" w:color="auto"/>
      <w:shd w:val="clear" w:color="auto" w:fill="73FDD6"/>
    </w:rPr>
  </w:style>
  <w:style w:type="paragraph" w:customStyle="1" w:styleId="P-Callout">
    <w:name w:val="P - Callout"/>
    <w:basedOn w:val="Normal"/>
    <w:next w:val="Normal"/>
    <w:qFormat/>
    <w:pPr>
      <w:shd w:val="clear" w:color="auto" w:fill="E2EFD9" w:themeFill="accent6" w:themeFillTint="33"/>
      <w:spacing w:before="120" w:after="360"/>
      <w:mirrorIndents/>
    </w:pPr>
    <w:rPr>
      <w:rFonts w:eastAsia="Arial"/>
      <w:lang w:val="en"/>
    </w:rPr>
  </w:style>
  <w:style w:type="character" w:customStyle="1" w:styleId="P-Keyword">
    <w:name w:val="P - Keyword"/>
    <w:uiPriority w:val="1"/>
    <w:qFormat/>
    <w:rPr>
      <w:rFonts w:ascii="Arial" w:hAnsi="Arial"/>
      <w:b/>
      <w:color w:val="auto"/>
      <w:sz w:val="22"/>
      <w:u w:val="single"/>
      <w:bdr w:val="none" w:sz="0" w:space="0" w:color="auto"/>
      <w:shd w:val="clear" w:color="auto" w:fill="FF8AD8"/>
    </w:rPr>
  </w:style>
  <w:style w:type="paragraph" w:customStyle="1" w:styleId="L-Numbers">
    <w:name w:val="L - Numbers"/>
    <w:basedOn w:val="Normal"/>
    <w:qFormat/>
    <w:pPr>
      <w:numPr>
        <w:numId w:val="8"/>
      </w:numPr>
      <w:spacing w:before="160" w:line="300" w:lineRule="auto"/>
    </w:pPr>
    <w:rPr>
      <w:rFonts w:eastAsia="Arial"/>
      <w:lang w:val="en"/>
    </w:rPr>
  </w:style>
  <w:style w:type="paragraph" w:customStyle="1" w:styleId="L-Bullets">
    <w:name w:val="L - Bullets"/>
    <w:basedOn w:val="Normal"/>
    <w:qFormat/>
    <w:pPr>
      <w:numPr>
        <w:numId w:val="7"/>
      </w:numPr>
      <w:spacing w:before="120" w:after="120" w:line="300" w:lineRule="auto"/>
    </w:pPr>
    <w:rPr>
      <w:rFonts w:eastAsia="Arial"/>
      <w:lang w:val="en"/>
    </w:rPr>
  </w:style>
  <w:style w:type="character" w:customStyle="1" w:styleId="P-URL">
    <w:name w:val="P - URL"/>
    <w:basedOn w:val="DefaultParagraphFont"/>
    <w:uiPriority w:val="1"/>
    <w:qFormat/>
    <w:rPr>
      <w:rFonts w:ascii="Arial" w:hAnsi="Arial"/>
      <w:color w:val="0000FF"/>
      <w:sz w:val="22"/>
      <w:u w:val="single"/>
      <w:bdr w:val="none" w:sz="0" w:space="0" w:color="auto"/>
      <w:shd w:val="clear" w:color="auto" w:fill="00FA00"/>
    </w:rPr>
  </w:style>
  <w:style w:type="character" w:customStyle="1" w:styleId="P-Italics">
    <w:name w:val="P - Italics"/>
    <w:uiPriority w:val="1"/>
    <w:qFormat/>
    <w:rPr>
      <w:rFonts w:ascii="Arial" w:hAnsi="Arial"/>
      <w:i/>
      <w:color w:val="auto"/>
      <w:sz w:val="22"/>
      <w:bdr w:val="none" w:sz="0" w:space="0" w:color="auto"/>
      <w:shd w:val="clear" w:color="auto" w:fill="FFFC00"/>
    </w:rPr>
  </w:style>
  <w:style w:type="character" w:customStyle="1" w:styleId="P-Code">
    <w:name w:val="P - Code"/>
    <w:uiPriority w:val="1"/>
    <w:qFormat/>
    <w:rPr>
      <w:rFonts w:ascii="Courier" w:hAnsi="Courier"/>
      <w:sz w:val="22"/>
      <w:bdr w:val="none" w:sz="0" w:space="0" w:color="auto"/>
      <w:shd w:val="clear" w:color="auto" w:fill="D5FC79"/>
    </w:rPr>
  </w:style>
  <w:style w:type="paragraph" w:customStyle="1" w:styleId="H1-Section">
    <w:name w:val="H1 - Section"/>
    <w:basedOn w:val="Heading1"/>
    <w:next w:val="Normal"/>
    <w:qFormat/>
    <w:pPr>
      <w:spacing w:before="400" w:after="160"/>
    </w:pPr>
    <w:rPr>
      <w:rFonts w:asciiTheme="minorHAnsi" w:eastAsiaTheme="minorHAnsi" w:hAnsiTheme="minorHAnsi" w:cstheme="minorBidi"/>
      <w:b/>
      <w:color w:val="auto"/>
      <w:sz w:val="36"/>
      <w:szCs w:val="40"/>
    </w:rPr>
  </w:style>
  <w:style w:type="paragraph" w:customStyle="1" w:styleId="H2-Heading">
    <w:name w:val="H2 - Heading"/>
    <w:basedOn w:val="Heading2"/>
    <w:next w:val="Normal"/>
    <w:qFormat/>
    <w:pPr>
      <w:spacing w:before="280" w:after="160"/>
    </w:pPr>
    <w:rPr>
      <w:rFonts w:asciiTheme="minorHAnsi" w:eastAsiaTheme="minorHAnsi" w:hAnsiTheme="minorHAnsi" w:cstheme="minorBidi"/>
      <w:b/>
      <w:color w:val="auto"/>
      <w:sz w:val="28"/>
      <w:szCs w:val="32"/>
    </w:rPr>
  </w:style>
  <w:style w:type="paragraph" w:customStyle="1" w:styleId="P-CalloutHeading">
    <w:name w:val="P - Callout Heading"/>
    <w:next w:val="Normal"/>
    <w:qFormat/>
    <w:pPr>
      <w:shd w:val="clear" w:color="auto" w:fill="C5E0B3" w:themeFill="accent6" w:themeFillTint="66"/>
      <w:spacing w:before="360"/>
      <w:mirrorIndents/>
    </w:pPr>
    <w:rPr>
      <w:rFonts w:eastAsia="Arial"/>
      <w:b/>
      <w:color w:val="434343"/>
      <w:sz w:val="24"/>
      <w:szCs w:val="28"/>
      <w:lang w:val="en"/>
    </w:rPr>
  </w:style>
  <w:style w:type="paragraph" w:customStyle="1" w:styleId="P-Regular">
    <w:name w:val="P - Regular"/>
    <w:basedOn w:val="Normal"/>
    <w:qFormat/>
    <w:pPr>
      <w:spacing w:before="120" w:after="120"/>
    </w:pPr>
    <w:rPr>
      <w:rFonts w:eastAsia="Arial"/>
      <w:lang w:val="en"/>
    </w:rPr>
  </w:style>
  <w:style w:type="paragraph" w:customStyle="1" w:styleId="H3-Subheading">
    <w:name w:val="H3 - Subheading"/>
    <w:basedOn w:val="Heading3"/>
    <w:next w:val="Normal"/>
    <w:qFormat/>
    <w:pPr>
      <w:keepNext w:val="0"/>
      <w:keepLines w:val="0"/>
      <w:spacing w:before="320" w:after="80"/>
      <w:mirrorIndents/>
    </w:pPr>
    <w:rPr>
      <w:rFonts w:asciiTheme="minorHAnsi" w:eastAsiaTheme="minorHAnsi" w:hAnsiTheme="minorHAnsi" w:cstheme="minorBidi"/>
      <w:b/>
      <w:color w:val="auto"/>
      <w:szCs w:val="28"/>
    </w:rPr>
  </w:style>
  <w:style w:type="paragraph" w:customStyle="1" w:styleId="IMG-Caption">
    <w:name w:val="IMG - Caption"/>
    <w:next w:val="Normal"/>
    <w:qFormat/>
    <w:pPr>
      <w:spacing w:before="120" w:after="240"/>
      <w:jc w:val="center"/>
    </w:pPr>
    <w:rPr>
      <w:rFonts w:eastAsia="Arial"/>
      <w:b/>
      <w:color w:val="FF0000"/>
      <w:sz w:val="20"/>
      <w:lang w:val="en"/>
    </w:rPr>
  </w:style>
  <w:style w:type="paragraph" w:customStyle="1" w:styleId="SC-Heading">
    <w:name w:val="SC - Heading"/>
    <w:next w:val="H1-Section"/>
    <w:qFormat/>
    <w:pPr>
      <w:spacing w:before="240" w:after="240"/>
    </w:pPr>
    <w:rPr>
      <w:rFonts w:eastAsiaTheme="majorEastAsia" w:cstheme="majorBidi"/>
      <w:b/>
      <w:iCs/>
      <w:color w:val="FF0000"/>
      <w:sz w:val="24"/>
      <w:lang w:val="en"/>
    </w:rPr>
  </w:style>
  <w:style w:type="paragraph" w:customStyle="1" w:styleId="SC-Link">
    <w:name w:val="SC - Link"/>
    <w:qFormat/>
    <w:pPr>
      <w:spacing w:before="200" w:after="240"/>
    </w:pPr>
    <w:rPr>
      <w:rFonts w:eastAsiaTheme="majorEastAsia" w:cstheme="majorBidi"/>
      <w:b/>
      <w:color w:val="00B050"/>
      <w:szCs w:val="21"/>
      <w:lang w:val="en"/>
    </w:rPr>
  </w:style>
  <w:style w:type="paragraph" w:customStyle="1" w:styleId="P-Source">
    <w:name w:val="P - Source"/>
    <w:qFormat/>
    <w:pPr>
      <w:shd w:val="solid" w:color="auto" w:fill="auto"/>
    </w:pPr>
    <w:rPr>
      <w:rFonts w:ascii="Courier" w:eastAsia="Arial" w:hAnsi="Courier" w:cs="Consolas"/>
      <w:szCs w:val="21"/>
      <w:lang w:val="en"/>
    </w:rPr>
  </w:style>
  <w:style w:type="paragraph" w:customStyle="1" w:styleId="L-Regular">
    <w:name w:val="L - Regular"/>
    <w:basedOn w:val="L-Numbers"/>
    <w:qFormat/>
    <w:pPr>
      <w:numPr>
        <w:numId w:val="0"/>
      </w:numPr>
      <w:ind w:left="720"/>
    </w:pPr>
  </w:style>
  <w:style w:type="paragraph" w:customStyle="1" w:styleId="L-Source">
    <w:name w:val="L - Source"/>
    <w:basedOn w:val="P-Source"/>
    <w:pPr>
      <w:shd w:val="pct50" w:color="D9E2F3" w:themeColor="accent1" w:themeTint="33" w:fill="auto"/>
      <w:ind w:left="720"/>
    </w:pPr>
  </w:style>
  <w:style w:type="table" w:styleId="TableGrid">
    <w:name w:val="Table Grid"/>
    <w:basedOn w:val="TableNormal"/>
    <w:uiPriority w:val="39"/>
    <w:pPr>
      <w:spacing w:line="240" w:lineRule="auto"/>
    </w:pPr>
    <w:rPr>
      <w:rFonts w:eastAsia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Highlight">
    <w:name w:val="SC - Highlight"/>
    <w:uiPriority w:val="1"/>
    <w:qFormat/>
    <w:rPr>
      <w:rFonts w:ascii="Courier" w:hAnsi="Courier"/>
      <w:b/>
      <w:bdr w:val="none" w:sz="0" w:space="0" w:color="auto"/>
      <w:shd w:val="clear" w:color="auto" w:fill="F4D3D2"/>
    </w:rPr>
  </w:style>
  <w:style w:type="paragraph" w:customStyle="1" w:styleId="SC-Source">
    <w:name w:val="SC - Source"/>
    <w:basedOn w:val="P-Source"/>
    <w:qFormat/>
    <w:pPr>
      <w:shd w:val="pct50" w:color="D9E2F3" w:themeColor="accent1" w:themeTint="33" w:fill="auto"/>
    </w:pPr>
  </w:style>
  <w:style w:type="paragraph" w:customStyle="1" w:styleId="SP-Editorial">
    <w:name w:val="SP - Editorial"/>
    <w:next w:val="P-Regular"/>
    <w:qFormat/>
    <w:pPr>
      <w:pBdr>
        <w:top w:val="thickThinSmallGap" w:sz="24" w:space="1" w:color="FF0000"/>
        <w:left w:val="thickThinSmallGap" w:sz="24" w:space="4" w:color="FF0000"/>
        <w:bottom w:val="thinThickSmallGap" w:sz="24" w:space="1" w:color="FF0000"/>
        <w:right w:val="thinThickSmallGap" w:sz="24" w:space="4" w:color="FF0000"/>
      </w:pBdr>
      <w:shd w:val="clear" w:color="auto" w:fill="FFFF00"/>
    </w:pPr>
    <w:rPr>
      <w:rFonts w:eastAsia="Arial"/>
      <w:b/>
      <w:lang w:val="en"/>
    </w:rPr>
  </w:style>
  <w:style w:type="paragraph" w:customStyle="1" w:styleId="H4-Subheading">
    <w:name w:val="H4 - Subheading"/>
    <w:basedOn w:val="Heading4"/>
    <w:next w:val="Normal"/>
    <w:qFormat/>
    <w:pPr>
      <w:spacing w:before="280" w:after="280"/>
    </w:pPr>
    <w:rPr>
      <w:rFonts w:asciiTheme="minorHAnsi" w:eastAsiaTheme="minorHAnsi" w:hAnsiTheme="minorHAnsi" w:cstheme="minorBidi"/>
      <w:b/>
      <w:i w:val="0"/>
      <w:iCs w:val="0"/>
      <w:color w:val="auto"/>
      <w:szCs w:val="24"/>
    </w:rPr>
  </w:style>
  <w:style w:type="paragraph" w:customStyle="1" w:styleId="P-Quote">
    <w:name w:val="P - Quote"/>
    <w:pPr>
      <w:spacing w:after="0" w:line="276" w:lineRule="auto"/>
    </w:pPr>
    <w:rPr>
      <w:rFonts w:ascii="Arial" w:eastAsia="Arial" w:hAnsi="Arial" w:cs="Arial"/>
      <w:i/>
      <w:iCs/>
      <w:lang w:val="en"/>
    </w:rPr>
  </w:style>
  <w:style w:type="paragraph" w:customStyle="1" w:styleId="H1-Chapter">
    <w:name w:val="H1 - Chapter"/>
    <w:basedOn w:val="Normal"/>
    <w:next w:val="P-Regular"/>
    <w:qFormat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customStyle="1" w:styleId="L2-Bullets">
    <w:name w:val="L2 - Bullets"/>
    <w:basedOn w:val="L-Bullets"/>
    <w:qFormat/>
    <w:pPr>
      <w:numPr>
        <w:numId w:val="15"/>
      </w:numPr>
      <w:ind w:left="1080"/>
    </w:pPr>
  </w:style>
  <w:style w:type="paragraph" w:customStyle="1" w:styleId="L3-Bullets">
    <w:name w:val="L3 - Bullets"/>
    <w:basedOn w:val="L2-Bullets"/>
    <w:qFormat/>
    <w:pPr>
      <w:numPr>
        <w:numId w:val="16"/>
      </w:numPr>
      <w:ind w:left="1434" w:hanging="357"/>
    </w:pPr>
  </w:style>
  <w:style w:type="paragraph" w:customStyle="1" w:styleId="L2-Numbers">
    <w:name w:val="L2 - Numbers"/>
    <w:basedOn w:val="L-Numbers"/>
    <w:qFormat/>
    <w:pPr>
      <w:numPr>
        <w:numId w:val="11"/>
      </w:numPr>
    </w:pPr>
  </w:style>
  <w:style w:type="paragraph" w:customStyle="1" w:styleId="L2-Alphabets">
    <w:name w:val="L2 - Alphabets"/>
    <w:basedOn w:val="L-Numbers"/>
    <w:qFormat/>
    <w:pPr>
      <w:numPr>
        <w:numId w:val="13"/>
      </w:numPr>
    </w:pPr>
  </w:style>
  <w:style w:type="paragraph" w:customStyle="1" w:styleId="L3-Numbers">
    <w:name w:val="L3 - Numbers"/>
    <w:basedOn w:val="L2-Numbers"/>
    <w:qFormat/>
    <w:pPr>
      <w:numPr>
        <w:numId w:val="12"/>
      </w:numPr>
      <w:tabs>
        <w:tab w:val="num" w:pos="360"/>
      </w:tabs>
      <w:ind w:left="1435" w:hanging="244"/>
    </w:pPr>
  </w:style>
  <w:style w:type="paragraph" w:styleId="NormalWeb">
    <w:name w:val="Normal (Web)"/>
    <w:basedOn w:val="Normal"/>
    <w:uiPriority w:val="99"/>
    <w:semiHidden/>
    <w:unhideWhenUsed/>
    <w:rsid w:val="00CF3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39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39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39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399C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39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399C"/>
    <w:rPr>
      <w:b/>
      <w:bCs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F399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F399C"/>
  </w:style>
  <w:style w:type="character" w:customStyle="1" w:styleId="hljs-type">
    <w:name w:val="hljs-type"/>
    <w:basedOn w:val="DefaultParagraphFont"/>
    <w:rsid w:val="00CF399C"/>
  </w:style>
  <w:style w:type="character" w:styleId="Emphasis">
    <w:name w:val="Emphasis"/>
    <w:basedOn w:val="DefaultParagraphFont"/>
    <w:uiPriority w:val="20"/>
    <w:qFormat/>
    <w:rsid w:val="00CF399C"/>
    <w:rPr>
      <w:i/>
      <w:iCs/>
    </w:rPr>
  </w:style>
  <w:style w:type="character" w:customStyle="1" w:styleId="sqlkeywordcolor">
    <w:name w:val="sqlkeywordcolor"/>
    <w:basedOn w:val="DefaultParagraphFont"/>
    <w:rsid w:val="00CF399C"/>
  </w:style>
  <w:style w:type="character" w:customStyle="1" w:styleId="sqlstringcolor">
    <w:name w:val="sqlstringcolor"/>
    <w:basedOn w:val="DefaultParagraphFont"/>
    <w:rsid w:val="00CF399C"/>
  </w:style>
  <w:style w:type="character" w:customStyle="1" w:styleId="hljs-string">
    <w:name w:val="hljs-string"/>
    <w:basedOn w:val="DefaultParagraphFont"/>
    <w:rsid w:val="00CF399C"/>
  </w:style>
  <w:style w:type="character" w:customStyle="1" w:styleId="crayon-k">
    <w:name w:val="crayon-k"/>
    <w:basedOn w:val="DefaultParagraphFont"/>
    <w:rsid w:val="00CF399C"/>
  </w:style>
  <w:style w:type="character" w:customStyle="1" w:styleId="crayon-h">
    <w:name w:val="crayon-h"/>
    <w:basedOn w:val="DefaultParagraphFont"/>
    <w:rsid w:val="00DE5E18"/>
  </w:style>
  <w:style w:type="character" w:customStyle="1" w:styleId="crayon-i">
    <w:name w:val="crayon-i"/>
    <w:basedOn w:val="DefaultParagraphFont"/>
    <w:rsid w:val="00DE5E18"/>
  </w:style>
  <w:style w:type="character" w:customStyle="1" w:styleId="crayon-sy">
    <w:name w:val="crayon-sy"/>
    <w:basedOn w:val="DefaultParagraphFont"/>
    <w:rsid w:val="00DE5E18"/>
  </w:style>
  <w:style w:type="character" w:customStyle="1" w:styleId="crayon-e">
    <w:name w:val="crayon-e"/>
    <w:basedOn w:val="DefaultParagraphFont"/>
    <w:rsid w:val="00DE5E18"/>
  </w:style>
  <w:style w:type="character" w:customStyle="1" w:styleId="crayon-s">
    <w:name w:val="crayon-s"/>
    <w:basedOn w:val="DefaultParagraphFont"/>
    <w:rsid w:val="00DE5E18"/>
  </w:style>
  <w:style w:type="character" w:customStyle="1" w:styleId="crayon-cn">
    <w:name w:val="crayon-cn"/>
    <w:basedOn w:val="DefaultParagraphFont"/>
    <w:rsid w:val="00DE5E18"/>
  </w:style>
  <w:style w:type="paragraph" w:styleId="Revision">
    <w:name w:val="Revision"/>
    <w:hidden/>
    <w:uiPriority w:val="99"/>
    <w:semiHidden/>
    <w:rsid w:val="008E69CB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7821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53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1655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5469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7032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6159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253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6207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6663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428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3575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41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3981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7724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459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920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7920">
          <w:marLeft w:val="0"/>
          <w:marRight w:val="0"/>
          <w:marTop w:val="480"/>
          <w:marBottom w:val="480"/>
          <w:divBdr>
            <w:top w:val="none" w:sz="0" w:space="0" w:color="auto"/>
            <w:left w:val="single" w:sz="48" w:space="31" w:color="CCCCCC"/>
            <w:bottom w:val="none" w:sz="0" w:space="0" w:color="auto"/>
            <w:right w:val="none" w:sz="0" w:space="0" w:color="auto"/>
          </w:divBdr>
        </w:div>
        <w:div w:id="107724608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9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8151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1412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1376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1209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2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20/10/relationships/intelligence" Target="intelligence2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vangi%20Saxena\Downloads\Chapter%20Template%20(1)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722B58C1B4F6479F5D6A8E069F2686" ma:contentTypeVersion="28" ma:contentTypeDescription="Create a new document." ma:contentTypeScope="" ma:versionID="76052b3f7ee867c240355bfddf550d8f">
  <xsd:schema xmlns:xsd="http://www.w3.org/2001/XMLSchema" xmlns:xs="http://www.w3.org/2001/XMLSchema" xmlns:p="http://schemas.microsoft.com/office/2006/metadata/properties" xmlns:ns2="f4287df7-c0e0-444d-ba8d-6c830a3079b3" xmlns:ns3="c866c9ed-2f7a-4860-bf57-8153ff3a210a" targetNamespace="http://schemas.microsoft.com/office/2006/metadata/properties" ma:root="true" ma:fieldsID="036164683a720efd572d759f577e8dd3" ns2:_="" ns3:_="">
    <xsd:import namespace="f4287df7-c0e0-444d-ba8d-6c830a3079b3"/>
    <xsd:import namespace="c866c9ed-2f7a-4860-bf57-8153ff3a210a"/>
    <xsd:element name="properties">
      <xsd:complexType>
        <xsd:sequence>
          <xsd:element name="documentManagement">
            <xsd:complexType>
              <xsd:all>
                <xsd:element ref="ns2:AssetNumber" minOccurs="0"/>
                <xsd:element ref="ns2:AssetStage" minOccurs="0"/>
                <xsd:element ref="ns2:AssetTyp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Category" minOccurs="0"/>
                <xsd:element ref="ns2:Early_x0020_Access" minOccurs="0"/>
                <xsd:element ref="ns2:MediaLengthInSeconds" minOccurs="0"/>
                <xsd:element ref="ns2:PlagiarismOriginality" minOccurs="0"/>
                <xsd:element ref="ns2:NoteforSelf" minOccurs="0"/>
                <xsd:element ref="ns2:lcf76f155ced4ddcb4097134ff3c332f" minOccurs="0"/>
                <xsd:element ref="ns3:TaxCatchAll" minOccurs="0"/>
                <xsd:element ref="ns2:PageCount" minOccurs="0"/>
                <xsd:element ref="ns2:DaysAllocated" minOccurs="0"/>
                <xsd:element ref="ns2:MediaServiceSearchProperties" minOccurs="0"/>
                <xsd:element ref="ns2:Editorial_x0020_Score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87df7-c0e0-444d-ba8d-6c830a3079b3" elementFormDefault="qualified">
    <xsd:import namespace="http://schemas.microsoft.com/office/2006/documentManagement/types"/>
    <xsd:import namespace="http://schemas.microsoft.com/office/infopath/2007/PartnerControls"/>
    <xsd:element name="AssetNumber" ma:index="8" nillable="true" ma:displayName="Asset Number" ma:description="This is the asset number of the project and no asset type should have same numbers" ma:format="Dropdown" ma:internalName="AssetNumber">
      <xsd:simpleType>
        <xsd:union memberTypes="dms:Text">
          <xsd:simpleType>
            <xsd:restriction base="dms:Choice">
              <xsd:enumeration value="1"/>
              <xsd:enumeration value="2"/>
              <xsd:enumeration value="3"/>
              <xsd:enumeration value="4"/>
              <xsd:enumeration value="5"/>
              <xsd:enumeration value="6"/>
              <xsd:enumeration value="7"/>
              <xsd:enumeration value="8"/>
              <xsd:enumeration value="9"/>
              <xsd:enumeration value="10"/>
              <xsd:enumeration value="11"/>
              <xsd:enumeration value="12"/>
              <xsd:enumeration value="13"/>
              <xsd:enumeration value="14"/>
              <xsd:enumeration value="15"/>
              <xsd:enumeration value="16"/>
              <xsd:enumeration value="17"/>
              <xsd:enumeration value="18"/>
              <xsd:enumeration value="19"/>
              <xsd:enumeration value="20"/>
              <xsd:enumeration value="21"/>
              <xsd:enumeration value="22"/>
              <xsd:enumeration value="23"/>
              <xsd:enumeration value="24"/>
              <xsd:enumeration value="25"/>
              <xsd:enumeration value="26"/>
              <xsd:enumeration value="27"/>
              <xsd:enumeration value="28"/>
              <xsd:enumeration value="29"/>
              <xsd:enumeration value="30"/>
              <xsd:enumeration value="31"/>
              <xsd:enumeration value="32"/>
              <xsd:enumeration value="33"/>
              <xsd:enumeration value="34"/>
              <xsd:enumeration value="35"/>
              <xsd:enumeration value="36"/>
              <xsd:enumeration value="37"/>
              <xsd:enumeration value="38"/>
              <xsd:enumeration value="39"/>
              <xsd:enumeration value="40"/>
            </xsd:restriction>
          </xsd:simpleType>
        </xsd:union>
      </xsd:simpleType>
    </xsd:element>
    <xsd:element name="AssetStage" ma:index="9" nillable="true" ma:displayName="Asset Stage" ma:description="This is the current stage of the asset." ma:format="Dropdown" ma:internalName="AssetStage">
      <xsd:simpleType>
        <xsd:union memberTypes="dms:Text">
          <xsd:simpleType>
            <xsd:restriction base="dms:Choice">
              <xsd:enumeration value="Draft Submission"/>
              <xsd:enumeration value="1st Preliminary Draft Revision"/>
              <xsd:enumeration value="1st Revision Submission"/>
              <xsd:enumeration value="2nd Preliminary Draft Revision"/>
              <xsd:enumeration value="2nd Revision Submission"/>
              <xsd:enumeration value="3rd Preliminary Draft Revision"/>
              <xsd:enumeration value="3rd Revision Submission"/>
              <xsd:enumeration value="Preliminary Draft Acceptance"/>
              <xsd:enumeration value="Draft Ready for Review"/>
              <xsd:enumeration value="Technical Review Sent"/>
              <xsd:enumeration value="Technical Review Received"/>
              <xsd:enumeration value="Rewrites Ready"/>
              <xsd:enumeration value="Rewrites Sent"/>
              <xsd:enumeration value="Final Draft Submission"/>
              <xsd:enumeration value="Final Draft Revision"/>
              <xsd:enumeration value="Final Draft Revision Received"/>
              <xsd:enumeration value="Final Draft Acceptance"/>
              <xsd:enumeration value="Technical Editing"/>
              <xsd:enumeration value="Copy Edit Submission"/>
              <xsd:enumeration value="Copy Editing Done"/>
              <xsd:enumeration value="Placed for Indexing"/>
              <xsd:enumeration value="Indexing Done"/>
              <xsd:enumeration value="Layout Done"/>
              <xsd:enumeration value="Proof Read Submission"/>
              <xsd:enumeration value="Proof Reading Done"/>
              <xsd:enumeration value="PR - CDE Checks"/>
              <xsd:enumeration value="Pre Final"/>
              <xsd:enumeration value="Prefinal Submission"/>
              <xsd:enumeration value="Prefinal Review"/>
              <xsd:enumeration value="Author - CDE Checks"/>
              <xsd:enumeration value="Finals Completed"/>
              <xsd:enumeration value="Editor Finalization"/>
              <xsd:enumeration value="Indexer Finalization"/>
              <xsd:enumeration value="Production Designer Finalization"/>
              <xsd:enumeration value="Portfolio Director Checks"/>
              <xsd:enumeration value="Upload"/>
              <xsd:enumeration value="Graphic and Code Bundle"/>
              <xsd:enumeration value="Post Upload"/>
              <xsd:enumeration value="Published"/>
              <xsd:enumeration value="LSE Submission"/>
              <xsd:enumeration value="LSE Done"/>
              <xsd:enumeration value="Image Received"/>
              <xsd:enumeration value="Image Accepted"/>
              <xsd:enumeration value="Image Rejected"/>
              <xsd:enumeration value="Image Needs Redraw"/>
              <xsd:enumeration value="Image Redrawn"/>
              <xsd:enumeration value="Image Finalized"/>
            </xsd:restriction>
          </xsd:simpleType>
        </xsd:union>
      </xsd:simpleType>
    </xsd:element>
    <xsd:element name="AssetType" ma:index="10" nillable="true" ma:displayName="Asset Type" ma:description="This is the type of Asset related to the product development" ma:format="Dropdown" ma:internalName="AssetType">
      <xsd:simpleType>
        <xsd:restriction base="dms:Choice">
          <xsd:enumeration value="Chapter"/>
          <xsd:enumeration value="Video"/>
          <xsd:enumeration value="Index"/>
          <xsd:enumeration value="Front Matter"/>
          <xsd:enumeration value="Back Matter"/>
          <xsd:enumeration value="Code"/>
          <xsd:enumeration value="Book"/>
          <xsd:enumeration value="Graphic"/>
          <xsd:enumeration value="Other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Category" ma:index="23" nillable="true" ma:displayName="Category" ma:format="Dropdown" ma:internalName="Category">
      <xsd:simpleType>
        <xsd:union memberTypes="dms:Text">
          <xsd:simpleType>
            <xsd:restriction base="dms:Choice">
              <xsd:enumeration value="A&amp;C"/>
              <xsd:enumeration value="C&amp;T"/>
              <xsd:enumeration value="Programming"/>
              <xsd:enumeration value="Data"/>
            </xsd:restriction>
          </xsd:simpleType>
        </xsd:union>
      </xsd:simpleType>
    </xsd:element>
    <xsd:element name="Early_x0020_Access" ma:index="24" nillable="true" ma:displayName="Early Access" ma:default="0" ma:description="This is an option which you select when you want the chapter to be a part of the Early Access" ma:internalName="Early_x0020_Access">
      <xsd:simpleType>
        <xsd:restriction base="dms:Boolean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PlagiarismOriginality" ma:index="26" nillable="true" ma:displayName="Plagiarism Originality" ma:description="This is a column to fill the plagiarism originality scores" ma:format="Dropdown" ma:internalName="PlagiarismOriginality" ma:percentage="FALSE">
      <xsd:simpleType>
        <xsd:restriction base="dms:Number"/>
      </xsd:simpleType>
    </xsd:element>
    <xsd:element name="NoteforSelf" ma:index="27" nillable="true" ma:displayName="Note for Self" ma:description="&quot;attack&quot; in &quot;Compressor&quot; bullet point&#10;&#10;I am keeping this highlighted so that I can explain what Attack (technical sound term) means in the Glossary." ma:format="Dropdown" ma:internalName="NoteforSelf">
      <xsd:simpleType>
        <xsd:restriction base="dms:Note">
          <xsd:maxLength value="255"/>
        </xsd:restriction>
      </xsd:simpleType>
    </xsd:element>
    <xsd:element name="lcf76f155ced4ddcb4097134ff3c332f" ma:index="29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PageCount" ma:index="31" nillable="true" ma:displayName="Page Count" ma:format="Dropdown" ma:internalName="PageCount" ma:percentage="FALSE">
      <xsd:simpleType>
        <xsd:restriction base="dms:Number"/>
      </xsd:simpleType>
    </xsd:element>
    <xsd:element name="DaysAllocated" ma:index="32" nillable="true" ma:displayName="Days Allocated" ma:decimals="0" ma:default="1" ma:format="Dropdown" ma:internalName="DaysAllocated" ma:percentage="FALSE">
      <xsd:simpleType>
        <xsd:restriction base="dms:Number"/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ditorial_x0020_Score" ma:index="34" nillable="true" ma:displayName="TR Score" ma:decimals="1" ma:format="Dropdown" ma:internalName="Editorial_x0020_Score" ma:percentage="FALSE">
      <xsd:simpleType>
        <xsd:restriction base="dms:Number">
          <xsd:maxInclusive value="10"/>
          <xsd:minInclusive value="1"/>
        </xsd:restriction>
      </xsd:simpleType>
    </xsd:element>
    <xsd:element name="Notes" ma:index="35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6c9ed-2f7a-4860-bf57-8153ff3a210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0" nillable="true" ma:displayName="Taxonomy Catch All Column" ma:hidden="true" ma:list="{b0b99e7b-2d5c-4d76-8978-e279b984ef45}" ma:internalName="TaxCatchAll" ma:showField="CatchAllData" ma:web="c866c9ed-2f7a-4860-bf57-8153ff3a21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ssetType xmlns="f4287df7-c0e0-444d-ba8d-6c830a3079b3" xsi:nil="true"/>
    <AssetNumber xmlns="f4287df7-c0e0-444d-ba8d-6c830a3079b3" xsi:nil="true"/>
    <lcf76f155ced4ddcb4097134ff3c332f xmlns="f4287df7-c0e0-444d-ba8d-6c830a3079b3">
      <Terms xmlns="http://schemas.microsoft.com/office/infopath/2007/PartnerControls"/>
    </lcf76f155ced4ddcb4097134ff3c332f>
    <TaxCatchAll xmlns="c866c9ed-2f7a-4860-bf57-8153ff3a210a" xsi:nil="true"/>
    <Early_x0020_Access xmlns="f4287df7-c0e0-444d-ba8d-6c830a3079b3">false</Early_x0020_Access>
    <AssetStage xmlns="f4287df7-c0e0-444d-ba8d-6c830a3079b3">Copy Edit Submission</AssetStage>
    <NoteforSelf xmlns="f4287df7-c0e0-444d-ba8d-6c830a3079b3" xsi:nil="true"/>
    <Category xmlns="f4287df7-c0e0-444d-ba8d-6c830a3079b3" xsi:nil="true"/>
    <PlagiarismOriginality xmlns="f4287df7-c0e0-444d-ba8d-6c830a3079b3" xsi:nil="true"/>
    <DaysAllocated xmlns="f4287df7-c0e0-444d-ba8d-6c830a3079b3">7</DaysAllocated>
    <PageCount xmlns="f4287df7-c0e0-444d-ba8d-6c830a3079b3">29</PageCount>
    <Editorial_x0020_Score xmlns="f4287df7-c0e0-444d-ba8d-6c830a3079b3" xsi:nil="true"/>
    <Notes xmlns="f4287df7-c0e0-444d-ba8d-6c830a3079b3" xsi:nil="true"/>
  </documentManagement>
</p:properties>
</file>

<file path=customXml/itemProps1.xml><?xml version="1.0" encoding="utf-8"?>
<ds:datastoreItem xmlns:ds="http://schemas.openxmlformats.org/officeDocument/2006/customXml" ds:itemID="{9457AAC7-9E87-4555-93D5-AE50678CCF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0F077A-774D-4C7B-B847-11DF4E698B6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6FB9962-8690-45A7-81D3-3908D08830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287df7-c0e0-444d-ba8d-6c830a3079b3"/>
    <ds:schemaRef ds:uri="c866c9ed-2f7a-4860-bf57-8153ff3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70011E-0B13-4DB0-A1F0-6B8F864CF772}">
  <ds:schemaRefs>
    <ds:schemaRef ds:uri="http://schemas.microsoft.com/office/2006/metadata/properties"/>
    <ds:schemaRef ds:uri="http://schemas.microsoft.com/office/infopath/2007/PartnerControls"/>
    <ds:schemaRef ds:uri="f4287df7-c0e0-444d-ba8d-6c830a3079b3"/>
    <ds:schemaRef ds:uri="c866c9ed-2f7a-4860-bf57-8153ff3a21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Chapter Template (1) (1).dotx</Template>
  <TotalTime>2</TotalTime>
  <Pages>7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Saxena</dc:creator>
  <cp:keywords/>
  <dc:description/>
  <cp:lastModifiedBy>Kavyashree K S</cp:lastModifiedBy>
  <cp:revision>4</cp:revision>
  <dcterms:created xsi:type="dcterms:W3CDTF">2023-06-28T12:30:00Z</dcterms:created>
  <dcterms:modified xsi:type="dcterms:W3CDTF">2023-07-03T06:11:00Z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0x010100F0722B58C1B4F6479F5D6A8E069F2686</vt:lpwstr>
  </property>
  <property fmtid="{D5CDD505-2E9C-101B-9397-08002B2CF9AE}" pid="3" name="GrammarlyDocumentId">
    <vt:lpwstr>895e191f0bce24cfa26aae930de56fe58abab89a22a3d94f6c1d0689673da918</vt:lpwstr>
  </property>
  <property fmtid="{D5CDD505-2E9C-101B-9397-08002B2CF9AE}" pid="4" name="MediaServiceImageTags">
    <vt:lpwstr/>
  </property>
</Properties>
</file>