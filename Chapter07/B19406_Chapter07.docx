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B669" w14:textId="59ADF912" w:rsidR="0045750A" w:rsidRDefault="0045750A" w:rsidP="00256C91">
      <w:pPr>
        <w:pStyle w:val="H1-Section"/>
      </w:pPr>
      <w:r>
        <w:t>Introduction to Subqueries</w:t>
      </w:r>
    </w:p>
    <w:p w14:paraId="336545A1" w14:textId="02F33037" w:rsidR="00216655" w:rsidRDefault="47DB5527" w:rsidP="00500EC8">
      <w:pPr>
        <w:pStyle w:val="H2-Heading"/>
      </w:pPr>
      <w:r w:rsidRPr="5BA4B72A">
        <w:t>Simple Subqueries</w:t>
      </w:r>
    </w:p>
    <w:p w14:paraId="6E5E9C6C" w14:textId="77777777" w:rsidR="00216655" w:rsidRDefault="00216655" w:rsidP="008F707C">
      <w:pPr>
        <w:pStyle w:val="SC-Source"/>
      </w:pPr>
      <w:r>
        <w:t>SELECT * FROM Customers</w:t>
      </w:r>
    </w:p>
    <w:p w14:paraId="3EA3C7F5" w14:textId="77777777" w:rsidR="00216655" w:rsidRDefault="00216655" w:rsidP="008F707C">
      <w:pPr>
        <w:pStyle w:val="SC-Source"/>
      </w:pPr>
      <w:r>
        <w:t xml:space="preserve">WHERE </w:t>
      </w:r>
      <w:proofErr w:type="spellStart"/>
      <w:r>
        <w:t>CustomerID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 FROM Orders)</w:t>
      </w:r>
    </w:p>
    <w:p w14:paraId="44E4F9F6" w14:textId="25C41277" w:rsidR="00216655" w:rsidRDefault="47DB5527" w:rsidP="00E55640">
      <w:pPr>
        <w:pStyle w:val="H2-Heading"/>
      </w:pPr>
      <w:r w:rsidRPr="5BA4B72A">
        <w:t>Correlated Subqueries</w:t>
      </w:r>
    </w:p>
    <w:p w14:paraId="2D5F1480" w14:textId="77777777" w:rsidR="00216655" w:rsidRDefault="00216655" w:rsidP="008F707C">
      <w:pPr>
        <w:pStyle w:val="SC-Source"/>
      </w:pPr>
      <w:r>
        <w:t xml:space="preserve">SELECT * FROM Customers </w:t>
      </w:r>
      <w:proofErr w:type="gramStart"/>
      <w:r>
        <w:t>c</w:t>
      </w:r>
      <w:proofErr w:type="gramEnd"/>
    </w:p>
    <w:p w14:paraId="33A24C7D" w14:textId="77777777" w:rsidR="00216655" w:rsidRDefault="00216655" w:rsidP="008F707C">
      <w:pPr>
        <w:pStyle w:val="SC-Source"/>
      </w:pPr>
      <w:r>
        <w:t xml:space="preserve">WHERE (SELECT </w:t>
      </w:r>
      <w:proofErr w:type="gramStart"/>
      <w:r>
        <w:t>COUNT(</w:t>
      </w:r>
      <w:proofErr w:type="gramEnd"/>
      <w:r>
        <w:t xml:space="preserve">*) FROM Orders o WHERE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>) &gt; 2</w:t>
      </w:r>
    </w:p>
    <w:p w14:paraId="682C61A8" w14:textId="01F9838E" w:rsidR="00142055" w:rsidRDefault="00142055" w:rsidP="00142055">
      <w:pPr>
        <w:pStyle w:val="H2-Heading"/>
      </w:pPr>
      <w:r>
        <w:t>Using subqueries in SELECT statements</w:t>
      </w:r>
    </w:p>
    <w:p w14:paraId="3483D9EA" w14:textId="4DC85956" w:rsidR="009517E1" w:rsidRDefault="009517E1" w:rsidP="009517E1">
      <w:pPr>
        <w:pStyle w:val="H3-Subheading"/>
      </w:pPr>
      <w:r>
        <w:t>Example</w:t>
      </w:r>
      <w:r w:rsidR="00626022">
        <w:t xml:space="preserve"> 1</w:t>
      </w:r>
      <w:r>
        <w:t>:</w:t>
      </w:r>
      <w:r w:rsidR="002C765F">
        <w:t xml:space="preserve"> Subquery in SELECT clause</w:t>
      </w:r>
    </w:p>
    <w:p w14:paraId="2DBC49E7" w14:textId="77777777" w:rsidR="0048287D" w:rsidRDefault="0048287D" w:rsidP="0048287D">
      <w:pPr>
        <w:pStyle w:val="SC-Source"/>
      </w:pPr>
      <w:r>
        <w:t xml:space="preserve">SELECT </w:t>
      </w:r>
      <w:proofErr w:type="spellStart"/>
      <w:r>
        <w:t>customer_id</w:t>
      </w:r>
      <w:proofErr w:type="spellEnd"/>
      <w:r>
        <w:t xml:space="preserve">, (SELECT </w:t>
      </w:r>
      <w:proofErr w:type="gramStart"/>
      <w:r>
        <w:t>MAX(</w:t>
      </w:r>
      <w:proofErr w:type="spellStart"/>
      <w:proofErr w:type="gramEnd"/>
      <w:r>
        <w:t>order_date</w:t>
      </w:r>
      <w:proofErr w:type="spellEnd"/>
      <w:r>
        <w:t xml:space="preserve">) </w:t>
      </w:r>
    </w:p>
    <w:p w14:paraId="2B6BE395" w14:textId="77777777" w:rsidR="0048287D" w:rsidRDefault="0048287D" w:rsidP="0048287D">
      <w:pPr>
        <w:pStyle w:val="SC-Source"/>
      </w:pPr>
      <w:r>
        <w:t xml:space="preserve">                     FROM orders </w:t>
      </w:r>
    </w:p>
    <w:p w14:paraId="65069B9A" w14:textId="77777777" w:rsidR="0048287D" w:rsidRDefault="0048287D" w:rsidP="0048287D">
      <w:pPr>
        <w:pStyle w:val="SC-Source"/>
      </w:pPr>
      <w:r>
        <w:t xml:space="preserve">                     WHERE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 xml:space="preserve">) AS </w:t>
      </w:r>
      <w:proofErr w:type="spellStart"/>
      <w:r>
        <w:t>latest_order_date</w:t>
      </w:r>
      <w:proofErr w:type="spellEnd"/>
      <w:r>
        <w:t xml:space="preserve"> </w:t>
      </w:r>
    </w:p>
    <w:p w14:paraId="498C3FEE" w14:textId="77777777" w:rsidR="0048287D" w:rsidRDefault="0048287D" w:rsidP="0048287D">
      <w:pPr>
        <w:pStyle w:val="SC-Source"/>
      </w:pPr>
      <w:r>
        <w:t xml:space="preserve">FROM orders o </w:t>
      </w:r>
    </w:p>
    <w:p w14:paraId="2CB00E5B" w14:textId="247D7743" w:rsidR="004D1A9B" w:rsidRDefault="0048287D" w:rsidP="0048287D">
      <w:pPr>
        <w:pStyle w:val="SC-Source"/>
      </w:pPr>
      <w:r>
        <w:t xml:space="preserve">GROUP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43EC93E3" w14:textId="77777777" w:rsidR="00263356" w:rsidRDefault="00263356" w:rsidP="002F3045"/>
    <w:p w14:paraId="102B8A73" w14:textId="77777777" w:rsidR="002F1E3A" w:rsidRDefault="002F1E3A" w:rsidP="002F1E3A">
      <w:pPr>
        <w:pStyle w:val="SC-Source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o.order_date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 </w:t>
      </w:r>
    </w:p>
    <w:p w14:paraId="716B258E" w14:textId="77777777" w:rsidR="002F1E3A" w:rsidRDefault="002F1E3A" w:rsidP="002F1E3A">
      <w:pPr>
        <w:pStyle w:val="SC-Source"/>
      </w:pPr>
      <w:r>
        <w:t xml:space="preserve">FROM orders o </w:t>
      </w:r>
    </w:p>
    <w:p w14:paraId="368CB93D" w14:textId="77777777" w:rsidR="002F1E3A" w:rsidRDefault="002F1E3A" w:rsidP="002F1E3A">
      <w:pPr>
        <w:pStyle w:val="SC-Source"/>
      </w:pPr>
      <w:r>
        <w:t xml:space="preserve">JOIN (SELECT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 FROM customers) AS </w:t>
      </w:r>
      <w:proofErr w:type="gramStart"/>
      <w:r>
        <w:t>c</w:t>
      </w:r>
      <w:proofErr w:type="gramEnd"/>
      <w:r>
        <w:t xml:space="preserve"> </w:t>
      </w:r>
    </w:p>
    <w:p w14:paraId="4FAB2E5A" w14:textId="77777777" w:rsidR="002F1E3A" w:rsidRDefault="002F1E3A" w:rsidP="002F1E3A">
      <w:pPr>
        <w:pStyle w:val="SC-Source"/>
      </w:pPr>
      <w:r>
        <w:t xml:space="preserve">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;</w:t>
      </w:r>
    </w:p>
    <w:p w14:paraId="5DE0ECEF" w14:textId="174CADE9" w:rsidR="005D50F6" w:rsidRDefault="005D50F6" w:rsidP="005D50F6">
      <w:pPr>
        <w:pStyle w:val="H2-Heading"/>
      </w:pPr>
      <w:r>
        <w:t xml:space="preserve">Using subqueries in </w:t>
      </w:r>
      <w:r w:rsidR="00E07BCD">
        <w:t>WHERE</w:t>
      </w:r>
      <w:r>
        <w:t xml:space="preserve"> statements</w:t>
      </w:r>
    </w:p>
    <w:p w14:paraId="0D656269" w14:textId="77777777" w:rsidR="00D7390C" w:rsidRDefault="00D7390C" w:rsidP="00D7390C">
      <w:pPr>
        <w:pStyle w:val="SC-Source"/>
      </w:pPr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</w:t>
      </w:r>
      <w:proofErr w:type="gramStart"/>
      <w:r>
        <w:t>amount</w:t>
      </w:r>
      <w:proofErr w:type="spellEnd"/>
      <w:proofErr w:type="gramEnd"/>
    </w:p>
    <w:p w14:paraId="057D0D4C" w14:textId="77777777" w:rsidR="00D7390C" w:rsidRDefault="00D7390C" w:rsidP="00D7390C">
      <w:pPr>
        <w:pStyle w:val="SC-Source"/>
      </w:pPr>
      <w:r>
        <w:t>FROM orders</w:t>
      </w:r>
    </w:p>
    <w:p w14:paraId="2973C419" w14:textId="77777777" w:rsidR="00D7390C" w:rsidRDefault="00D7390C" w:rsidP="00D7390C">
      <w:pPr>
        <w:pStyle w:val="SC-Source"/>
      </w:pPr>
      <w:r>
        <w:t xml:space="preserve">WHERE </w:t>
      </w:r>
      <w:proofErr w:type="spellStart"/>
      <w:r>
        <w:t>order_amount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order_amount</w:t>
      </w:r>
      <w:proofErr w:type="spellEnd"/>
      <w:r>
        <w:t>) FROM orders);</w:t>
      </w:r>
    </w:p>
    <w:p w14:paraId="2F1760C2" w14:textId="77777777" w:rsidR="00263356" w:rsidRDefault="00263356" w:rsidP="005413FA">
      <w:pPr>
        <w:pStyle w:val="H3-Subheading"/>
      </w:pPr>
    </w:p>
    <w:p w14:paraId="4BA3FF34" w14:textId="5ECB0F50" w:rsidR="00E16E20" w:rsidRDefault="00E16E20" w:rsidP="005413FA">
      <w:pPr>
        <w:pStyle w:val="H3-Subheading"/>
      </w:pPr>
      <w:r>
        <w:lastRenderedPageBreak/>
        <w:t xml:space="preserve">Case </w:t>
      </w:r>
      <w:r w:rsidR="00725B2B">
        <w:t>s</w:t>
      </w:r>
      <w:r>
        <w:t>cenario</w:t>
      </w:r>
      <w:r w:rsidR="00725B2B">
        <w:t>s</w:t>
      </w:r>
    </w:p>
    <w:p w14:paraId="07A6D49E" w14:textId="77777777" w:rsidR="000B5938" w:rsidRDefault="000B5938" w:rsidP="000B5938">
      <w:pPr>
        <w:pStyle w:val="SC-Source"/>
      </w:pPr>
      <w:r>
        <w:t xml:space="preserve">SELECT </w:t>
      </w:r>
    </w:p>
    <w:p w14:paraId="52B90BF1" w14:textId="77777777" w:rsidR="000B5938" w:rsidRDefault="000B5938" w:rsidP="000B5938">
      <w:pPr>
        <w:pStyle w:val="SC-Source"/>
        <w:ind w:firstLine="720"/>
      </w:pPr>
      <w:r>
        <w:t>employees.</w:t>
      </w:r>
    </w:p>
    <w:p w14:paraId="6FAE2F68" w14:textId="63190A9D" w:rsidR="000B5938" w:rsidRDefault="000B5938" w:rsidP="000B5938">
      <w:pPr>
        <w:pStyle w:val="SC-Source"/>
        <w:ind w:firstLine="720"/>
      </w:pPr>
      <w:proofErr w:type="spellStart"/>
      <w:r>
        <w:t>employee_name</w:t>
      </w:r>
      <w:proofErr w:type="spellEnd"/>
    </w:p>
    <w:p w14:paraId="085D94E8" w14:textId="77777777" w:rsidR="000B5938" w:rsidRDefault="000B5938" w:rsidP="000B5938">
      <w:pPr>
        <w:pStyle w:val="SC-Source"/>
      </w:pPr>
      <w:r>
        <w:t>FROM employees</w:t>
      </w:r>
    </w:p>
    <w:p w14:paraId="09263FF5" w14:textId="77777777" w:rsidR="000B5938" w:rsidRDefault="000B5938" w:rsidP="000B5938">
      <w:pPr>
        <w:pStyle w:val="SC-Source"/>
      </w:pPr>
      <w:r>
        <w:t xml:space="preserve">WHERE </w:t>
      </w:r>
      <w:proofErr w:type="spellStart"/>
      <w:r>
        <w:t>hire_date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5 YEAR)</w:t>
      </w:r>
    </w:p>
    <w:p w14:paraId="1B704BE9" w14:textId="77777777" w:rsidR="000B5938" w:rsidRDefault="000B5938" w:rsidP="000B5938">
      <w:pPr>
        <w:pStyle w:val="SC-Source"/>
      </w:pPr>
      <w:r>
        <w:t xml:space="preserve">AND </w:t>
      </w:r>
      <w:proofErr w:type="spellStart"/>
      <w:r>
        <w:t>employee_id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performance_reviews</w:t>
      </w:r>
      <w:proofErr w:type="spellEnd"/>
      <w:r>
        <w:t xml:space="preserve"> WHERE rating &gt;= 4</w:t>
      </w:r>
      <w:proofErr w:type="gramStart"/>
      <w:r>
        <w:t>);</w:t>
      </w:r>
      <w:proofErr w:type="gramEnd"/>
    </w:p>
    <w:p w14:paraId="3DABD31D" w14:textId="77777777" w:rsidR="00263356" w:rsidRDefault="00263356" w:rsidP="00385B22"/>
    <w:p w14:paraId="082CB7B0" w14:textId="77777777" w:rsidR="00385B22" w:rsidRDefault="00385B22" w:rsidP="00385B22">
      <w:pPr>
        <w:pStyle w:val="SC-Source"/>
      </w:pPr>
      <w:proofErr w:type="spellStart"/>
      <w:r>
        <w:t>hire_date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5 YEAR)</w:t>
      </w:r>
    </w:p>
    <w:p w14:paraId="244E5882" w14:textId="77777777" w:rsidR="00263356" w:rsidRDefault="00263356" w:rsidP="00385B22"/>
    <w:p w14:paraId="20E56C6C" w14:textId="77777777" w:rsidR="00717505" w:rsidRDefault="00717505" w:rsidP="00717505">
      <w:pPr>
        <w:pStyle w:val="SC-Source"/>
      </w:pPr>
      <w:r>
        <w:t xml:space="preserve">AND </w:t>
      </w:r>
      <w:proofErr w:type="spellStart"/>
      <w:r>
        <w:t>employee_id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performance_reviews</w:t>
      </w:r>
      <w:proofErr w:type="spellEnd"/>
      <w:r>
        <w:t xml:space="preserve"> WHERE rating &gt;= 4)</w:t>
      </w:r>
    </w:p>
    <w:p w14:paraId="426A2F78" w14:textId="77777777" w:rsidR="00263356" w:rsidRPr="005D0E3E" w:rsidRDefault="00263356" w:rsidP="005D0E3E">
      <w:pPr>
        <w:pStyle w:val="P-Regular"/>
        <w:rPr>
          <w:rStyle w:val="SC-Highlight"/>
          <w:rFonts w:asciiTheme="minorHAnsi" w:hAnsiTheme="minorHAnsi"/>
          <w:b w:val="0"/>
          <w:shd w:val="clear" w:color="auto" w:fill="auto"/>
        </w:rPr>
      </w:pPr>
    </w:p>
    <w:p w14:paraId="7231C282" w14:textId="77777777" w:rsidR="00F768D5" w:rsidRDefault="00F768D5" w:rsidP="00F768D5">
      <w:pPr>
        <w:pStyle w:val="SC-Source"/>
      </w:pPr>
      <w:r>
        <w:t xml:space="preserve">SELECT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>, products.name, SUM(</w:t>
      </w:r>
      <w:proofErr w:type="spellStart"/>
      <w:r>
        <w:t>orders.quantity</w:t>
      </w:r>
      <w:proofErr w:type="spellEnd"/>
      <w:r>
        <w:t xml:space="preserve">) AS </w:t>
      </w:r>
      <w:proofErr w:type="spellStart"/>
      <w:r>
        <w:t>total_sold</w:t>
      </w:r>
      <w:proofErr w:type="spellEnd"/>
    </w:p>
    <w:p w14:paraId="79FFF606" w14:textId="77777777" w:rsidR="00F768D5" w:rsidRDefault="00F768D5" w:rsidP="00F768D5">
      <w:pPr>
        <w:pStyle w:val="SC-Source"/>
      </w:pPr>
      <w:r>
        <w:t>FROM products</w:t>
      </w:r>
    </w:p>
    <w:p w14:paraId="6B8E4DAC" w14:textId="77777777" w:rsidR="00F768D5" w:rsidRDefault="00F768D5" w:rsidP="00F768D5">
      <w:pPr>
        <w:pStyle w:val="SC-Source"/>
      </w:pPr>
      <w:r>
        <w:t>JOIN (</w:t>
      </w:r>
    </w:p>
    <w:p w14:paraId="4D46A550" w14:textId="77777777" w:rsidR="00F768D5" w:rsidRDefault="00F768D5" w:rsidP="00F768D5">
      <w:pPr>
        <w:pStyle w:val="SC-Source"/>
      </w:pPr>
      <w:r>
        <w:t xml:space="preserve">  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gramEnd"/>
      <w:r>
        <w:t>quantity) AS quantity</w:t>
      </w:r>
    </w:p>
    <w:p w14:paraId="2A40C235" w14:textId="77777777" w:rsidR="00F768D5" w:rsidRDefault="00F768D5" w:rsidP="00F768D5">
      <w:pPr>
        <w:pStyle w:val="SC-Source"/>
      </w:pPr>
      <w:r>
        <w:t xml:space="preserve">  FROM orders</w:t>
      </w:r>
    </w:p>
    <w:p w14:paraId="1167446C" w14:textId="77777777" w:rsidR="00F768D5" w:rsidRDefault="00F768D5" w:rsidP="00F768D5">
      <w:pPr>
        <w:pStyle w:val="SC-Source"/>
      </w:pPr>
      <w:r>
        <w:t xml:space="preserve">  WHERE </w:t>
      </w:r>
      <w:proofErr w:type="spellStart"/>
      <w:r>
        <w:t>order_date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1 YEAR)</w:t>
      </w:r>
    </w:p>
    <w:p w14:paraId="41B89C8E" w14:textId="77777777" w:rsidR="00F768D5" w:rsidRDefault="00F768D5" w:rsidP="00F768D5">
      <w:pPr>
        <w:pStyle w:val="SC-Source"/>
      </w:pPr>
      <w:r>
        <w:t xml:space="preserve">  GROUP BY </w:t>
      </w:r>
      <w:proofErr w:type="spellStart"/>
      <w:r>
        <w:t>product_id</w:t>
      </w:r>
      <w:proofErr w:type="spellEnd"/>
    </w:p>
    <w:p w14:paraId="625ACBB3" w14:textId="77777777" w:rsidR="00F768D5" w:rsidRDefault="00F768D5" w:rsidP="00F768D5">
      <w:pPr>
        <w:pStyle w:val="SC-Source"/>
      </w:pPr>
      <w:r>
        <w:t>) AS orders</w:t>
      </w:r>
    </w:p>
    <w:p w14:paraId="5045833E" w14:textId="77777777" w:rsidR="00F768D5" w:rsidRDefault="00F768D5" w:rsidP="00F768D5">
      <w:pPr>
        <w:pStyle w:val="SC-Source"/>
      </w:pPr>
      <w:r>
        <w:t xml:space="preserve">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orders.product_id</w:t>
      </w:r>
      <w:proofErr w:type="spellEnd"/>
    </w:p>
    <w:p w14:paraId="15C8CCF9" w14:textId="77777777" w:rsidR="00F768D5" w:rsidRDefault="00F768D5" w:rsidP="00F768D5">
      <w:pPr>
        <w:pStyle w:val="SC-Source"/>
      </w:pPr>
      <w:r>
        <w:t xml:space="preserve">GROUP BY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</w:p>
    <w:p w14:paraId="536C3211" w14:textId="77777777" w:rsidR="00F768D5" w:rsidRDefault="00F768D5" w:rsidP="00F768D5">
      <w:pPr>
        <w:pStyle w:val="SC-Source"/>
      </w:pPr>
      <w:r>
        <w:t xml:space="preserve">ORDER BY </w:t>
      </w:r>
      <w:proofErr w:type="spellStart"/>
      <w:r>
        <w:t>total_sold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3F714175" w14:textId="78C98632" w:rsidR="00F768D5" w:rsidRPr="00F952DF" w:rsidRDefault="00F768D5" w:rsidP="00F768D5">
      <w:pPr>
        <w:pStyle w:val="SC-Source"/>
      </w:pPr>
      <w:r>
        <w:t xml:space="preserve">LIMIT </w:t>
      </w:r>
      <w:proofErr w:type="gramStart"/>
      <w:r>
        <w:t>10;</w:t>
      </w:r>
      <w:proofErr w:type="gramEnd"/>
    </w:p>
    <w:p w14:paraId="31BB0672" w14:textId="77777777" w:rsidR="00263356" w:rsidRPr="002740D2" w:rsidRDefault="00263356" w:rsidP="002740D2">
      <w:pPr>
        <w:pStyle w:val="P-Regular"/>
        <w:rPr>
          <w:rStyle w:val="SC-Highlight"/>
          <w:rFonts w:asciiTheme="minorHAnsi" w:hAnsiTheme="minorHAnsi"/>
          <w:b w:val="0"/>
          <w:shd w:val="clear" w:color="auto" w:fill="auto"/>
        </w:rPr>
      </w:pPr>
    </w:p>
    <w:p w14:paraId="4EC25D74" w14:textId="77777777" w:rsidR="00E86D59" w:rsidRDefault="00E86D59" w:rsidP="00E86D59">
      <w:pPr>
        <w:pStyle w:val="SC-Source"/>
      </w:pPr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gramEnd"/>
      <w:r>
        <w:t>quantity) AS quantity</w:t>
      </w:r>
    </w:p>
    <w:p w14:paraId="1187FC37" w14:textId="77777777" w:rsidR="00E86D59" w:rsidRDefault="00E86D59" w:rsidP="00E86D59">
      <w:pPr>
        <w:pStyle w:val="SC-Source"/>
      </w:pPr>
      <w:r>
        <w:t>FROM orders</w:t>
      </w:r>
    </w:p>
    <w:p w14:paraId="28E391FD" w14:textId="77777777" w:rsidR="00E86D59" w:rsidRDefault="00E86D59" w:rsidP="00E86D59">
      <w:pPr>
        <w:pStyle w:val="SC-Source"/>
      </w:pPr>
      <w:r>
        <w:t xml:space="preserve">WHERE </w:t>
      </w:r>
      <w:proofErr w:type="spellStart"/>
      <w:r>
        <w:t>order_date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1 YEAR)</w:t>
      </w:r>
    </w:p>
    <w:p w14:paraId="047B43E5" w14:textId="3D645FBE" w:rsidR="00E86D59" w:rsidRDefault="00E86D59" w:rsidP="00E86D59">
      <w:pPr>
        <w:pStyle w:val="SC-Source"/>
      </w:pPr>
      <w:r>
        <w:lastRenderedPageBreak/>
        <w:t xml:space="preserve">GROUP BY </w:t>
      </w:r>
      <w:proofErr w:type="spellStart"/>
      <w:r>
        <w:t>product_id</w:t>
      </w:r>
      <w:proofErr w:type="spellEnd"/>
    </w:p>
    <w:p w14:paraId="7C51FF57" w14:textId="77777777" w:rsidR="00263356" w:rsidRPr="002740D2" w:rsidRDefault="00263356" w:rsidP="002740D2">
      <w:pPr>
        <w:pStyle w:val="P-Regular"/>
        <w:rPr>
          <w:rStyle w:val="SC-Highlight"/>
          <w:rFonts w:asciiTheme="minorHAnsi" w:hAnsiTheme="minorHAnsi"/>
          <w:b w:val="0"/>
          <w:shd w:val="clear" w:color="auto" w:fill="auto"/>
        </w:rPr>
      </w:pPr>
    </w:p>
    <w:p w14:paraId="63ACB694" w14:textId="77777777" w:rsidR="00D66D21" w:rsidRDefault="00D66D21" w:rsidP="00D66D21">
      <w:pPr>
        <w:pStyle w:val="SC-Source"/>
      </w:pPr>
      <w:r>
        <w:t xml:space="preserve">SELECT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>, products.name, SUM(</w:t>
      </w:r>
      <w:proofErr w:type="spellStart"/>
      <w:r>
        <w:t>orders.quantity</w:t>
      </w:r>
      <w:proofErr w:type="spellEnd"/>
      <w:r>
        <w:t xml:space="preserve">) AS </w:t>
      </w:r>
      <w:proofErr w:type="spellStart"/>
      <w:r>
        <w:t>total_sold</w:t>
      </w:r>
      <w:proofErr w:type="spellEnd"/>
    </w:p>
    <w:p w14:paraId="73E52D8B" w14:textId="77777777" w:rsidR="00D66D21" w:rsidRDefault="00D66D21" w:rsidP="00D66D21">
      <w:pPr>
        <w:pStyle w:val="SC-Source"/>
      </w:pPr>
      <w:r>
        <w:t>FROM products</w:t>
      </w:r>
    </w:p>
    <w:p w14:paraId="3A112F46" w14:textId="77777777" w:rsidR="00D66D21" w:rsidRDefault="00D66D21" w:rsidP="00D66D21">
      <w:pPr>
        <w:pStyle w:val="SC-Source"/>
      </w:pPr>
      <w:r>
        <w:t>JOIN (</w:t>
      </w:r>
    </w:p>
    <w:p w14:paraId="404F5AFC" w14:textId="77777777" w:rsidR="00D66D21" w:rsidRDefault="00D66D21" w:rsidP="00D66D21">
      <w:pPr>
        <w:pStyle w:val="SC-Source"/>
      </w:pPr>
      <w:r>
        <w:t xml:space="preserve">  ... Subquery ...</w:t>
      </w:r>
    </w:p>
    <w:p w14:paraId="3F62451F" w14:textId="77777777" w:rsidR="00D66D21" w:rsidRDefault="00D66D21" w:rsidP="00D66D21">
      <w:pPr>
        <w:pStyle w:val="SC-Source"/>
      </w:pPr>
      <w:r>
        <w:t>) AS orders</w:t>
      </w:r>
    </w:p>
    <w:p w14:paraId="38028C5B" w14:textId="77777777" w:rsidR="00D66D21" w:rsidRDefault="00D66D21" w:rsidP="00D66D21">
      <w:pPr>
        <w:pStyle w:val="SC-Source"/>
      </w:pPr>
      <w:r>
        <w:t xml:space="preserve">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orders.product_id</w:t>
      </w:r>
      <w:proofErr w:type="spellEnd"/>
    </w:p>
    <w:p w14:paraId="54CF4D95" w14:textId="77777777" w:rsidR="00D66D21" w:rsidRDefault="00D66D21" w:rsidP="00D66D21">
      <w:pPr>
        <w:pStyle w:val="SC-Source"/>
      </w:pPr>
      <w:r>
        <w:t xml:space="preserve">GROUP BY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</w:p>
    <w:p w14:paraId="2FE034C2" w14:textId="77777777" w:rsidR="00D66D21" w:rsidRDefault="00D66D21" w:rsidP="00D66D21">
      <w:pPr>
        <w:pStyle w:val="SC-Source"/>
      </w:pPr>
      <w:r>
        <w:t xml:space="preserve">ORDER BY </w:t>
      </w:r>
      <w:proofErr w:type="spellStart"/>
      <w:r>
        <w:t>total_sold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295BB987" w14:textId="4754B1F8" w:rsidR="00D66D21" w:rsidRDefault="00D66D21" w:rsidP="00D66D21">
      <w:pPr>
        <w:pStyle w:val="SC-Source"/>
      </w:pPr>
      <w:r>
        <w:t xml:space="preserve">LIMIT </w:t>
      </w:r>
      <w:proofErr w:type="gramStart"/>
      <w:r>
        <w:t>10;</w:t>
      </w:r>
      <w:proofErr w:type="gramEnd"/>
    </w:p>
    <w:p w14:paraId="3453F8B6" w14:textId="77777777" w:rsidR="00263356" w:rsidRDefault="00263356" w:rsidP="00FC42B7"/>
    <w:p w14:paraId="03C24799" w14:textId="77777777" w:rsidR="00E41B59" w:rsidRDefault="00E41B59" w:rsidP="0067465E">
      <w:pPr>
        <w:pStyle w:val="SC-Source"/>
      </w:pPr>
      <w:r>
        <w:t xml:space="preserve">SELECT </w:t>
      </w:r>
      <w:proofErr w:type="gramStart"/>
      <w:r>
        <w:t>name</w:t>
      </w:r>
      <w:proofErr w:type="gramEnd"/>
    </w:p>
    <w:p w14:paraId="4F415B93" w14:textId="77777777" w:rsidR="00E41B59" w:rsidRDefault="00E41B59" w:rsidP="0067465E">
      <w:pPr>
        <w:pStyle w:val="SC-Source"/>
      </w:pPr>
      <w:r>
        <w:t>FROM departments</w:t>
      </w:r>
    </w:p>
    <w:p w14:paraId="1962E993" w14:textId="77777777" w:rsidR="00E41B59" w:rsidRDefault="00E41B59" w:rsidP="0067465E">
      <w:pPr>
        <w:pStyle w:val="SC-Source"/>
      </w:pPr>
      <w:r>
        <w:t>WHERE (</w:t>
      </w:r>
    </w:p>
    <w:p w14:paraId="02A777B6" w14:textId="77777777" w:rsidR="00E41B59" w:rsidRDefault="00E41B59" w:rsidP="0067465E">
      <w:pPr>
        <w:pStyle w:val="SC-Source"/>
      </w:pPr>
      <w:r>
        <w:t xml:space="preserve">  SELECT </w:t>
      </w:r>
      <w:proofErr w:type="gramStart"/>
      <w:r>
        <w:t>AVG(</w:t>
      </w:r>
      <w:proofErr w:type="gramEnd"/>
      <w:r>
        <w:t>salary)</w:t>
      </w:r>
    </w:p>
    <w:p w14:paraId="6DA82348" w14:textId="77777777" w:rsidR="00E41B59" w:rsidRDefault="00E41B59" w:rsidP="0067465E">
      <w:pPr>
        <w:pStyle w:val="SC-Source"/>
      </w:pPr>
      <w:r>
        <w:t xml:space="preserve">  FROM employees</w:t>
      </w:r>
    </w:p>
    <w:p w14:paraId="665E7AC4" w14:textId="77777777" w:rsidR="00E41B59" w:rsidRDefault="00E41B59" w:rsidP="0067465E">
      <w:pPr>
        <w:pStyle w:val="SC-Source"/>
      </w:pPr>
      <w:r>
        <w:t xml:space="preserve">  WHERE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departments.id</w:t>
      </w:r>
    </w:p>
    <w:p w14:paraId="51989A7A" w14:textId="77777777" w:rsidR="00E41B59" w:rsidRDefault="00E41B59" w:rsidP="0067465E">
      <w:pPr>
        <w:pStyle w:val="SC-Source"/>
      </w:pPr>
      <w:r>
        <w:t>) = (</w:t>
      </w:r>
    </w:p>
    <w:p w14:paraId="666B1C06" w14:textId="77777777" w:rsidR="00E41B59" w:rsidRDefault="00E41B59" w:rsidP="0067465E">
      <w:pPr>
        <w:pStyle w:val="SC-Source"/>
      </w:pPr>
      <w:r>
        <w:t xml:space="preserve">  SELECT MAX(</w:t>
      </w:r>
      <w:proofErr w:type="gramStart"/>
      <w:r>
        <w:t>AVG(</w:t>
      </w:r>
      <w:proofErr w:type="gramEnd"/>
      <w:r>
        <w:t>salary))</w:t>
      </w:r>
    </w:p>
    <w:p w14:paraId="361F0CFD" w14:textId="77777777" w:rsidR="00E41B59" w:rsidRDefault="00E41B59" w:rsidP="0067465E">
      <w:pPr>
        <w:pStyle w:val="SC-Source"/>
      </w:pPr>
      <w:r>
        <w:t xml:space="preserve">  FROM employees</w:t>
      </w:r>
    </w:p>
    <w:p w14:paraId="60421495" w14:textId="77777777" w:rsidR="00E41B59" w:rsidRDefault="00E41B59" w:rsidP="0067465E">
      <w:pPr>
        <w:pStyle w:val="SC-Source"/>
      </w:pPr>
      <w:r>
        <w:t xml:space="preserve">  GROUP BY </w:t>
      </w:r>
      <w:proofErr w:type="spellStart"/>
      <w:r>
        <w:t>department_id</w:t>
      </w:r>
      <w:proofErr w:type="spellEnd"/>
    </w:p>
    <w:p w14:paraId="365E6759" w14:textId="621C8DB1" w:rsidR="00E41B59" w:rsidRDefault="00E41B59" w:rsidP="0067465E">
      <w:pPr>
        <w:pStyle w:val="SC-Source"/>
      </w:pPr>
      <w:r>
        <w:t>);</w:t>
      </w:r>
    </w:p>
    <w:p w14:paraId="4832575C" w14:textId="3A102781" w:rsidR="00855007" w:rsidRDefault="00124CCA" w:rsidP="00222D06">
      <w:pPr>
        <w:pStyle w:val="H3-Subheading"/>
        <w:rPr>
          <w:lang w:val="en"/>
        </w:rPr>
      </w:pPr>
      <w:r>
        <w:rPr>
          <w:lang w:val="en"/>
        </w:rPr>
        <w:t>Case scenario</w:t>
      </w:r>
    </w:p>
    <w:p w14:paraId="06BE2233" w14:textId="77777777" w:rsidR="00263356" w:rsidRPr="007C417E" w:rsidRDefault="00263356" w:rsidP="007C417E">
      <w:pPr>
        <w:pStyle w:val="P-Regular"/>
        <w:rPr>
          <w:rStyle w:val="SC-Highlight"/>
          <w:rFonts w:asciiTheme="minorHAnsi" w:hAnsiTheme="minorHAnsi"/>
          <w:b w:val="0"/>
          <w:shd w:val="clear" w:color="auto" w:fill="auto"/>
        </w:rPr>
      </w:pPr>
    </w:p>
    <w:p w14:paraId="2F87D1DF" w14:textId="77777777" w:rsidR="004678E4" w:rsidRDefault="00071FB3" w:rsidP="004678E4">
      <w:pPr>
        <w:pStyle w:val="SC-Source"/>
      </w:pPr>
      <w:r w:rsidRPr="00071FB3">
        <w:t xml:space="preserve">SELECT </w:t>
      </w:r>
    </w:p>
    <w:p w14:paraId="5BC58F3E" w14:textId="77777777" w:rsidR="004678E4" w:rsidRDefault="00071FB3" w:rsidP="004678E4">
      <w:pPr>
        <w:pStyle w:val="SC-Source"/>
        <w:ind w:firstLine="720"/>
      </w:pPr>
      <w:r w:rsidRPr="00071FB3">
        <w:t xml:space="preserve">products.name, </w:t>
      </w:r>
    </w:p>
    <w:p w14:paraId="555EFA42" w14:textId="77777777" w:rsidR="004678E4" w:rsidRDefault="00071FB3" w:rsidP="004678E4">
      <w:pPr>
        <w:pStyle w:val="SC-Source"/>
        <w:ind w:firstLine="720"/>
      </w:pPr>
      <w:r w:rsidRPr="00071FB3">
        <w:t>(</w:t>
      </w:r>
      <w:proofErr w:type="gramStart"/>
      <w:r w:rsidRPr="00071FB3">
        <w:t>price</w:t>
      </w:r>
      <w:proofErr w:type="gramEnd"/>
      <w:r w:rsidRPr="00071FB3">
        <w:t xml:space="preserve"> - cost) as </w:t>
      </w:r>
      <w:proofErr w:type="spellStart"/>
      <w:r w:rsidRPr="00071FB3">
        <w:t>profit_margin</w:t>
      </w:r>
      <w:proofErr w:type="spellEnd"/>
      <w:r w:rsidRPr="00071FB3">
        <w:t xml:space="preserve">, </w:t>
      </w:r>
    </w:p>
    <w:p w14:paraId="55B9EA2E" w14:textId="7F8FABDC" w:rsidR="00071FB3" w:rsidRPr="00071FB3" w:rsidRDefault="00071FB3" w:rsidP="004678E4">
      <w:pPr>
        <w:pStyle w:val="SC-Source"/>
        <w:ind w:firstLine="720"/>
      </w:pPr>
      <w:r w:rsidRPr="00071FB3">
        <w:t>categories.name as category</w:t>
      </w:r>
    </w:p>
    <w:p w14:paraId="5859D2D5" w14:textId="77777777" w:rsidR="00071FB3" w:rsidRPr="00071FB3" w:rsidRDefault="00071FB3" w:rsidP="004678E4">
      <w:pPr>
        <w:pStyle w:val="SC-Source"/>
      </w:pPr>
      <w:r w:rsidRPr="00071FB3">
        <w:lastRenderedPageBreak/>
        <w:t>FROM products</w:t>
      </w:r>
    </w:p>
    <w:p w14:paraId="08FA1358" w14:textId="77777777" w:rsidR="00071FB3" w:rsidRPr="00071FB3" w:rsidRDefault="00071FB3" w:rsidP="004678E4">
      <w:pPr>
        <w:pStyle w:val="SC-Source"/>
      </w:pPr>
      <w:r w:rsidRPr="00071FB3">
        <w:t xml:space="preserve">JOIN </w:t>
      </w:r>
      <w:proofErr w:type="gramStart"/>
      <w:r w:rsidRPr="00071FB3">
        <w:t>categories</w:t>
      </w:r>
      <w:proofErr w:type="gramEnd"/>
    </w:p>
    <w:p w14:paraId="7CC4C1E6" w14:textId="77777777" w:rsidR="00071FB3" w:rsidRPr="00071FB3" w:rsidRDefault="00071FB3" w:rsidP="004678E4">
      <w:pPr>
        <w:pStyle w:val="SC-Source"/>
      </w:pPr>
      <w:r w:rsidRPr="00071FB3">
        <w:t xml:space="preserve">ON </w:t>
      </w:r>
      <w:proofErr w:type="spellStart"/>
      <w:proofErr w:type="gramStart"/>
      <w:r w:rsidRPr="00071FB3">
        <w:t>products.category</w:t>
      </w:r>
      <w:proofErr w:type="gramEnd"/>
      <w:r w:rsidRPr="00071FB3">
        <w:t>_id</w:t>
      </w:r>
      <w:proofErr w:type="spellEnd"/>
      <w:r w:rsidRPr="00071FB3">
        <w:t xml:space="preserve"> = categories.id</w:t>
      </w:r>
    </w:p>
    <w:p w14:paraId="234F97D5" w14:textId="77777777" w:rsidR="00071FB3" w:rsidRPr="00071FB3" w:rsidRDefault="00071FB3" w:rsidP="004678E4">
      <w:pPr>
        <w:pStyle w:val="SC-Source"/>
      </w:pPr>
      <w:r w:rsidRPr="00071FB3">
        <w:t>WHERE (price - cost) = (</w:t>
      </w:r>
    </w:p>
    <w:p w14:paraId="3F8082D9" w14:textId="77777777" w:rsidR="00071FB3" w:rsidRPr="00071FB3" w:rsidRDefault="00071FB3" w:rsidP="004678E4">
      <w:pPr>
        <w:pStyle w:val="SC-Source"/>
      </w:pPr>
      <w:r w:rsidRPr="00071FB3">
        <w:t xml:space="preserve">  SELECT </w:t>
      </w:r>
      <w:proofErr w:type="gramStart"/>
      <w:r w:rsidRPr="00071FB3">
        <w:t>MAX(</w:t>
      </w:r>
      <w:proofErr w:type="gramEnd"/>
      <w:r w:rsidRPr="00071FB3">
        <w:t>(price - cost))</w:t>
      </w:r>
    </w:p>
    <w:p w14:paraId="402888B6" w14:textId="77777777" w:rsidR="00071FB3" w:rsidRPr="00071FB3" w:rsidRDefault="00071FB3" w:rsidP="004678E4">
      <w:pPr>
        <w:pStyle w:val="SC-Source"/>
      </w:pPr>
      <w:r w:rsidRPr="00071FB3">
        <w:t xml:space="preserve">  FROM products</w:t>
      </w:r>
    </w:p>
    <w:p w14:paraId="6E118BB3" w14:textId="77777777" w:rsidR="00071FB3" w:rsidRPr="00071FB3" w:rsidRDefault="00071FB3" w:rsidP="004678E4">
      <w:pPr>
        <w:pStyle w:val="SC-Source"/>
      </w:pPr>
      <w:r w:rsidRPr="00071FB3">
        <w:t xml:space="preserve">  WHERE </w:t>
      </w:r>
      <w:proofErr w:type="spellStart"/>
      <w:proofErr w:type="gramStart"/>
      <w:r w:rsidRPr="00071FB3">
        <w:t>products.category</w:t>
      </w:r>
      <w:proofErr w:type="gramEnd"/>
      <w:r w:rsidRPr="00071FB3">
        <w:t>_id</w:t>
      </w:r>
      <w:proofErr w:type="spellEnd"/>
      <w:r w:rsidRPr="00071FB3">
        <w:t xml:space="preserve"> = categories.id</w:t>
      </w:r>
    </w:p>
    <w:p w14:paraId="32294D36" w14:textId="77777777" w:rsidR="00071FB3" w:rsidRPr="00071FB3" w:rsidRDefault="00071FB3" w:rsidP="004678E4">
      <w:pPr>
        <w:pStyle w:val="SC-Source"/>
      </w:pPr>
      <w:r w:rsidRPr="00071FB3">
        <w:t>);</w:t>
      </w:r>
    </w:p>
    <w:p w14:paraId="1A8ECBFA" w14:textId="2DFA570A" w:rsidR="004C61F9" w:rsidRDefault="004C61F9" w:rsidP="00901292">
      <w:pPr>
        <w:pStyle w:val="H2-Heading"/>
      </w:pPr>
      <w:r>
        <w:t>Correla</w:t>
      </w:r>
      <w:r w:rsidR="00901292">
        <w:t>ted Subqueries</w:t>
      </w:r>
    </w:p>
    <w:p w14:paraId="492D910C" w14:textId="77777777" w:rsidR="00587A59" w:rsidRDefault="00587A59" w:rsidP="00587A59">
      <w:pPr>
        <w:pStyle w:val="SC-Source"/>
      </w:pPr>
      <w:r>
        <w:t xml:space="preserve">SELECT </w:t>
      </w:r>
      <w:proofErr w:type="spellStart"/>
      <w:r>
        <w:t>CustomerID</w:t>
      </w:r>
      <w:proofErr w:type="spellEnd"/>
      <w:r>
        <w:t>, SUM(</w:t>
      </w:r>
      <w:proofErr w:type="spellStart"/>
      <w:r>
        <w:t>TotalAmount</w:t>
      </w:r>
      <w:proofErr w:type="spellEnd"/>
      <w:r>
        <w:t xml:space="preserve">) AS </w:t>
      </w:r>
      <w:proofErr w:type="spellStart"/>
      <w:r>
        <w:t>TotalSpent</w:t>
      </w:r>
      <w:proofErr w:type="spellEnd"/>
    </w:p>
    <w:p w14:paraId="742248B5" w14:textId="77777777" w:rsidR="00587A59" w:rsidRDefault="00587A59" w:rsidP="00587A59">
      <w:pPr>
        <w:pStyle w:val="SC-Source"/>
      </w:pPr>
      <w:r>
        <w:t>FROM Orders o1</w:t>
      </w:r>
    </w:p>
    <w:p w14:paraId="624C2F4E" w14:textId="77777777" w:rsidR="00587A59" w:rsidRDefault="00587A59" w:rsidP="00587A59">
      <w:pPr>
        <w:pStyle w:val="SC-Source"/>
      </w:pPr>
      <w:r>
        <w:t xml:space="preserve">WHERE </w:t>
      </w:r>
      <w:proofErr w:type="spellStart"/>
      <w:r>
        <w:t>TotalAmount</w:t>
      </w:r>
      <w:proofErr w:type="spellEnd"/>
      <w:r>
        <w:t xml:space="preserve"> = (SELECT MAX(</w:t>
      </w:r>
      <w:proofErr w:type="spellStart"/>
      <w:r>
        <w:t>TotalAmount</w:t>
      </w:r>
      <w:proofErr w:type="spellEnd"/>
      <w:r>
        <w:t>)</w:t>
      </w:r>
    </w:p>
    <w:p w14:paraId="1FBF9E60" w14:textId="77777777" w:rsidR="00587A59" w:rsidRDefault="00587A59" w:rsidP="00587A59">
      <w:pPr>
        <w:pStyle w:val="SC-Source"/>
      </w:pPr>
      <w:r>
        <w:t xml:space="preserve">                     FROM Orders o2</w:t>
      </w:r>
    </w:p>
    <w:p w14:paraId="152B96F4" w14:textId="77777777" w:rsidR="00587A59" w:rsidRDefault="00587A59" w:rsidP="00587A59">
      <w:pPr>
        <w:pStyle w:val="SC-Source"/>
      </w:pPr>
      <w:r>
        <w:t xml:space="preserve">                     WHERE o</w:t>
      </w:r>
      <w:proofErr w:type="gramStart"/>
      <w:r>
        <w:t>1.CustomerID</w:t>
      </w:r>
      <w:proofErr w:type="gramEnd"/>
      <w:r>
        <w:t xml:space="preserve"> = o2.CustomerID)</w:t>
      </w:r>
    </w:p>
    <w:p w14:paraId="45AEF3BA" w14:textId="444ACC75" w:rsidR="00587A59" w:rsidRDefault="00587A59" w:rsidP="00587A59">
      <w:pPr>
        <w:pStyle w:val="SC-Source"/>
      </w:pPr>
      <w:r>
        <w:t xml:space="preserve">GROUP BY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5FC787F5" w14:textId="3D4B82F0" w:rsidR="001200E3" w:rsidRDefault="00F56204" w:rsidP="00FA2BBF">
      <w:pPr>
        <w:pStyle w:val="H3-Subheading"/>
        <w:rPr>
          <w:lang w:val="en"/>
        </w:rPr>
      </w:pPr>
      <w:r>
        <w:rPr>
          <w:lang w:val="en"/>
        </w:rPr>
        <w:t>Case scenario</w:t>
      </w:r>
    </w:p>
    <w:p w14:paraId="7FA5D541" w14:textId="77777777" w:rsidR="00566C23" w:rsidRPr="00566C23" w:rsidRDefault="00566C23" w:rsidP="00566C23">
      <w:pPr>
        <w:pStyle w:val="SC-Source"/>
      </w:pPr>
      <w:r w:rsidRPr="00566C23">
        <w:t xml:space="preserve">SELECT </w:t>
      </w:r>
    </w:p>
    <w:p w14:paraId="17F318AD" w14:textId="77777777" w:rsidR="00566C23" w:rsidRPr="00566C23" w:rsidRDefault="00566C23" w:rsidP="00566C23">
      <w:pPr>
        <w:pStyle w:val="SC-Source"/>
      </w:pPr>
      <w:r w:rsidRPr="00566C23">
        <w:t xml:space="preserve">  </w:t>
      </w:r>
      <w:proofErr w:type="spellStart"/>
      <w:r w:rsidRPr="00566C23">
        <w:t>Employees.EmployeeID</w:t>
      </w:r>
      <w:proofErr w:type="spellEnd"/>
      <w:r w:rsidRPr="00566C23">
        <w:t xml:space="preserve">, </w:t>
      </w:r>
    </w:p>
    <w:p w14:paraId="64065447" w14:textId="77777777" w:rsidR="00566C23" w:rsidRPr="00566C23" w:rsidRDefault="00566C23" w:rsidP="00566C23">
      <w:pPr>
        <w:pStyle w:val="SC-Source"/>
      </w:pPr>
      <w:r w:rsidRPr="00566C23">
        <w:t xml:space="preserve">  </w:t>
      </w:r>
      <w:proofErr w:type="spellStart"/>
      <w:r w:rsidRPr="00566C23">
        <w:t>Employees.Name</w:t>
      </w:r>
      <w:proofErr w:type="spellEnd"/>
      <w:r w:rsidRPr="00566C23">
        <w:t xml:space="preserve">, </w:t>
      </w:r>
    </w:p>
    <w:p w14:paraId="61DC00CE" w14:textId="77777777" w:rsidR="00566C23" w:rsidRPr="00566C23" w:rsidRDefault="00566C23" w:rsidP="00566C23">
      <w:pPr>
        <w:pStyle w:val="SC-Source"/>
      </w:pPr>
      <w:r w:rsidRPr="00566C23">
        <w:t xml:space="preserve">  (SELECT AVG(</w:t>
      </w:r>
      <w:proofErr w:type="spellStart"/>
      <w:r w:rsidRPr="00566C23">
        <w:t>SaleAmount</w:t>
      </w:r>
      <w:proofErr w:type="spellEnd"/>
      <w:r w:rsidRPr="00566C23">
        <w:t xml:space="preserve">) </w:t>
      </w:r>
    </w:p>
    <w:p w14:paraId="5017D6F2" w14:textId="77777777" w:rsidR="00566C23" w:rsidRPr="00566C23" w:rsidRDefault="00566C23" w:rsidP="00566C23">
      <w:pPr>
        <w:pStyle w:val="SC-Source"/>
      </w:pPr>
      <w:r w:rsidRPr="00566C23">
        <w:t xml:space="preserve">   FROM Sales </w:t>
      </w:r>
    </w:p>
    <w:p w14:paraId="3D9DE246" w14:textId="77777777" w:rsidR="00566C23" w:rsidRPr="00566C23" w:rsidRDefault="00566C23" w:rsidP="00566C23">
      <w:pPr>
        <w:pStyle w:val="SC-Source"/>
      </w:pPr>
      <w:r w:rsidRPr="00566C23">
        <w:t xml:space="preserve">   WHERE </w:t>
      </w:r>
      <w:proofErr w:type="spellStart"/>
      <w:r w:rsidRPr="00566C23">
        <w:t>Sales.EmployeeID</w:t>
      </w:r>
      <w:proofErr w:type="spellEnd"/>
      <w:r w:rsidRPr="00566C23">
        <w:t xml:space="preserve"> = </w:t>
      </w:r>
      <w:proofErr w:type="spellStart"/>
      <w:r w:rsidRPr="00566C23">
        <w:t>Employees.EmployeeID</w:t>
      </w:r>
      <w:proofErr w:type="spellEnd"/>
      <w:r w:rsidRPr="00566C23">
        <w:t xml:space="preserve"> </w:t>
      </w:r>
    </w:p>
    <w:p w14:paraId="6CFE6188" w14:textId="77777777" w:rsidR="00566C23" w:rsidRPr="00566C23" w:rsidRDefault="00566C23" w:rsidP="00566C23">
      <w:pPr>
        <w:pStyle w:val="SC-Source"/>
      </w:pPr>
      <w:r w:rsidRPr="00566C23">
        <w:t xml:space="preserve">     AND </w:t>
      </w:r>
      <w:proofErr w:type="spellStart"/>
      <w:r w:rsidRPr="00566C23">
        <w:t>Sales.SaleDate</w:t>
      </w:r>
      <w:proofErr w:type="spellEnd"/>
      <w:r w:rsidRPr="00566C23">
        <w:t xml:space="preserve"> BETWEEN </w:t>
      </w:r>
      <w:proofErr w:type="spellStart"/>
      <w:r w:rsidRPr="00566C23">
        <w:t>Employees.HireDate</w:t>
      </w:r>
      <w:proofErr w:type="spellEnd"/>
      <w:r w:rsidRPr="00566C23">
        <w:t xml:space="preserve"> AND DATE_</w:t>
      </w:r>
      <w:proofErr w:type="gramStart"/>
      <w:r w:rsidRPr="00566C23">
        <w:t>ADD(</w:t>
      </w:r>
      <w:proofErr w:type="spellStart"/>
      <w:proofErr w:type="gramEnd"/>
      <w:r w:rsidRPr="00566C23">
        <w:t>Employees.HireDate</w:t>
      </w:r>
      <w:proofErr w:type="spellEnd"/>
      <w:r w:rsidRPr="00566C23">
        <w:t xml:space="preserve">, INTERVAL 1 YEAR)) AS </w:t>
      </w:r>
      <w:proofErr w:type="spellStart"/>
      <w:r w:rsidRPr="00566C23">
        <w:t>FirstYearAvgSale</w:t>
      </w:r>
      <w:proofErr w:type="spellEnd"/>
    </w:p>
    <w:p w14:paraId="4BB68B9D" w14:textId="75F090E5" w:rsidR="00566C23" w:rsidRPr="00FA2BBF" w:rsidRDefault="00566C23" w:rsidP="00566C23">
      <w:pPr>
        <w:pStyle w:val="SC-Source"/>
      </w:pPr>
      <w:r w:rsidRPr="00566C23">
        <w:t xml:space="preserve">FROM </w:t>
      </w:r>
      <w:proofErr w:type="gramStart"/>
      <w:r w:rsidRPr="00566C23">
        <w:t>Employees;</w:t>
      </w:r>
      <w:proofErr w:type="gramEnd"/>
    </w:p>
    <w:p w14:paraId="2A1077F1" w14:textId="20A84CD4" w:rsidR="00D56ADB" w:rsidRDefault="00FF5F1F" w:rsidP="00D56ADB">
      <w:pPr>
        <w:pStyle w:val="H3-Subheading"/>
        <w:rPr>
          <w:lang w:val="en"/>
        </w:rPr>
      </w:pPr>
      <w:r>
        <w:rPr>
          <w:lang w:val="en"/>
        </w:rPr>
        <w:t>Case Scenario</w:t>
      </w:r>
    </w:p>
    <w:p w14:paraId="4BC0DE87" w14:textId="77777777" w:rsidR="00D56ADB" w:rsidRPr="00D56ADB" w:rsidRDefault="00D56ADB" w:rsidP="00D56ADB">
      <w:pPr>
        <w:pStyle w:val="SC-Source"/>
      </w:pPr>
      <w:r w:rsidRPr="00D56ADB">
        <w:t xml:space="preserve">INSERT INTO </w:t>
      </w:r>
      <w:proofErr w:type="spellStart"/>
      <w:r w:rsidRPr="00D56ADB">
        <w:t>top_sales</w:t>
      </w:r>
      <w:proofErr w:type="spellEnd"/>
      <w:r w:rsidRPr="00D56ADB">
        <w:t xml:space="preserve"> (</w:t>
      </w:r>
      <w:proofErr w:type="spellStart"/>
      <w:r w:rsidRPr="00D56ADB">
        <w:t>representative_id</w:t>
      </w:r>
      <w:proofErr w:type="spellEnd"/>
      <w:r w:rsidRPr="00D56ADB">
        <w:t xml:space="preserve">, </w:t>
      </w:r>
      <w:proofErr w:type="spellStart"/>
      <w:r w:rsidRPr="00D56ADB">
        <w:t>sale_amount</w:t>
      </w:r>
      <w:proofErr w:type="spellEnd"/>
      <w:r w:rsidRPr="00D56ADB">
        <w:t xml:space="preserve">, </w:t>
      </w:r>
      <w:proofErr w:type="spellStart"/>
      <w:r w:rsidRPr="00D56ADB">
        <w:t>sale_date</w:t>
      </w:r>
      <w:proofErr w:type="spellEnd"/>
      <w:r w:rsidRPr="00D56ADB">
        <w:t>)</w:t>
      </w:r>
    </w:p>
    <w:p w14:paraId="4125C885" w14:textId="77777777" w:rsidR="00D56ADB" w:rsidRPr="00D56ADB" w:rsidRDefault="00D56ADB" w:rsidP="00D56ADB">
      <w:pPr>
        <w:pStyle w:val="SC-Source"/>
      </w:pPr>
      <w:r w:rsidRPr="00D56ADB">
        <w:t xml:space="preserve">SELECT </w:t>
      </w:r>
      <w:proofErr w:type="spellStart"/>
      <w:r w:rsidRPr="00D56ADB">
        <w:t>representative_id</w:t>
      </w:r>
      <w:proofErr w:type="spellEnd"/>
      <w:r w:rsidRPr="00D56ADB">
        <w:t xml:space="preserve">, </w:t>
      </w:r>
      <w:proofErr w:type="spellStart"/>
      <w:r w:rsidRPr="00D56ADB">
        <w:t>sale_amount</w:t>
      </w:r>
      <w:proofErr w:type="spellEnd"/>
      <w:r w:rsidRPr="00D56ADB">
        <w:t xml:space="preserve">, </w:t>
      </w:r>
      <w:proofErr w:type="spellStart"/>
      <w:r w:rsidRPr="00D56ADB">
        <w:t>sale_</w:t>
      </w:r>
      <w:proofErr w:type="gramStart"/>
      <w:r w:rsidRPr="00D56ADB">
        <w:t>date</w:t>
      </w:r>
      <w:proofErr w:type="spellEnd"/>
      <w:proofErr w:type="gramEnd"/>
    </w:p>
    <w:p w14:paraId="618A6A3C" w14:textId="77777777" w:rsidR="00D56ADB" w:rsidRPr="00D56ADB" w:rsidRDefault="00D56ADB" w:rsidP="00D56ADB">
      <w:pPr>
        <w:pStyle w:val="SC-Source"/>
      </w:pPr>
      <w:r w:rsidRPr="00D56ADB">
        <w:t>FROM sales</w:t>
      </w:r>
    </w:p>
    <w:p w14:paraId="161A6A6C" w14:textId="77777777" w:rsidR="00D56ADB" w:rsidRPr="00D56ADB" w:rsidRDefault="00D56ADB" w:rsidP="00D56ADB">
      <w:pPr>
        <w:pStyle w:val="SC-Source"/>
      </w:pPr>
      <w:r w:rsidRPr="00D56ADB">
        <w:lastRenderedPageBreak/>
        <w:t xml:space="preserve">WHERE </w:t>
      </w:r>
      <w:proofErr w:type="spellStart"/>
      <w:r w:rsidRPr="00D56ADB">
        <w:t>representative_id</w:t>
      </w:r>
      <w:proofErr w:type="spellEnd"/>
      <w:r w:rsidRPr="00D56ADB">
        <w:t xml:space="preserve"> IN (SELECT </w:t>
      </w:r>
      <w:proofErr w:type="spellStart"/>
      <w:r w:rsidRPr="00D56ADB">
        <w:t>representative_id</w:t>
      </w:r>
      <w:proofErr w:type="spellEnd"/>
    </w:p>
    <w:p w14:paraId="0E7176EC" w14:textId="77777777" w:rsidR="00D56ADB" w:rsidRPr="00D56ADB" w:rsidRDefault="00D56ADB" w:rsidP="00D56ADB">
      <w:pPr>
        <w:pStyle w:val="SC-Source"/>
      </w:pPr>
      <w:r w:rsidRPr="00D56ADB">
        <w:t xml:space="preserve">                           FROM sales</w:t>
      </w:r>
    </w:p>
    <w:p w14:paraId="31EBEC5D" w14:textId="77777777" w:rsidR="00D56ADB" w:rsidRPr="00D56ADB" w:rsidRDefault="00D56ADB" w:rsidP="00D56ADB">
      <w:pPr>
        <w:pStyle w:val="SC-Source"/>
      </w:pPr>
      <w:r w:rsidRPr="00D56ADB">
        <w:t xml:space="preserve">                           GROUP BY </w:t>
      </w:r>
      <w:proofErr w:type="spellStart"/>
      <w:r w:rsidRPr="00D56ADB">
        <w:t>representative_id</w:t>
      </w:r>
      <w:proofErr w:type="spellEnd"/>
    </w:p>
    <w:p w14:paraId="42D78134" w14:textId="77777777" w:rsidR="00D56ADB" w:rsidRPr="00D56ADB" w:rsidRDefault="00D56ADB" w:rsidP="00D56ADB">
      <w:pPr>
        <w:pStyle w:val="SC-Source"/>
      </w:pPr>
      <w:r w:rsidRPr="00D56ADB">
        <w:t xml:space="preserve">                           ORDER BY </w:t>
      </w:r>
      <w:proofErr w:type="gramStart"/>
      <w:r w:rsidRPr="00D56ADB">
        <w:t>SUM(</w:t>
      </w:r>
      <w:proofErr w:type="spellStart"/>
      <w:proofErr w:type="gramEnd"/>
      <w:r w:rsidRPr="00D56ADB">
        <w:t>sale_amount</w:t>
      </w:r>
      <w:proofErr w:type="spellEnd"/>
      <w:r w:rsidRPr="00D56ADB">
        <w:t>) DESC</w:t>
      </w:r>
    </w:p>
    <w:p w14:paraId="6084846D" w14:textId="77777777" w:rsidR="00D56ADB" w:rsidRPr="00D56ADB" w:rsidRDefault="00D56ADB" w:rsidP="00D56ADB">
      <w:pPr>
        <w:pStyle w:val="SC-Source"/>
      </w:pPr>
      <w:r w:rsidRPr="00D56ADB">
        <w:t xml:space="preserve">                           LIMIT 10</w:t>
      </w:r>
      <w:proofErr w:type="gramStart"/>
      <w:r w:rsidRPr="00D56ADB">
        <w:t>);</w:t>
      </w:r>
      <w:proofErr w:type="gramEnd"/>
    </w:p>
    <w:p w14:paraId="56D92FF3" w14:textId="1F5391F9" w:rsidR="00D56ADB" w:rsidRPr="00D56ADB" w:rsidRDefault="00D56ADB" w:rsidP="00D56ADB">
      <w:pPr>
        <w:rPr>
          <w:lang w:val="en"/>
        </w:rPr>
      </w:pPr>
      <w:r w:rsidRPr="00CC1AC1">
        <w:rPr>
          <w:b/>
          <w:bCs/>
          <w:lang w:val="en"/>
        </w:rPr>
        <w:t>UPDATE</w:t>
      </w:r>
    </w:p>
    <w:p w14:paraId="4832BEA6" w14:textId="77777777" w:rsidR="00D56ADB" w:rsidRPr="00D56ADB" w:rsidRDefault="00D56ADB" w:rsidP="00D56ADB">
      <w:pPr>
        <w:pStyle w:val="SC-Source"/>
      </w:pPr>
      <w:r w:rsidRPr="00D56ADB">
        <w:t>UPDATE employees</w:t>
      </w:r>
    </w:p>
    <w:p w14:paraId="5DC8CBC2" w14:textId="77777777" w:rsidR="00D56ADB" w:rsidRPr="00D56ADB" w:rsidRDefault="00D56ADB" w:rsidP="00D56ADB">
      <w:pPr>
        <w:pStyle w:val="SC-Source"/>
      </w:pPr>
      <w:r w:rsidRPr="00D56ADB">
        <w:t>SET salary = salary * 1.1</w:t>
      </w:r>
    </w:p>
    <w:p w14:paraId="7B3DA910" w14:textId="77777777" w:rsidR="00D56ADB" w:rsidRPr="00D56ADB" w:rsidRDefault="00D56ADB" w:rsidP="00D56ADB">
      <w:pPr>
        <w:pStyle w:val="SC-Source"/>
      </w:pPr>
      <w:r w:rsidRPr="00D56ADB">
        <w:t xml:space="preserve">WHERE </w:t>
      </w:r>
      <w:proofErr w:type="spellStart"/>
      <w:r w:rsidRPr="00D56ADB">
        <w:t>hire_date</w:t>
      </w:r>
      <w:proofErr w:type="spellEnd"/>
      <w:r w:rsidRPr="00D56ADB">
        <w:t xml:space="preserve"> &lt;= (CURRENT_DATE - INTERVAL 5 YEAR</w:t>
      </w:r>
      <w:proofErr w:type="gramStart"/>
      <w:r w:rsidRPr="00D56ADB">
        <w:t>);</w:t>
      </w:r>
      <w:proofErr w:type="gramEnd"/>
    </w:p>
    <w:p w14:paraId="078BD7FB" w14:textId="2757356F" w:rsidR="00D56ADB" w:rsidRPr="00D56ADB" w:rsidRDefault="00D56ADB" w:rsidP="00D56ADB">
      <w:pPr>
        <w:rPr>
          <w:lang w:val="en"/>
        </w:rPr>
      </w:pPr>
      <w:r w:rsidRPr="00FE72A5">
        <w:rPr>
          <w:b/>
          <w:bCs/>
          <w:lang w:val="en"/>
        </w:rPr>
        <w:t>DELETE</w:t>
      </w:r>
      <w:r w:rsidRPr="00D56ADB">
        <w:rPr>
          <w:lang w:val="en"/>
        </w:rPr>
        <w:t xml:space="preserve">: </w:t>
      </w:r>
    </w:p>
    <w:p w14:paraId="22576F71" w14:textId="77777777" w:rsidR="00D4211F" w:rsidRPr="00D4211F" w:rsidRDefault="00D4211F" w:rsidP="00D4211F">
      <w:pPr>
        <w:pStyle w:val="SC-Source"/>
      </w:pPr>
      <w:r w:rsidRPr="00D4211F">
        <w:t xml:space="preserve">DELETE FROM </w:t>
      </w:r>
      <w:proofErr w:type="gramStart"/>
      <w:r w:rsidRPr="00D4211F">
        <w:t>products</w:t>
      </w:r>
      <w:proofErr w:type="gramEnd"/>
    </w:p>
    <w:p w14:paraId="0F5B081D" w14:textId="77777777" w:rsidR="00D4211F" w:rsidRPr="00D4211F" w:rsidRDefault="00D4211F" w:rsidP="00D4211F">
      <w:pPr>
        <w:pStyle w:val="SC-Source"/>
      </w:pPr>
      <w:r w:rsidRPr="00D4211F">
        <w:t xml:space="preserve">WHERE </w:t>
      </w:r>
      <w:proofErr w:type="spellStart"/>
      <w:r w:rsidRPr="00D4211F">
        <w:t>product_id</w:t>
      </w:r>
      <w:proofErr w:type="spellEnd"/>
      <w:r w:rsidRPr="00D4211F">
        <w:t xml:space="preserve"> IN (</w:t>
      </w:r>
    </w:p>
    <w:p w14:paraId="3252EDA5" w14:textId="77777777" w:rsidR="00D4211F" w:rsidRPr="00D4211F" w:rsidRDefault="00D4211F" w:rsidP="00D4211F">
      <w:pPr>
        <w:pStyle w:val="SC-Source"/>
      </w:pPr>
      <w:r w:rsidRPr="00D4211F">
        <w:t xml:space="preserve">  SELECT </w:t>
      </w:r>
      <w:proofErr w:type="spellStart"/>
      <w:r w:rsidRPr="00D4211F">
        <w:t>product_</w:t>
      </w:r>
      <w:proofErr w:type="gramStart"/>
      <w:r w:rsidRPr="00D4211F">
        <w:t>id</w:t>
      </w:r>
      <w:proofErr w:type="spellEnd"/>
      <w:proofErr w:type="gramEnd"/>
    </w:p>
    <w:p w14:paraId="327393C1" w14:textId="77777777" w:rsidR="00D4211F" w:rsidRPr="00D4211F" w:rsidRDefault="00D4211F" w:rsidP="00D4211F">
      <w:pPr>
        <w:pStyle w:val="SC-Source"/>
      </w:pPr>
      <w:r w:rsidRPr="00D4211F">
        <w:t xml:space="preserve">  FROM products</w:t>
      </w:r>
    </w:p>
    <w:p w14:paraId="16F83187" w14:textId="77777777" w:rsidR="00D4211F" w:rsidRPr="00D4211F" w:rsidRDefault="00D4211F" w:rsidP="00D4211F">
      <w:pPr>
        <w:pStyle w:val="SC-Source"/>
      </w:pPr>
      <w:r w:rsidRPr="00D4211F">
        <w:t xml:space="preserve">  WHERE discontinued = 'Yes' AND </w:t>
      </w:r>
      <w:proofErr w:type="spellStart"/>
      <w:r w:rsidRPr="00D4211F">
        <w:t>stock_level</w:t>
      </w:r>
      <w:proofErr w:type="spellEnd"/>
      <w:r w:rsidRPr="00D4211F">
        <w:t xml:space="preserve"> = 0</w:t>
      </w:r>
    </w:p>
    <w:p w14:paraId="259FA7DF" w14:textId="78F7E07D" w:rsidR="00E444D4" w:rsidRDefault="00D4211F" w:rsidP="00D4211F">
      <w:pPr>
        <w:pStyle w:val="SC-Source"/>
      </w:pPr>
      <w:r w:rsidRPr="00D4211F">
        <w:t>);</w:t>
      </w:r>
    </w:p>
    <w:p w14:paraId="064FD38E" w14:textId="77777777" w:rsidR="00E444D4" w:rsidRPr="001C72C7" w:rsidRDefault="00E444D4" w:rsidP="001C72C7">
      <w:pPr>
        <w:pStyle w:val="P-Regular"/>
        <w:rPr>
          <w:rStyle w:val="SC-Highlight"/>
          <w:rFonts w:asciiTheme="minorHAnsi" w:hAnsiTheme="minorHAnsi"/>
          <w:b w:val="0"/>
          <w:shd w:val="clear" w:color="auto" w:fill="auto"/>
        </w:rPr>
      </w:pPr>
    </w:p>
    <w:p w14:paraId="7D2A79EF" w14:textId="77777777" w:rsidR="003D0BB2" w:rsidRPr="003D0BB2" w:rsidRDefault="003D0BB2" w:rsidP="003D0BB2">
      <w:pPr>
        <w:pStyle w:val="SC-Source"/>
      </w:pPr>
      <w:r w:rsidRPr="003D0BB2">
        <w:t>INSERT INTO drivers (</w:t>
      </w:r>
      <w:proofErr w:type="spellStart"/>
      <w:r w:rsidRPr="003D0BB2">
        <w:t>driver_id</w:t>
      </w:r>
      <w:proofErr w:type="spellEnd"/>
      <w:r w:rsidRPr="003D0BB2">
        <w:t xml:space="preserve">, </w:t>
      </w:r>
      <w:proofErr w:type="spellStart"/>
      <w:r w:rsidRPr="003D0BB2">
        <w:t>total_distance</w:t>
      </w:r>
      <w:proofErr w:type="spellEnd"/>
      <w:r w:rsidRPr="003D0BB2">
        <w:t xml:space="preserve">, </w:t>
      </w:r>
      <w:proofErr w:type="spellStart"/>
      <w:r w:rsidRPr="003D0BB2">
        <w:t>total_revenue</w:t>
      </w:r>
      <w:proofErr w:type="spellEnd"/>
      <w:r w:rsidRPr="003D0BB2">
        <w:t>)</w:t>
      </w:r>
    </w:p>
    <w:p w14:paraId="6194BDC8" w14:textId="77777777" w:rsidR="003D0BB2" w:rsidRPr="003D0BB2" w:rsidRDefault="003D0BB2" w:rsidP="003D0BB2">
      <w:pPr>
        <w:pStyle w:val="SC-Source"/>
      </w:pPr>
      <w:r w:rsidRPr="003D0BB2">
        <w:t xml:space="preserve">SELECT </w:t>
      </w:r>
      <w:proofErr w:type="spellStart"/>
      <w:r w:rsidRPr="003D0BB2">
        <w:t>driver_id</w:t>
      </w:r>
      <w:proofErr w:type="spellEnd"/>
      <w:r w:rsidRPr="003D0BB2">
        <w:t xml:space="preserve">, </w:t>
      </w:r>
      <w:proofErr w:type="gramStart"/>
      <w:r w:rsidRPr="003D0BB2">
        <w:t>SUM(</w:t>
      </w:r>
      <w:proofErr w:type="gramEnd"/>
      <w:r w:rsidRPr="003D0BB2">
        <w:t>distance), SUM(fare)</w:t>
      </w:r>
    </w:p>
    <w:p w14:paraId="22419A85" w14:textId="77777777" w:rsidR="003D0BB2" w:rsidRPr="003D0BB2" w:rsidRDefault="003D0BB2" w:rsidP="003D0BB2">
      <w:pPr>
        <w:pStyle w:val="SC-Source"/>
      </w:pPr>
      <w:r w:rsidRPr="003D0BB2">
        <w:t>FROM rides</w:t>
      </w:r>
    </w:p>
    <w:p w14:paraId="31621F13" w14:textId="49D19344" w:rsidR="00943409" w:rsidRDefault="003D0BB2" w:rsidP="003D0BB2">
      <w:pPr>
        <w:pStyle w:val="SC-Source"/>
      </w:pPr>
      <w:r w:rsidRPr="003D0BB2">
        <w:t xml:space="preserve">GROUP BY </w:t>
      </w:r>
      <w:proofErr w:type="spellStart"/>
      <w:r w:rsidRPr="003D0BB2">
        <w:t>driver_</w:t>
      </w:r>
      <w:proofErr w:type="gramStart"/>
      <w:r w:rsidRPr="003D0BB2">
        <w:t>id</w:t>
      </w:r>
      <w:proofErr w:type="spellEnd"/>
      <w:r w:rsidRPr="003D0BB2">
        <w:t>;</w:t>
      </w:r>
      <w:proofErr w:type="gramEnd"/>
    </w:p>
    <w:p w14:paraId="519E972D" w14:textId="77777777" w:rsidR="00E444D4" w:rsidRPr="00F414B8" w:rsidRDefault="00E444D4" w:rsidP="00FA5787"/>
    <w:p w14:paraId="2F81957D" w14:textId="77777777" w:rsidR="006E741E" w:rsidRPr="006E741E" w:rsidRDefault="006E741E" w:rsidP="006E741E">
      <w:pPr>
        <w:pStyle w:val="SC-Source"/>
      </w:pPr>
      <w:r w:rsidRPr="006E741E">
        <w:t xml:space="preserve">UPDATE drivers SET </w:t>
      </w:r>
      <w:proofErr w:type="spellStart"/>
      <w:r w:rsidRPr="006E741E">
        <w:t>total_distance</w:t>
      </w:r>
      <w:proofErr w:type="spellEnd"/>
      <w:r w:rsidRPr="006E741E">
        <w:t xml:space="preserve"> = (</w:t>
      </w:r>
    </w:p>
    <w:p w14:paraId="1950AB16" w14:textId="77777777" w:rsidR="006E741E" w:rsidRPr="006E741E" w:rsidRDefault="006E741E" w:rsidP="006E741E">
      <w:pPr>
        <w:pStyle w:val="SC-Source"/>
      </w:pPr>
      <w:r w:rsidRPr="006E741E">
        <w:t xml:space="preserve">SELECT </w:t>
      </w:r>
      <w:proofErr w:type="gramStart"/>
      <w:r w:rsidRPr="006E741E">
        <w:t>SUM(</w:t>
      </w:r>
      <w:proofErr w:type="gramEnd"/>
      <w:r w:rsidRPr="006E741E">
        <w:t>distance)</w:t>
      </w:r>
    </w:p>
    <w:p w14:paraId="46C03A31" w14:textId="77777777" w:rsidR="006E741E" w:rsidRPr="006E741E" w:rsidRDefault="006E741E" w:rsidP="006E741E">
      <w:pPr>
        <w:pStyle w:val="SC-Source"/>
      </w:pPr>
      <w:r w:rsidRPr="006E741E">
        <w:t>FROM rides</w:t>
      </w:r>
    </w:p>
    <w:p w14:paraId="5785436A" w14:textId="77777777" w:rsidR="006E741E" w:rsidRPr="006E741E" w:rsidRDefault="006E741E" w:rsidP="006E741E">
      <w:pPr>
        <w:pStyle w:val="SC-Source"/>
      </w:pPr>
      <w:r w:rsidRPr="006E741E">
        <w:t xml:space="preserve">WHERE </w:t>
      </w:r>
      <w:proofErr w:type="spellStart"/>
      <w:proofErr w:type="gramStart"/>
      <w:r w:rsidRPr="006E741E">
        <w:t>drivers.driver</w:t>
      </w:r>
      <w:proofErr w:type="gramEnd"/>
      <w:r w:rsidRPr="006E741E">
        <w:t>_id</w:t>
      </w:r>
      <w:proofErr w:type="spellEnd"/>
      <w:r w:rsidRPr="006E741E">
        <w:t xml:space="preserve"> = </w:t>
      </w:r>
      <w:proofErr w:type="spellStart"/>
      <w:r w:rsidRPr="006E741E">
        <w:t>rides.driver_id</w:t>
      </w:r>
      <w:proofErr w:type="spellEnd"/>
    </w:p>
    <w:p w14:paraId="2E781CA4" w14:textId="77777777" w:rsidR="006E741E" w:rsidRPr="006E741E" w:rsidRDefault="006E741E" w:rsidP="006E741E">
      <w:pPr>
        <w:pStyle w:val="SC-Source"/>
      </w:pPr>
      <w:r w:rsidRPr="006E741E">
        <w:t xml:space="preserve">GROUP BY </w:t>
      </w:r>
      <w:proofErr w:type="spellStart"/>
      <w:r w:rsidRPr="006E741E">
        <w:t>driver_id</w:t>
      </w:r>
      <w:proofErr w:type="spellEnd"/>
    </w:p>
    <w:p w14:paraId="50EF7EF7" w14:textId="77777777" w:rsidR="006E741E" w:rsidRPr="006E741E" w:rsidRDefault="006E741E" w:rsidP="006E741E">
      <w:pPr>
        <w:pStyle w:val="SC-Source"/>
      </w:pPr>
      <w:r w:rsidRPr="006E741E">
        <w:t xml:space="preserve">), </w:t>
      </w:r>
      <w:proofErr w:type="spellStart"/>
      <w:r w:rsidRPr="006E741E">
        <w:t>total_revenue</w:t>
      </w:r>
      <w:proofErr w:type="spellEnd"/>
      <w:r w:rsidRPr="006E741E">
        <w:t xml:space="preserve"> = (</w:t>
      </w:r>
    </w:p>
    <w:p w14:paraId="0EE6BD33" w14:textId="77777777" w:rsidR="006E741E" w:rsidRPr="006E741E" w:rsidRDefault="006E741E" w:rsidP="006E741E">
      <w:pPr>
        <w:pStyle w:val="SC-Source"/>
      </w:pPr>
      <w:r w:rsidRPr="006E741E">
        <w:t xml:space="preserve">SELECT </w:t>
      </w:r>
      <w:proofErr w:type="gramStart"/>
      <w:r w:rsidRPr="006E741E">
        <w:t>SUM(</w:t>
      </w:r>
      <w:proofErr w:type="gramEnd"/>
      <w:r w:rsidRPr="006E741E">
        <w:t>fare)</w:t>
      </w:r>
    </w:p>
    <w:p w14:paraId="44F4FD7B" w14:textId="77777777" w:rsidR="006E741E" w:rsidRPr="006E741E" w:rsidRDefault="006E741E" w:rsidP="006E741E">
      <w:pPr>
        <w:pStyle w:val="SC-Source"/>
      </w:pPr>
      <w:r w:rsidRPr="006E741E">
        <w:t>FROM rides</w:t>
      </w:r>
    </w:p>
    <w:p w14:paraId="05AD3B1E" w14:textId="77777777" w:rsidR="006E741E" w:rsidRPr="006E741E" w:rsidRDefault="006E741E" w:rsidP="006E741E">
      <w:pPr>
        <w:pStyle w:val="SC-Source"/>
      </w:pPr>
      <w:r w:rsidRPr="006E741E">
        <w:lastRenderedPageBreak/>
        <w:t xml:space="preserve">WHERE </w:t>
      </w:r>
      <w:proofErr w:type="spellStart"/>
      <w:proofErr w:type="gramStart"/>
      <w:r w:rsidRPr="006E741E">
        <w:t>drivers.driver</w:t>
      </w:r>
      <w:proofErr w:type="gramEnd"/>
      <w:r w:rsidRPr="006E741E">
        <w:t>_id</w:t>
      </w:r>
      <w:proofErr w:type="spellEnd"/>
      <w:r w:rsidRPr="006E741E">
        <w:t xml:space="preserve"> = </w:t>
      </w:r>
      <w:proofErr w:type="spellStart"/>
      <w:r w:rsidRPr="006E741E">
        <w:t>rides.driver_id</w:t>
      </w:r>
      <w:proofErr w:type="spellEnd"/>
    </w:p>
    <w:p w14:paraId="61C1A2CC" w14:textId="77777777" w:rsidR="006E741E" w:rsidRPr="006E741E" w:rsidRDefault="006E741E" w:rsidP="006E741E">
      <w:pPr>
        <w:pStyle w:val="SC-Source"/>
      </w:pPr>
      <w:r w:rsidRPr="006E741E">
        <w:t xml:space="preserve">GROUP BY </w:t>
      </w:r>
      <w:proofErr w:type="spellStart"/>
      <w:r w:rsidRPr="006E741E">
        <w:t>driver_id</w:t>
      </w:r>
      <w:proofErr w:type="spellEnd"/>
    </w:p>
    <w:p w14:paraId="12D4A83D" w14:textId="5C8F4F17" w:rsidR="00FA5787" w:rsidRDefault="006E741E" w:rsidP="006E741E">
      <w:pPr>
        <w:pStyle w:val="SC-Source"/>
      </w:pPr>
      <w:r w:rsidRPr="006E741E">
        <w:t>);</w:t>
      </w:r>
    </w:p>
    <w:p w14:paraId="25702C6D" w14:textId="77777777" w:rsidR="00E444D4" w:rsidRPr="00FB710C" w:rsidRDefault="00E444D4" w:rsidP="00FA10DD"/>
    <w:p w14:paraId="25F1B6FD" w14:textId="77777777" w:rsidR="00FA10DD" w:rsidRPr="00FA10DD" w:rsidRDefault="00FA10DD" w:rsidP="00FA10DD">
      <w:pPr>
        <w:pStyle w:val="SC-Source"/>
      </w:pPr>
      <w:r w:rsidRPr="00FA10DD">
        <w:t xml:space="preserve">DELETE FROM </w:t>
      </w:r>
      <w:proofErr w:type="gramStart"/>
      <w:r w:rsidRPr="00FA10DD">
        <w:t>drivers</w:t>
      </w:r>
      <w:proofErr w:type="gramEnd"/>
    </w:p>
    <w:p w14:paraId="4505CF04" w14:textId="77777777" w:rsidR="00FA10DD" w:rsidRPr="00FA10DD" w:rsidRDefault="00FA10DD" w:rsidP="00FA10DD">
      <w:pPr>
        <w:pStyle w:val="SC-Source"/>
      </w:pPr>
      <w:r w:rsidRPr="00FA10DD">
        <w:t xml:space="preserve">WHERE </w:t>
      </w:r>
      <w:proofErr w:type="spellStart"/>
      <w:r w:rsidRPr="00FA10DD">
        <w:t>driver_id</w:t>
      </w:r>
      <w:proofErr w:type="spellEnd"/>
      <w:r w:rsidRPr="00FA10DD">
        <w:t xml:space="preserve"> NOT IN (</w:t>
      </w:r>
    </w:p>
    <w:p w14:paraId="0AE3B4C2" w14:textId="77777777" w:rsidR="00FA10DD" w:rsidRPr="00FA10DD" w:rsidRDefault="00FA10DD" w:rsidP="00FA10DD">
      <w:pPr>
        <w:pStyle w:val="SC-Source"/>
      </w:pPr>
      <w:r w:rsidRPr="00FA10DD">
        <w:t xml:space="preserve">SELECT </w:t>
      </w:r>
      <w:proofErr w:type="spellStart"/>
      <w:r w:rsidRPr="00FA10DD">
        <w:t>driver_</w:t>
      </w:r>
      <w:proofErr w:type="gramStart"/>
      <w:r w:rsidRPr="00FA10DD">
        <w:t>id</w:t>
      </w:r>
      <w:proofErr w:type="spellEnd"/>
      <w:proofErr w:type="gramEnd"/>
    </w:p>
    <w:p w14:paraId="5C9A23F5" w14:textId="77777777" w:rsidR="00FA10DD" w:rsidRPr="00FA10DD" w:rsidRDefault="00FA10DD" w:rsidP="00FA10DD">
      <w:pPr>
        <w:pStyle w:val="SC-Source"/>
      </w:pPr>
      <w:r w:rsidRPr="00FA10DD">
        <w:t>FROM rides</w:t>
      </w:r>
    </w:p>
    <w:p w14:paraId="206251A9" w14:textId="77777777" w:rsidR="00FA10DD" w:rsidRPr="00FA10DD" w:rsidRDefault="00FA10DD" w:rsidP="00FA10DD">
      <w:pPr>
        <w:pStyle w:val="SC-Source"/>
      </w:pPr>
      <w:r w:rsidRPr="00FA10DD">
        <w:t xml:space="preserve">GROUP BY </w:t>
      </w:r>
      <w:proofErr w:type="spellStart"/>
      <w:r w:rsidRPr="00FA10DD">
        <w:t>driver_id</w:t>
      </w:r>
      <w:proofErr w:type="spellEnd"/>
    </w:p>
    <w:p w14:paraId="2A1A93FE" w14:textId="76E38A32" w:rsidR="00FA10DD" w:rsidRDefault="00FA10DD" w:rsidP="00FA10DD">
      <w:pPr>
        <w:pStyle w:val="SC-Source"/>
      </w:pPr>
      <w:r w:rsidRPr="00FA10DD">
        <w:t>);</w:t>
      </w:r>
    </w:p>
    <w:p w14:paraId="751A5E4D" w14:textId="422ED6C6" w:rsidR="00AA3BCB" w:rsidRPr="00846428" w:rsidRDefault="263F2D9A" w:rsidP="00846428">
      <w:pPr>
        <w:pStyle w:val="H2-Heading"/>
      </w:pPr>
      <w:r w:rsidRPr="00846428">
        <w:t>Common table expressions (CTEs)</w:t>
      </w:r>
    </w:p>
    <w:p w14:paraId="6339A72E" w14:textId="77777777" w:rsidR="0050116E" w:rsidRDefault="0050116E" w:rsidP="0050116E">
      <w:pPr>
        <w:pStyle w:val="SC-Source"/>
      </w:pPr>
      <w:r>
        <w:t xml:space="preserve">WITH </w:t>
      </w:r>
      <w:proofErr w:type="spellStart"/>
      <w:r>
        <w:t>TripInformation</w:t>
      </w:r>
      <w:proofErr w:type="spellEnd"/>
      <w:r>
        <w:t xml:space="preserve"> AS (</w:t>
      </w:r>
    </w:p>
    <w:p w14:paraId="35CF8726" w14:textId="77777777" w:rsidR="0050116E" w:rsidRDefault="0050116E" w:rsidP="0050116E">
      <w:pPr>
        <w:pStyle w:val="SC-Source"/>
      </w:pPr>
      <w:r>
        <w:t xml:space="preserve">  SELECT</w:t>
      </w:r>
    </w:p>
    <w:p w14:paraId="758084CF" w14:textId="77777777" w:rsidR="0050116E" w:rsidRDefault="0050116E" w:rsidP="0050116E">
      <w:pPr>
        <w:pStyle w:val="SC-Source"/>
      </w:pPr>
      <w:r>
        <w:t xml:space="preserve">    drivers.name AS </w:t>
      </w:r>
      <w:proofErr w:type="spellStart"/>
      <w:r>
        <w:t>driver_name</w:t>
      </w:r>
      <w:proofErr w:type="spellEnd"/>
      <w:r>
        <w:t>,</w:t>
      </w:r>
    </w:p>
    <w:p w14:paraId="5E73E864" w14:textId="77777777" w:rsidR="0050116E" w:rsidRDefault="0050116E" w:rsidP="0050116E">
      <w:pPr>
        <w:pStyle w:val="SC-Source"/>
      </w:pPr>
      <w:r>
        <w:t xml:space="preserve">    </w:t>
      </w:r>
      <w:proofErr w:type="spellStart"/>
      <w:proofErr w:type="gramStart"/>
      <w:r>
        <w:t>trips.start</w:t>
      </w:r>
      <w:proofErr w:type="gramEnd"/>
      <w:r>
        <w:t>_time</w:t>
      </w:r>
      <w:proofErr w:type="spellEnd"/>
      <w:r>
        <w:t xml:space="preserve"> AS </w:t>
      </w:r>
      <w:proofErr w:type="spellStart"/>
      <w:r>
        <w:t>trip_start_time</w:t>
      </w:r>
      <w:proofErr w:type="spellEnd"/>
      <w:r>
        <w:t>,</w:t>
      </w:r>
    </w:p>
    <w:p w14:paraId="1FA73373" w14:textId="77777777" w:rsidR="0050116E" w:rsidRDefault="0050116E" w:rsidP="0050116E">
      <w:pPr>
        <w:pStyle w:val="SC-Source"/>
      </w:pPr>
      <w:r>
        <w:t xml:space="preserve">    </w:t>
      </w:r>
      <w:proofErr w:type="spellStart"/>
      <w:r>
        <w:t>trips.end_time</w:t>
      </w:r>
      <w:proofErr w:type="spellEnd"/>
      <w:r>
        <w:t xml:space="preserve"> AS </w:t>
      </w:r>
      <w:proofErr w:type="spellStart"/>
      <w:r>
        <w:t>trip_end_time</w:t>
      </w:r>
      <w:proofErr w:type="spellEnd"/>
      <w:r>
        <w:t>,</w:t>
      </w:r>
    </w:p>
    <w:p w14:paraId="6C6D8490" w14:textId="77777777" w:rsidR="0050116E" w:rsidRDefault="0050116E" w:rsidP="0050116E">
      <w:pPr>
        <w:pStyle w:val="SC-Source"/>
      </w:pPr>
      <w:r>
        <w:t xml:space="preserve">    </w:t>
      </w:r>
      <w:proofErr w:type="spellStart"/>
      <w:proofErr w:type="gramStart"/>
      <w:r>
        <w:t>trips.fare</w:t>
      </w:r>
      <w:proofErr w:type="spellEnd"/>
      <w:proofErr w:type="gramEnd"/>
      <w:r>
        <w:t xml:space="preserve"> AS </w:t>
      </w:r>
      <w:proofErr w:type="spellStart"/>
      <w:r>
        <w:t>trip_fare</w:t>
      </w:r>
      <w:proofErr w:type="spellEnd"/>
    </w:p>
    <w:p w14:paraId="40837496" w14:textId="77777777" w:rsidR="0050116E" w:rsidRDefault="0050116E" w:rsidP="0050116E">
      <w:pPr>
        <w:pStyle w:val="SC-Source"/>
      </w:pPr>
      <w:r>
        <w:t xml:space="preserve">  FROM</w:t>
      </w:r>
    </w:p>
    <w:p w14:paraId="0E1C641B" w14:textId="77777777" w:rsidR="0050116E" w:rsidRDefault="0050116E" w:rsidP="0050116E">
      <w:pPr>
        <w:pStyle w:val="SC-Source"/>
      </w:pPr>
      <w:r>
        <w:t xml:space="preserve">    drivers</w:t>
      </w:r>
    </w:p>
    <w:p w14:paraId="72390977" w14:textId="77777777" w:rsidR="0050116E" w:rsidRDefault="0050116E" w:rsidP="0050116E">
      <w:pPr>
        <w:pStyle w:val="SC-Source"/>
      </w:pPr>
      <w:r>
        <w:t xml:space="preserve">    JOIN trips ON drivers.id = </w:t>
      </w:r>
      <w:proofErr w:type="spellStart"/>
      <w:proofErr w:type="gramStart"/>
      <w:r>
        <w:t>trips.driver</w:t>
      </w:r>
      <w:proofErr w:type="gramEnd"/>
      <w:r>
        <w:t>_id</w:t>
      </w:r>
      <w:proofErr w:type="spellEnd"/>
    </w:p>
    <w:p w14:paraId="112D1A23" w14:textId="77777777" w:rsidR="0050116E" w:rsidRDefault="0050116E" w:rsidP="0050116E">
      <w:pPr>
        <w:pStyle w:val="SC-Source"/>
      </w:pPr>
      <w:r>
        <w:t>)</w:t>
      </w:r>
    </w:p>
    <w:p w14:paraId="0A506698" w14:textId="77777777" w:rsidR="0050116E" w:rsidRDefault="0050116E" w:rsidP="0050116E">
      <w:pPr>
        <w:pStyle w:val="SC-Source"/>
      </w:pPr>
      <w:r>
        <w:t>SELECT</w:t>
      </w:r>
    </w:p>
    <w:p w14:paraId="497C7955" w14:textId="77777777" w:rsidR="0050116E" w:rsidRDefault="0050116E" w:rsidP="0050116E">
      <w:pPr>
        <w:pStyle w:val="SC-Source"/>
      </w:pPr>
      <w:r>
        <w:t xml:space="preserve">  </w:t>
      </w:r>
      <w:proofErr w:type="spellStart"/>
      <w:r>
        <w:t>driver_name</w:t>
      </w:r>
      <w:proofErr w:type="spellEnd"/>
      <w:r>
        <w:t>,</w:t>
      </w:r>
    </w:p>
    <w:p w14:paraId="4747A0D9" w14:textId="77777777" w:rsidR="0050116E" w:rsidRDefault="0050116E" w:rsidP="0050116E">
      <w:pPr>
        <w:pStyle w:val="SC-Source"/>
      </w:pPr>
      <w:r>
        <w:t xml:space="preserve">  </w:t>
      </w:r>
      <w:proofErr w:type="gramStart"/>
      <w:r>
        <w:t>SUM(</w:t>
      </w:r>
      <w:proofErr w:type="spellStart"/>
      <w:proofErr w:type="gramEnd"/>
      <w:r>
        <w:t>trip_fare</w:t>
      </w:r>
      <w:proofErr w:type="spellEnd"/>
      <w:r>
        <w:t xml:space="preserve">) AS </w:t>
      </w:r>
      <w:proofErr w:type="spellStart"/>
      <w:r>
        <w:t>total_fare</w:t>
      </w:r>
      <w:proofErr w:type="spellEnd"/>
    </w:p>
    <w:p w14:paraId="21F27F0C" w14:textId="77777777" w:rsidR="0050116E" w:rsidRDefault="0050116E" w:rsidP="0050116E">
      <w:pPr>
        <w:pStyle w:val="SC-Source"/>
      </w:pPr>
      <w:r>
        <w:t>FROM</w:t>
      </w:r>
    </w:p>
    <w:p w14:paraId="6F00BD82" w14:textId="77777777" w:rsidR="0050116E" w:rsidRDefault="0050116E" w:rsidP="0050116E">
      <w:pPr>
        <w:pStyle w:val="SC-Source"/>
      </w:pPr>
      <w:r>
        <w:t xml:space="preserve">  </w:t>
      </w:r>
      <w:proofErr w:type="spellStart"/>
      <w:r>
        <w:t>TripInformation</w:t>
      </w:r>
      <w:proofErr w:type="spellEnd"/>
    </w:p>
    <w:p w14:paraId="0A730F61" w14:textId="77777777" w:rsidR="0050116E" w:rsidRDefault="0050116E" w:rsidP="0050116E">
      <w:pPr>
        <w:pStyle w:val="SC-Source"/>
      </w:pPr>
      <w:r>
        <w:t>GROUP BY</w:t>
      </w:r>
    </w:p>
    <w:p w14:paraId="7B21A61F" w14:textId="77777777" w:rsidR="0050116E" w:rsidRDefault="0050116E" w:rsidP="0050116E">
      <w:pPr>
        <w:pStyle w:val="SC-Source"/>
      </w:pPr>
      <w:r>
        <w:t xml:space="preserve">  </w:t>
      </w:r>
      <w:proofErr w:type="spellStart"/>
      <w:r>
        <w:t>driver_name</w:t>
      </w:r>
      <w:proofErr w:type="spellEnd"/>
    </w:p>
    <w:p w14:paraId="54EEE1B5" w14:textId="77777777" w:rsidR="0050116E" w:rsidRDefault="0050116E" w:rsidP="0050116E">
      <w:pPr>
        <w:pStyle w:val="SC-Source"/>
      </w:pPr>
      <w:r>
        <w:t>ORDER BY</w:t>
      </w:r>
    </w:p>
    <w:p w14:paraId="1E81CDCD" w14:textId="6B55ACB3" w:rsidR="0050116E" w:rsidRPr="00AA3BCB" w:rsidRDefault="0050116E" w:rsidP="0050116E">
      <w:pPr>
        <w:pStyle w:val="SC-Source"/>
      </w:pPr>
      <w:r>
        <w:lastRenderedPageBreak/>
        <w:t xml:space="preserve">  </w:t>
      </w:r>
      <w:proofErr w:type="spellStart"/>
      <w:r>
        <w:t>total_fare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25D3263" w14:textId="452E9FD7" w:rsidR="007E034E" w:rsidRPr="007E034E" w:rsidRDefault="00FF5F1F" w:rsidP="007E034E">
      <w:pPr>
        <w:pStyle w:val="H3-Subheading"/>
        <w:rPr>
          <w:sz w:val="2"/>
          <w:szCs w:val="2"/>
          <w:lang w:val="en"/>
        </w:rPr>
      </w:pPr>
      <w:r>
        <w:rPr>
          <w:lang w:val="en"/>
        </w:rPr>
        <w:t>Case Scenario</w:t>
      </w:r>
      <w:r w:rsidR="006D71DC">
        <w:rPr>
          <w:lang w:val="en"/>
        </w:rPr>
        <w:br/>
      </w:r>
    </w:p>
    <w:p w14:paraId="6E05BC20" w14:textId="77777777" w:rsidR="003E7099" w:rsidRPr="003E7099" w:rsidRDefault="003E7099" w:rsidP="003E7099">
      <w:pPr>
        <w:pStyle w:val="SC-Source"/>
      </w:pPr>
      <w:r w:rsidRPr="003E7099">
        <w:t xml:space="preserve">WITH </w:t>
      </w:r>
      <w:proofErr w:type="spellStart"/>
      <w:r w:rsidRPr="003E7099">
        <w:t>MonthlyOccupancy</w:t>
      </w:r>
      <w:proofErr w:type="spellEnd"/>
      <w:r w:rsidRPr="003E7099">
        <w:t xml:space="preserve"> AS (</w:t>
      </w:r>
    </w:p>
    <w:p w14:paraId="6D0F0AA3" w14:textId="77777777" w:rsidR="003E7099" w:rsidRPr="003E7099" w:rsidRDefault="003E7099" w:rsidP="003E7099">
      <w:pPr>
        <w:pStyle w:val="SC-Source"/>
      </w:pPr>
      <w:r w:rsidRPr="003E7099">
        <w:t xml:space="preserve">  SELECT</w:t>
      </w:r>
    </w:p>
    <w:p w14:paraId="75180885" w14:textId="77777777" w:rsidR="003E7099" w:rsidRPr="003E7099" w:rsidRDefault="003E7099" w:rsidP="003E7099">
      <w:pPr>
        <w:pStyle w:val="SC-Source"/>
      </w:pPr>
      <w:r w:rsidRPr="003E7099">
        <w:t xml:space="preserve">    </w:t>
      </w:r>
      <w:proofErr w:type="spellStart"/>
      <w:r w:rsidRPr="003E7099">
        <w:t>date_</w:t>
      </w:r>
      <w:proofErr w:type="gramStart"/>
      <w:r w:rsidRPr="003E7099">
        <w:t>trunc</w:t>
      </w:r>
      <w:proofErr w:type="spellEnd"/>
      <w:r w:rsidRPr="003E7099">
        <w:t>(</w:t>
      </w:r>
      <w:proofErr w:type="gramEnd"/>
      <w:r w:rsidRPr="003E7099">
        <w:t xml:space="preserve">'month', </w:t>
      </w:r>
      <w:proofErr w:type="spellStart"/>
      <w:r w:rsidRPr="003E7099">
        <w:t>check_in_date</w:t>
      </w:r>
      <w:proofErr w:type="spellEnd"/>
      <w:r w:rsidRPr="003E7099">
        <w:t>) AS month,</w:t>
      </w:r>
    </w:p>
    <w:p w14:paraId="360BD984" w14:textId="77777777" w:rsidR="003E7099" w:rsidRPr="003E7099" w:rsidRDefault="003E7099" w:rsidP="003E7099">
      <w:pPr>
        <w:pStyle w:val="SC-Source"/>
      </w:pPr>
      <w:r w:rsidRPr="003E7099">
        <w:t xml:space="preserve">    </w:t>
      </w:r>
      <w:proofErr w:type="gramStart"/>
      <w:r w:rsidRPr="003E7099">
        <w:t>count(</w:t>
      </w:r>
      <w:proofErr w:type="gramEnd"/>
      <w:r w:rsidRPr="003E7099">
        <w:t xml:space="preserve">*) AS </w:t>
      </w:r>
      <w:proofErr w:type="spellStart"/>
      <w:r w:rsidRPr="003E7099">
        <w:t>rooms_occupied</w:t>
      </w:r>
      <w:proofErr w:type="spellEnd"/>
    </w:p>
    <w:p w14:paraId="7FA478E3" w14:textId="77777777" w:rsidR="003E7099" w:rsidRPr="003E7099" w:rsidRDefault="003E7099" w:rsidP="003E7099">
      <w:pPr>
        <w:pStyle w:val="SC-Source"/>
      </w:pPr>
      <w:r w:rsidRPr="003E7099">
        <w:t xml:space="preserve">  FROM</w:t>
      </w:r>
    </w:p>
    <w:p w14:paraId="63BE97CC" w14:textId="77777777" w:rsidR="003E7099" w:rsidRPr="003E7099" w:rsidRDefault="003E7099" w:rsidP="003E7099">
      <w:pPr>
        <w:pStyle w:val="SC-Source"/>
      </w:pPr>
      <w:r w:rsidRPr="003E7099">
        <w:t xml:space="preserve">    reservations</w:t>
      </w:r>
    </w:p>
    <w:p w14:paraId="21D2465A" w14:textId="77777777" w:rsidR="003E7099" w:rsidRPr="003E7099" w:rsidRDefault="003E7099" w:rsidP="003E7099">
      <w:pPr>
        <w:pStyle w:val="SC-Source"/>
      </w:pPr>
      <w:r w:rsidRPr="003E7099">
        <w:t xml:space="preserve">  </w:t>
      </w:r>
      <w:proofErr w:type="gramStart"/>
      <w:r w:rsidRPr="003E7099">
        <w:t>WHERE</w:t>
      </w:r>
      <w:proofErr w:type="gramEnd"/>
    </w:p>
    <w:p w14:paraId="1AE1AAFD" w14:textId="77777777" w:rsidR="003E7099" w:rsidRPr="003E7099" w:rsidRDefault="003E7099" w:rsidP="003E7099">
      <w:pPr>
        <w:pStyle w:val="SC-Source"/>
      </w:pPr>
      <w:r w:rsidRPr="003E7099">
        <w:t xml:space="preserve">    </w:t>
      </w:r>
      <w:proofErr w:type="spellStart"/>
      <w:r w:rsidRPr="003E7099">
        <w:t>check_in_date</w:t>
      </w:r>
      <w:proofErr w:type="spellEnd"/>
      <w:r w:rsidRPr="003E7099">
        <w:t xml:space="preserve"> &gt;= date '2021-01-01'</w:t>
      </w:r>
    </w:p>
    <w:p w14:paraId="5E69598A" w14:textId="77777777" w:rsidR="003E7099" w:rsidRPr="003E7099" w:rsidRDefault="003E7099" w:rsidP="003E7099">
      <w:pPr>
        <w:pStyle w:val="SC-Source"/>
      </w:pPr>
      <w:r w:rsidRPr="003E7099">
        <w:t xml:space="preserve">    AND </w:t>
      </w:r>
      <w:proofErr w:type="spellStart"/>
      <w:r w:rsidRPr="003E7099">
        <w:t>check_in_date</w:t>
      </w:r>
      <w:proofErr w:type="spellEnd"/>
      <w:r w:rsidRPr="003E7099">
        <w:t xml:space="preserve"> &lt; date '2022-01-01'</w:t>
      </w:r>
    </w:p>
    <w:p w14:paraId="0A9CF4BA" w14:textId="77777777" w:rsidR="003E7099" w:rsidRPr="003E7099" w:rsidRDefault="003E7099" w:rsidP="003E7099">
      <w:pPr>
        <w:pStyle w:val="SC-Source"/>
      </w:pPr>
      <w:r w:rsidRPr="003E7099">
        <w:t xml:space="preserve">  GROUP BY</w:t>
      </w:r>
    </w:p>
    <w:p w14:paraId="42654522" w14:textId="77777777" w:rsidR="003E7099" w:rsidRPr="003E7099" w:rsidRDefault="003E7099" w:rsidP="003E7099">
      <w:pPr>
        <w:pStyle w:val="SC-Source"/>
      </w:pPr>
      <w:r w:rsidRPr="003E7099">
        <w:t xml:space="preserve">    month</w:t>
      </w:r>
    </w:p>
    <w:p w14:paraId="421A00B8" w14:textId="77777777" w:rsidR="003E7099" w:rsidRPr="003E7099" w:rsidRDefault="003E7099" w:rsidP="003E7099">
      <w:pPr>
        <w:pStyle w:val="SC-Source"/>
      </w:pPr>
      <w:r w:rsidRPr="003E7099">
        <w:t>)</w:t>
      </w:r>
    </w:p>
    <w:p w14:paraId="7A9A64BD" w14:textId="77777777" w:rsidR="003E7099" w:rsidRPr="003E7099" w:rsidRDefault="003E7099" w:rsidP="003E7099">
      <w:pPr>
        <w:pStyle w:val="SC-Source"/>
      </w:pPr>
      <w:r w:rsidRPr="003E7099">
        <w:t>SELECT</w:t>
      </w:r>
    </w:p>
    <w:p w14:paraId="101794F5" w14:textId="77777777" w:rsidR="003E7099" w:rsidRPr="003E7099" w:rsidRDefault="003E7099" w:rsidP="003E7099">
      <w:pPr>
        <w:pStyle w:val="SC-Source"/>
      </w:pPr>
      <w:r w:rsidRPr="003E7099">
        <w:t xml:space="preserve">  </w:t>
      </w:r>
      <w:proofErr w:type="spellStart"/>
      <w:r w:rsidRPr="003E7099">
        <w:t>to_</w:t>
      </w:r>
      <w:proofErr w:type="gramStart"/>
      <w:r w:rsidRPr="003E7099">
        <w:t>char</w:t>
      </w:r>
      <w:proofErr w:type="spellEnd"/>
      <w:r w:rsidRPr="003E7099">
        <w:t>(</w:t>
      </w:r>
      <w:proofErr w:type="gramEnd"/>
      <w:r w:rsidRPr="003E7099">
        <w:t>month, 'Mon YYYY') AS month,</w:t>
      </w:r>
    </w:p>
    <w:p w14:paraId="73BA3CDD" w14:textId="77777777" w:rsidR="003E7099" w:rsidRPr="003E7099" w:rsidRDefault="003E7099" w:rsidP="003E7099">
      <w:pPr>
        <w:pStyle w:val="SC-Source"/>
      </w:pPr>
      <w:r w:rsidRPr="003E7099">
        <w:t xml:space="preserve">  </w:t>
      </w:r>
      <w:proofErr w:type="spellStart"/>
      <w:r w:rsidRPr="003E7099">
        <w:t>rooms_</w:t>
      </w:r>
      <w:proofErr w:type="gramStart"/>
      <w:r w:rsidRPr="003E7099">
        <w:t>occupied</w:t>
      </w:r>
      <w:proofErr w:type="spellEnd"/>
      <w:proofErr w:type="gramEnd"/>
    </w:p>
    <w:p w14:paraId="4ABDDD86" w14:textId="77777777" w:rsidR="003E7099" w:rsidRPr="003E7099" w:rsidRDefault="003E7099" w:rsidP="003E7099">
      <w:pPr>
        <w:pStyle w:val="SC-Source"/>
      </w:pPr>
      <w:r w:rsidRPr="003E7099">
        <w:t>FROM</w:t>
      </w:r>
    </w:p>
    <w:p w14:paraId="70E8459A" w14:textId="77777777" w:rsidR="003E7099" w:rsidRPr="003E7099" w:rsidRDefault="003E7099" w:rsidP="003E7099">
      <w:pPr>
        <w:pStyle w:val="SC-Source"/>
      </w:pPr>
      <w:r w:rsidRPr="003E7099">
        <w:t xml:space="preserve">  </w:t>
      </w:r>
      <w:proofErr w:type="spellStart"/>
      <w:r w:rsidRPr="003E7099">
        <w:t>MonthlyOccupancy</w:t>
      </w:r>
      <w:proofErr w:type="spellEnd"/>
    </w:p>
    <w:p w14:paraId="19C322AD" w14:textId="77777777" w:rsidR="003E7099" w:rsidRPr="003E7099" w:rsidRDefault="003E7099" w:rsidP="003E7099">
      <w:pPr>
        <w:pStyle w:val="SC-Source"/>
      </w:pPr>
      <w:r w:rsidRPr="003E7099">
        <w:t>ORDER BY</w:t>
      </w:r>
    </w:p>
    <w:p w14:paraId="0E12AF60" w14:textId="6E1618E4" w:rsidR="00497ED2" w:rsidRDefault="003E7099" w:rsidP="003E7099">
      <w:pPr>
        <w:pStyle w:val="SC-Source"/>
      </w:pPr>
      <w:r w:rsidRPr="003E7099">
        <w:t xml:space="preserve">  </w:t>
      </w:r>
      <w:proofErr w:type="gramStart"/>
      <w:r w:rsidRPr="003E7099">
        <w:t>month;</w:t>
      </w:r>
      <w:proofErr w:type="gramEnd"/>
    </w:p>
    <w:p w14:paraId="75709554" w14:textId="77777777" w:rsidR="00E444D4" w:rsidRPr="00E444D4" w:rsidRDefault="00E444D4" w:rsidP="00E444D4">
      <w:pPr>
        <w:rPr>
          <w:lang w:val="en"/>
        </w:rPr>
      </w:pPr>
    </w:p>
    <w:p w14:paraId="7C53EE86" w14:textId="77777777" w:rsidR="00275CD9" w:rsidRPr="00275CD9" w:rsidRDefault="00275CD9" w:rsidP="00275CD9">
      <w:pPr>
        <w:pStyle w:val="SC-Source"/>
      </w:pPr>
      <w:r w:rsidRPr="00275CD9">
        <w:t xml:space="preserve">WITH </w:t>
      </w:r>
      <w:proofErr w:type="spellStart"/>
      <w:r w:rsidRPr="00275CD9">
        <w:t>AvgDeliveryTime</w:t>
      </w:r>
      <w:proofErr w:type="spellEnd"/>
      <w:r w:rsidRPr="00275CD9">
        <w:t xml:space="preserve"> AS (</w:t>
      </w:r>
    </w:p>
    <w:p w14:paraId="3AF29646" w14:textId="77777777" w:rsidR="00275CD9" w:rsidRPr="00275CD9" w:rsidRDefault="00275CD9" w:rsidP="00275CD9">
      <w:pPr>
        <w:pStyle w:val="SC-Source"/>
      </w:pPr>
      <w:r w:rsidRPr="00275CD9">
        <w:t xml:space="preserve">    SELECT</w:t>
      </w:r>
    </w:p>
    <w:p w14:paraId="077BBE32" w14:textId="77777777" w:rsidR="00275CD9" w:rsidRPr="00275CD9" w:rsidRDefault="00275CD9" w:rsidP="00275CD9">
      <w:pPr>
        <w:pStyle w:val="SC-Source"/>
      </w:pPr>
      <w:r w:rsidRPr="00275CD9">
        <w:t xml:space="preserve">        </w:t>
      </w:r>
      <w:proofErr w:type="gramStart"/>
      <w:r w:rsidRPr="00275CD9">
        <w:t>DATEPART(</w:t>
      </w:r>
      <w:proofErr w:type="gramEnd"/>
      <w:r w:rsidRPr="00275CD9">
        <w:t xml:space="preserve">HOUR, </w:t>
      </w:r>
      <w:proofErr w:type="spellStart"/>
      <w:r w:rsidRPr="00275CD9">
        <w:t>order_time</w:t>
      </w:r>
      <w:proofErr w:type="spellEnd"/>
      <w:r w:rsidRPr="00275CD9">
        <w:t xml:space="preserve">) AS </w:t>
      </w:r>
      <w:proofErr w:type="spellStart"/>
      <w:r w:rsidRPr="00275CD9">
        <w:t>order_hour</w:t>
      </w:r>
      <w:proofErr w:type="spellEnd"/>
      <w:r w:rsidRPr="00275CD9">
        <w:t>,</w:t>
      </w:r>
    </w:p>
    <w:p w14:paraId="313C3192" w14:textId="77777777" w:rsidR="00275CD9" w:rsidRPr="00275CD9" w:rsidRDefault="00275CD9" w:rsidP="00275CD9">
      <w:pPr>
        <w:pStyle w:val="SC-Source"/>
      </w:pPr>
      <w:r w:rsidRPr="00275CD9">
        <w:t xml:space="preserve">        </w:t>
      </w:r>
      <w:proofErr w:type="gramStart"/>
      <w:r w:rsidRPr="00275CD9">
        <w:t>AVG(</w:t>
      </w:r>
      <w:proofErr w:type="spellStart"/>
      <w:proofErr w:type="gramEnd"/>
      <w:r w:rsidRPr="00275CD9">
        <w:t>delivery_time</w:t>
      </w:r>
      <w:proofErr w:type="spellEnd"/>
      <w:r w:rsidRPr="00275CD9">
        <w:t xml:space="preserve">) AS </w:t>
      </w:r>
      <w:proofErr w:type="spellStart"/>
      <w:r w:rsidRPr="00275CD9">
        <w:t>avg_delivery_time</w:t>
      </w:r>
      <w:proofErr w:type="spellEnd"/>
    </w:p>
    <w:p w14:paraId="6D468AB9" w14:textId="77777777" w:rsidR="00275CD9" w:rsidRPr="00275CD9" w:rsidRDefault="00275CD9" w:rsidP="00275CD9">
      <w:pPr>
        <w:pStyle w:val="SC-Source"/>
      </w:pPr>
      <w:r w:rsidRPr="00275CD9">
        <w:t xml:space="preserve">    FROM </w:t>
      </w:r>
      <w:proofErr w:type="spellStart"/>
      <w:r w:rsidRPr="00275CD9">
        <w:t>DeliveryOrders</w:t>
      </w:r>
      <w:proofErr w:type="spellEnd"/>
    </w:p>
    <w:p w14:paraId="4644CF7F" w14:textId="77777777" w:rsidR="00275CD9" w:rsidRPr="00275CD9" w:rsidRDefault="00275CD9" w:rsidP="00275CD9">
      <w:pPr>
        <w:pStyle w:val="SC-Source"/>
      </w:pPr>
      <w:r w:rsidRPr="00275CD9">
        <w:t xml:space="preserve">    GROUP BY </w:t>
      </w:r>
      <w:proofErr w:type="gramStart"/>
      <w:r w:rsidRPr="00275CD9">
        <w:t>DATEPART(</w:t>
      </w:r>
      <w:proofErr w:type="gramEnd"/>
      <w:r w:rsidRPr="00275CD9">
        <w:t xml:space="preserve">HOUR, </w:t>
      </w:r>
      <w:proofErr w:type="spellStart"/>
      <w:r w:rsidRPr="00275CD9">
        <w:t>order_time</w:t>
      </w:r>
      <w:proofErr w:type="spellEnd"/>
      <w:r w:rsidRPr="00275CD9">
        <w:t>)</w:t>
      </w:r>
    </w:p>
    <w:p w14:paraId="58D91161" w14:textId="77777777" w:rsidR="00275CD9" w:rsidRPr="00275CD9" w:rsidRDefault="00275CD9" w:rsidP="00275CD9">
      <w:pPr>
        <w:pStyle w:val="SC-Source"/>
      </w:pPr>
      <w:r w:rsidRPr="00275CD9">
        <w:t>)</w:t>
      </w:r>
    </w:p>
    <w:p w14:paraId="1A7C92B4" w14:textId="77777777" w:rsidR="00275CD9" w:rsidRPr="00275CD9" w:rsidRDefault="00275CD9" w:rsidP="00275CD9">
      <w:pPr>
        <w:pStyle w:val="SC-Source"/>
      </w:pPr>
      <w:r w:rsidRPr="00275CD9">
        <w:t>SELECT</w:t>
      </w:r>
    </w:p>
    <w:p w14:paraId="3814BC69" w14:textId="77777777" w:rsidR="00275CD9" w:rsidRPr="00275CD9" w:rsidRDefault="00275CD9" w:rsidP="00275CD9">
      <w:pPr>
        <w:pStyle w:val="SC-Source"/>
      </w:pPr>
      <w:r w:rsidRPr="00275CD9">
        <w:lastRenderedPageBreak/>
        <w:t xml:space="preserve">    </w:t>
      </w:r>
      <w:proofErr w:type="gramStart"/>
      <w:r w:rsidRPr="00275CD9">
        <w:t>CAST(</w:t>
      </w:r>
      <w:proofErr w:type="spellStart"/>
      <w:proofErr w:type="gramEnd"/>
      <w:r w:rsidRPr="00275CD9">
        <w:t>order_hour</w:t>
      </w:r>
      <w:proofErr w:type="spellEnd"/>
      <w:r w:rsidRPr="00275CD9">
        <w:t xml:space="preserve"> AS VARCHAR(2)) + ' PM' AS </w:t>
      </w:r>
      <w:proofErr w:type="spellStart"/>
      <w:r w:rsidRPr="00275CD9">
        <w:t>order_hour</w:t>
      </w:r>
      <w:proofErr w:type="spellEnd"/>
      <w:r w:rsidRPr="00275CD9">
        <w:t>,</w:t>
      </w:r>
    </w:p>
    <w:p w14:paraId="0E8CEAC1" w14:textId="77777777" w:rsidR="00275CD9" w:rsidRPr="00275CD9" w:rsidRDefault="00275CD9" w:rsidP="00275CD9">
      <w:pPr>
        <w:pStyle w:val="SC-Source"/>
      </w:pPr>
      <w:r w:rsidRPr="00275CD9">
        <w:t xml:space="preserve">    </w:t>
      </w:r>
      <w:proofErr w:type="spellStart"/>
      <w:r w:rsidRPr="00275CD9">
        <w:t>avg_delivery_time</w:t>
      </w:r>
      <w:proofErr w:type="spellEnd"/>
    </w:p>
    <w:p w14:paraId="771BB146" w14:textId="094B655E" w:rsidR="003A108A" w:rsidRDefault="00275CD9" w:rsidP="00275CD9">
      <w:pPr>
        <w:pStyle w:val="SC-Source"/>
      </w:pPr>
      <w:r w:rsidRPr="00275CD9">
        <w:t xml:space="preserve">FROM </w:t>
      </w:r>
      <w:proofErr w:type="spellStart"/>
      <w:proofErr w:type="gramStart"/>
      <w:r w:rsidRPr="00275CD9">
        <w:t>AvgDeliveryTime</w:t>
      </w:r>
      <w:proofErr w:type="spellEnd"/>
      <w:r>
        <w:t>;</w:t>
      </w:r>
      <w:proofErr w:type="gramEnd"/>
    </w:p>
    <w:sectPr w:rsidR="003A108A">
      <w:footerReference w:type="even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F0D2" w14:textId="77777777" w:rsidR="00421B23" w:rsidRDefault="00421B23" w:rsidP="004A58F9">
      <w:pPr>
        <w:spacing w:after="0" w:line="240" w:lineRule="auto"/>
      </w:pPr>
      <w:r>
        <w:separator/>
      </w:r>
    </w:p>
  </w:endnote>
  <w:endnote w:type="continuationSeparator" w:id="0">
    <w:p w14:paraId="3B133FEF" w14:textId="77777777" w:rsidR="00421B23" w:rsidRDefault="00421B23" w:rsidP="004A58F9">
      <w:pPr>
        <w:spacing w:after="0" w:line="240" w:lineRule="auto"/>
      </w:pPr>
      <w:r>
        <w:continuationSeparator/>
      </w:r>
    </w:p>
  </w:endnote>
  <w:endnote w:type="continuationNotice" w:id="1">
    <w:p w14:paraId="4A8D8883" w14:textId="77777777" w:rsidR="00421B23" w:rsidRDefault="00421B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CBB" w14:textId="77777777" w:rsidR="004A58F9" w:rsidRDefault="004A58F9">
    <w:pPr>
      <w:pStyle w:val="Footer"/>
    </w:pPr>
  </w:p>
  <w:p w14:paraId="2A1CEFC0" w14:textId="77777777" w:rsidR="004A58F9" w:rsidRDefault="004A58F9">
    <w:pPr>
      <w:pStyle w:val="Footer"/>
    </w:pPr>
  </w:p>
  <w:p w14:paraId="3DB47635" w14:textId="77777777" w:rsidR="004A58F9" w:rsidRDefault="004A5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888EB" w14:textId="77777777" w:rsidR="00421B23" w:rsidRDefault="00421B23" w:rsidP="004A58F9">
      <w:pPr>
        <w:spacing w:after="0" w:line="240" w:lineRule="auto"/>
      </w:pPr>
      <w:r>
        <w:separator/>
      </w:r>
    </w:p>
  </w:footnote>
  <w:footnote w:type="continuationSeparator" w:id="0">
    <w:p w14:paraId="583B97D2" w14:textId="77777777" w:rsidR="00421B23" w:rsidRDefault="00421B23" w:rsidP="004A58F9">
      <w:pPr>
        <w:spacing w:after="0" w:line="240" w:lineRule="auto"/>
      </w:pPr>
      <w:r>
        <w:continuationSeparator/>
      </w:r>
    </w:p>
  </w:footnote>
  <w:footnote w:type="continuationNotice" w:id="1">
    <w:p w14:paraId="002873CC" w14:textId="77777777" w:rsidR="00421B23" w:rsidRDefault="00421B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718"/>
    <w:multiLevelType w:val="hybridMultilevel"/>
    <w:tmpl w:val="5D866C14"/>
    <w:lvl w:ilvl="0" w:tplc="80665334">
      <w:start w:val="1"/>
      <w:numFmt w:val="lowerRoman"/>
      <w:pStyle w:val="L3-Numbers"/>
      <w:lvlText w:val="%1."/>
      <w:lvlJc w:val="right"/>
      <w:pPr>
        <w:ind w:left="1551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1" w15:restartNumberingAfterBreak="0">
    <w:nsid w:val="0DA0700D"/>
    <w:multiLevelType w:val="hybridMultilevel"/>
    <w:tmpl w:val="5A527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E0363"/>
    <w:multiLevelType w:val="hybridMultilevel"/>
    <w:tmpl w:val="4802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433C7"/>
    <w:multiLevelType w:val="hybridMultilevel"/>
    <w:tmpl w:val="09241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23786"/>
    <w:multiLevelType w:val="hybridMultilevel"/>
    <w:tmpl w:val="4380EE08"/>
    <w:lvl w:ilvl="0" w:tplc="A93E222C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223F3"/>
    <w:multiLevelType w:val="hybridMultilevel"/>
    <w:tmpl w:val="1EA0475A"/>
    <w:lvl w:ilvl="0" w:tplc="9EFEDF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942FE8"/>
    <w:multiLevelType w:val="hybridMultilevel"/>
    <w:tmpl w:val="E264A4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E380C"/>
    <w:multiLevelType w:val="hybridMultilevel"/>
    <w:tmpl w:val="3EBC1826"/>
    <w:lvl w:ilvl="0" w:tplc="A0C2BA5E">
      <w:start w:val="1"/>
      <w:numFmt w:val="upperLetter"/>
      <w:pStyle w:val="L2-Alphabets"/>
      <w:lvlText w:val="%1."/>
      <w:lvlJc w:val="left"/>
      <w:pPr>
        <w:ind w:left="104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F31815"/>
    <w:multiLevelType w:val="hybridMultilevel"/>
    <w:tmpl w:val="278E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30D73"/>
    <w:multiLevelType w:val="hybridMultilevel"/>
    <w:tmpl w:val="4F54B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96E35"/>
    <w:multiLevelType w:val="hybridMultilevel"/>
    <w:tmpl w:val="2506D342"/>
    <w:lvl w:ilvl="0" w:tplc="338CF3F8">
      <w:start w:val="1"/>
      <w:numFmt w:val="lowerRoman"/>
      <w:lvlText w:val="(%1)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1" w15:restartNumberingAfterBreak="0">
    <w:nsid w:val="33FC7E74"/>
    <w:multiLevelType w:val="hybridMultilevel"/>
    <w:tmpl w:val="963E54D6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AA2EE7"/>
    <w:multiLevelType w:val="hybridMultilevel"/>
    <w:tmpl w:val="FFBEC108"/>
    <w:lvl w:ilvl="0" w:tplc="DBD650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C5707"/>
    <w:multiLevelType w:val="hybridMultilevel"/>
    <w:tmpl w:val="DB6689B4"/>
    <w:lvl w:ilvl="0" w:tplc="1DE2D5D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4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43649"/>
    <w:multiLevelType w:val="hybridMultilevel"/>
    <w:tmpl w:val="DFC0445A"/>
    <w:lvl w:ilvl="0" w:tplc="C576EF0A">
      <w:start w:val="1"/>
      <w:numFmt w:val="lowerRoman"/>
      <w:lvlText w:val="(%1)"/>
      <w:lvlJc w:val="left"/>
      <w:pPr>
        <w:ind w:left="1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6" w15:restartNumberingAfterBreak="0">
    <w:nsid w:val="3F2074A4"/>
    <w:multiLevelType w:val="multilevel"/>
    <w:tmpl w:val="09F0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67451"/>
    <w:multiLevelType w:val="hybridMultilevel"/>
    <w:tmpl w:val="2A68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062DB"/>
    <w:multiLevelType w:val="multilevel"/>
    <w:tmpl w:val="650C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07606"/>
    <w:multiLevelType w:val="hybridMultilevel"/>
    <w:tmpl w:val="963E54D6"/>
    <w:lvl w:ilvl="0" w:tplc="9EFEDF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742B65"/>
    <w:multiLevelType w:val="hybridMultilevel"/>
    <w:tmpl w:val="05C4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03202"/>
    <w:multiLevelType w:val="hybridMultilevel"/>
    <w:tmpl w:val="C84CAD8A"/>
    <w:lvl w:ilvl="0" w:tplc="220443EA">
      <w:start w:val="1"/>
      <w:numFmt w:val="lowerRoman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5B4B21AD"/>
    <w:multiLevelType w:val="hybridMultilevel"/>
    <w:tmpl w:val="5E38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00C1A"/>
    <w:multiLevelType w:val="hybridMultilevel"/>
    <w:tmpl w:val="BB88D560"/>
    <w:lvl w:ilvl="0" w:tplc="AD8C3FD2">
      <w:start w:val="80"/>
      <w:numFmt w:val="bullet"/>
      <w:lvlText w:val=""/>
      <w:lvlJc w:val="left"/>
      <w:pPr>
        <w:ind w:left="495" w:hanging="360"/>
      </w:pPr>
      <w:rPr>
        <w:rFonts w:ascii="Wingdings" w:eastAsia="Arial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5" w15:restartNumberingAfterBreak="0">
    <w:nsid w:val="5F173B66"/>
    <w:multiLevelType w:val="hybridMultilevel"/>
    <w:tmpl w:val="F1FC1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751B3"/>
    <w:multiLevelType w:val="hybridMultilevel"/>
    <w:tmpl w:val="7D1AAC1C"/>
    <w:lvl w:ilvl="0" w:tplc="FB22DFFE">
      <w:start w:val="1"/>
      <w:numFmt w:val="upperRoman"/>
      <w:pStyle w:val="L2-Numbers"/>
      <w:lvlText w:val="%1."/>
      <w:lvlJc w:val="left"/>
      <w:pPr>
        <w:ind w:left="1069" w:hanging="360"/>
      </w:pPr>
      <w:rPr>
        <w:rFonts w:ascii="Arial" w:hAnsi="Arial" w:hint="default"/>
        <w:b w:val="0"/>
        <w:i w:val="0"/>
        <w:sz w:val="22"/>
      </w:rPr>
    </w:lvl>
    <w:lvl w:ilvl="1" w:tplc="9120E21C">
      <w:start w:val="1"/>
      <w:numFmt w:val="lowerLetter"/>
      <w:lvlText w:val="%2."/>
      <w:lvlJc w:val="left"/>
      <w:pPr>
        <w:ind w:left="3960" w:hanging="360"/>
      </w:pPr>
    </w:lvl>
    <w:lvl w:ilvl="2" w:tplc="E716D81E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6B304F36"/>
    <w:multiLevelType w:val="hybridMultilevel"/>
    <w:tmpl w:val="3898A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B81234"/>
    <w:multiLevelType w:val="hybridMultilevel"/>
    <w:tmpl w:val="F5C091EC"/>
    <w:lvl w:ilvl="0" w:tplc="DDE06422">
      <w:start w:val="1"/>
      <w:numFmt w:val="bullet"/>
      <w:pStyle w:val="L2-Bullets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DF7552"/>
    <w:multiLevelType w:val="hybridMultilevel"/>
    <w:tmpl w:val="E264A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73498"/>
    <w:multiLevelType w:val="hybridMultilevel"/>
    <w:tmpl w:val="1624A8BE"/>
    <w:lvl w:ilvl="0" w:tplc="06C8707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1" w15:restartNumberingAfterBreak="0">
    <w:nsid w:val="724F1E13"/>
    <w:multiLevelType w:val="hybridMultilevel"/>
    <w:tmpl w:val="C78CB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E4BC4"/>
    <w:multiLevelType w:val="hybridMultilevel"/>
    <w:tmpl w:val="85E4E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E71D5"/>
    <w:multiLevelType w:val="hybridMultilevel"/>
    <w:tmpl w:val="B5562C62"/>
    <w:lvl w:ilvl="0" w:tplc="5C12A5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D404D"/>
    <w:multiLevelType w:val="hybridMultilevel"/>
    <w:tmpl w:val="F676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1211C"/>
    <w:multiLevelType w:val="hybridMultilevel"/>
    <w:tmpl w:val="E80C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F3BD5"/>
    <w:multiLevelType w:val="hybridMultilevel"/>
    <w:tmpl w:val="6586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B2975"/>
    <w:multiLevelType w:val="hybridMultilevel"/>
    <w:tmpl w:val="980C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F229E"/>
    <w:multiLevelType w:val="hybridMultilevel"/>
    <w:tmpl w:val="B6208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0237B"/>
    <w:multiLevelType w:val="hybridMultilevel"/>
    <w:tmpl w:val="CB9CAC92"/>
    <w:lvl w:ilvl="0" w:tplc="B4C8D384">
      <w:start w:val="1"/>
      <w:numFmt w:val="bullet"/>
      <w:pStyle w:val="L3-Bullets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40" w15:restartNumberingAfterBreak="0">
    <w:nsid w:val="7C144DD1"/>
    <w:multiLevelType w:val="multilevel"/>
    <w:tmpl w:val="2CDAF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4F33B9"/>
    <w:multiLevelType w:val="hybridMultilevel"/>
    <w:tmpl w:val="FBF0F314"/>
    <w:lvl w:ilvl="0" w:tplc="BD68C910">
      <w:start w:val="1"/>
      <w:numFmt w:val="lowerRoman"/>
      <w:lvlText w:val="(%1)"/>
      <w:lvlJc w:val="left"/>
      <w:pPr>
        <w:ind w:left="13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0" w:hanging="360"/>
      </w:pPr>
    </w:lvl>
    <w:lvl w:ilvl="2" w:tplc="0409001B" w:tentative="1">
      <w:start w:val="1"/>
      <w:numFmt w:val="lowerRoman"/>
      <w:lvlText w:val="%3."/>
      <w:lvlJc w:val="right"/>
      <w:pPr>
        <w:ind w:left="2450" w:hanging="180"/>
      </w:pPr>
    </w:lvl>
    <w:lvl w:ilvl="3" w:tplc="0409000F" w:tentative="1">
      <w:start w:val="1"/>
      <w:numFmt w:val="decimal"/>
      <w:lvlText w:val="%4."/>
      <w:lvlJc w:val="left"/>
      <w:pPr>
        <w:ind w:left="3170" w:hanging="360"/>
      </w:pPr>
    </w:lvl>
    <w:lvl w:ilvl="4" w:tplc="04090019" w:tentative="1">
      <w:start w:val="1"/>
      <w:numFmt w:val="lowerLetter"/>
      <w:lvlText w:val="%5."/>
      <w:lvlJc w:val="left"/>
      <w:pPr>
        <w:ind w:left="3890" w:hanging="360"/>
      </w:pPr>
    </w:lvl>
    <w:lvl w:ilvl="5" w:tplc="0409001B" w:tentative="1">
      <w:start w:val="1"/>
      <w:numFmt w:val="lowerRoman"/>
      <w:lvlText w:val="%6."/>
      <w:lvlJc w:val="right"/>
      <w:pPr>
        <w:ind w:left="4610" w:hanging="180"/>
      </w:pPr>
    </w:lvl>
    <w:lvl w:ilvl="6" w:tplc="0409000F" w:tentative="1">
      <w:start w:val="1"/>
      <w:numFmt w:val="decimal"/>
      <w:lvlText w:val="%7."/>
      <w:lvlJc w:val="left"/>
      <w:pPr>
        <w:ind w:left="5330" w:hanging="360"/>
      </w:pPr>
    </w:lvl>
    <w:lvl w:ilvl="7" w:tplc="04090019" w:tentative="1">
      <w:start w:val="1"/>
      <w:numFmt w:val="lowerLetter"/>
      <w:lvlText w:val="%8."/>
      <w:lvlJc w:val="left"/>
      <w:pPr>
        <w:ind w:left="6050" w:hanging="360"/>
      </w:pPr>
    </w:lvl>
    <w:lvl w:ilvl="8" w:tplc="04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42" w15:restartNumberingAfterBreak="0">
    <w:nsid w:val="7F6C1DBD"/>
    <w:multiLevelType w:val="hybridMultilevel"/>
    <w:tmpl w:val="F57E67D6"/>
    <w:lvl w:ilvl="0" w:tplc="43EAEF90">
      <w:start w:val="1"/>
      <w:numFmt w:val="lowerRoman"/>
      <w:lvlText w:val="(%1)"/>
      <w:lvlJc w:val="left"/>
      <w:pPr>
        <w:ind w:left="13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0" w:hanging="360"/>
      </w:pPr>
    </w:lvl>
    <w:lvl w:ilvl="2" w:tplc="0409001B" w:tentative="1">
      <w:start w:val="1"/>
      <w:numFmt w:val="lowerRoman"/>
      <w:lvlText w:val="%3."/>
      <w:lvlJc w:val="right"/>
      <w:pPr>
        <w:ind w:left="2450" w:hanging="180"/>
      </w:pPr>
    </w:lvl>
    <w:lvl w:ilvl="3" w:tplc="0409000F" w:tentative="1">
      <w:start w:val="1"/>
      <w:numFmt w:val="decimal"/>
      <w:lvlText w:val="%4."/>
      <w:lvlJc w:val="left"/>
      <w:pPr>
        <w:ind w:left="3170" w:hanging="360"/>
      </w:pPr>
    </w:lvl>
    <w:lvl w:ilvl="4" w:tplc="04090019" w:tentative="1">
      <w:start w:val="1"/>
      <w:numFmt w:val="lowerLetter"/>
      <w:lvlText w:val="%5."/>
      <w:lvlJc w:val="left"/>
      <w:pPr>
        <w:ind w:left="3890" w:hanging="360"/>
      </w:pPr>
    </w:lvl>
    <w:lvl w:ilvl="5" w:tplc="0409001B" w:tentative="1">
      <w:start w:val="1"/>
      <w:numFmt w:val="lowerRoman"/>
      <w:lvlText w:val="%6."/>
      <w:lvlJc w:val="right"/>
      <w:pPr>
        <w:ind w:left="4610" w:hanging="180"/>
      </w:pPr>
    </w:lvl>
    <w:lvl w:ilvl="6" w:tplc="0409000F" w:tentative="1">
      <w:start w:val="1"/>
      <w:numFmt w:val="decimal"/>
      <w:lvlText w:val="%7."/>
      <w:lvlJc w:val="left"/>
      <w:pPr>
        <w:ind w:left="5330" w:hanging="360"/>
      </w:pPr>
    </w:lvl>
    <w:lvl w:ilvl="7" w:tplc="04090019" w:tentative="1">
      <w:start w:val="1"/>
      <w:numFmt w:val="lowerLetter"/>
      <w:lvlText w:val="%8."/>
      <w:lvlJc w:val="left"/>
      <w:pPr>
        <w:ind w:left="6050" w:hanging="360"/>
      </w:pPr>
    </w:lvl>
    <w:lvl w:ilvl="8" w:tplc="0409001B" w:tentative="1">
      <w:start w:val="1"/>
      <w:numFmt w:val="lowerRoman"/>
      <w:lvlText w:val="%9."/>
      <w:lvlJc w:val="right"/>
      <w:pPr>
        <w:ind w:left="6770" w:hanging="180"/>
      </w:pPr>
    </w:lvl>
  </w:abstractNum>
  <w:num w:numId="1" w16cid:durableId="2058161624">
    <w:abstractNumId w:val="14"/>
  </w:num>
  <w:num w:numId="2" w16cid:durableId="44525305">
    <w:abstractNumId w:val="21"/>
    <w:lvlOverride w:ilvl="0">
      <w:startOverride w:val="1"/>
    </w:lvlOverride>
  </w:num>
  <w:num w:numId="3" w16cid:durableId="183973047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155333">
    <w:abstractNumId w:val="14"/>
  </w:num>
  <w:num w:numId="5" w16cid:durableId="1480465219">
    <w:abstractNumId w:val="26"/>
  </w:num>
  <w:num w:numId="6" w16cid:durableId="639264724">
    <w:abstractNumId w:val="0"/>
  </w:num>
  <w:num w:numId="7" w16cid:durableId="561793597">
    <w:abstractNumId w:val="7"/>
  </w:num>
  <w:num w:numId="8" w16cid:durableId="231817947">
    <w:abstractNumId w:val="26"/>
    <w:lvlOverride w:ilvl="0">
      <w:startOverride w:val="1"/>
    </w:lvlOverride>
  </w:num>
  <w:num w:numId="9" w16cid:durableId="199707340">
    <w:abstractNumId w:val="28"/>
  </w:num>
  <w:num w:numId="10" w16cid:durableId="330720834">
    <w:abstractNumId w:val="39"/>
  </w:num>
  <w:num w:numId="11" w16cid:durableId="448166037">
    <w:abstractNumId w:val="18"/>
  </w:num>
  <w:num w:numId="12" w16cid:durableId="1745106193">
    <w:abstractNumId w:val="16"/>
  </w:num>
  <w:num w:numId="13" w16cid:durableId="193202338">
    <w:abstractNumId w:val="4"/>
  </w:num>
  <w:num w:numId="14" w16cid:durableId="1603101629">
    <w:abstractNumId w:val="32"/>
  </w:num>
  <w:num w:numId="15" w16cid:durableId="1809934392">
    <w:abstractNumId w:val="34"/>
  </w:num>
  <w:num w:numId="16" w16cid:durableId="1764960683">
    <w:abstractNumId w:val="2"/>
  </w:num>
  <w:num w:numId="17" w16cid:durableId="2057503631">
    <w:abstractNumId w:val="25"/>
  </w:num>
  <w:num w:numId="18" w16cid:durableId="1476532870">
    <w:abstractNumId w:val="35"/>
  </w:num>
  <w:num w:numId="19" w16cid:durableId="102699460">
    <w:abstractNumId w:val="37"/>
  </w:num>
  <w:num w:numId="20" w16cid:durableId="976833460">
    <w:abstractNumId w:val="24"/>
  </w:num>
  <w:num w:numId="21" w16cid:durableId="1982148850">
    <w:abstractNumId w:val="36"/>
  </w:num>
  <w:num w:numId="22" w16cid:durableId="1976252362">
    <w:abstractNumId w:val="27"/>
  </w:num>
  <w:num w:numId="23" w16cid:durableId="283317741">
    <w:abstractNumId w:val="9"/>
  </w:num>
  <w:num w:numId="24" w16cid:durableId="1148549761">
    <w:abstractNumId w:val="29"/>
  </w:num>
  <w:num w:numId="25" w16cid:durableId="201136239">
    <w:abstractNumId w:val="6"/>
  </w:num>
  <w:num w:numId="26" w16cid:durableId="2065718438">
    <w:abstractNumId w:val="33"/>
  </w:num>
  <w:num w:numId="27" w16cid:durableId="2066878853">
    <w:abstractNumId w:val="10"/>
  </w:num>
  <w:num w:numId="28" w16cid:durableId="724107367">
    <w:abstractNumId w:val="30"/>
  </w:num>
  <w:num w:numId="29" w16cid:durableId="225842209">
    <w:abstractNumId w:val="22"/>
  </w:num>
  <w:num w:numId="30" w16cid:durableId="536818540">
    <w:abstractNumId w:val="42"/>
  </w:num>
  <w:num w:numId="31" w16cid:durableId="1980332876">
    <w:abstractNumId w:val="41"/>
  </w:num>
  <w:num w:numId="32" w16cid:durableId="2136019074">
    <w:abstractNumId w:val="1"/>
  </w:num>
  <w:num w:numId="33" w16cid:durableId="485585970">
    <w:abstractNumId w:val="15"/>
  </w:num>
  <w:num w:numId="34" w16cid:durableId="804546301">
    <w:abstractNumId w:val="19"/>
  </w:num>
  <w:num w:numId="35" w16cid:durableId="1264846369">
    <w:abstractNumId w:val="11"/>
  </w:num>
  <w:num w:numId="36" w16cid:durableId="305280115">
    <w:abstractNumId w:val="5"/>
  </w:num>
  <w:num w:numId="37" w16cid:durableId="989602387">
    <w:abstractNumId w:val="13"/>
  </w:num>
  <w:num w:numId="38" w16cid:durableId="1148322752">
    <w:abstractNumId w:val="31"/>
  </w:num>
  <w:num w:numId="39" w16cid:durableId="150949346">
    <w:abstractNumId w:val="12"/>
  </w:num>
  <w:num w:numId="40" w16cid:durableId="1909682451">
    <w:abstractNumId w:val="38"/>
  </w:num>
  <w:num w:numId="41" w16cid:durableId="192034142">
    <w:abstractNumId w:val="17"/>
  </w:num>
  <w:num w:numId="42" w16cid:durableId="1790318111">
    <w:abstractNumId w:val="23"/>
  </w:num>
  <w:num w:numId="43" w16cid:durableId="1310551860">
    <w:abstractNumId w:val="40"/>
  </w:num>
  <w:num w:numId="44" w16cid:durableId="1274944421">
    <w:abstractNumId w:val="8"/>
  </w:num>
  <w:num w:numId="45" w16cid:durableId="425541857">
    <w:abstractNumId w:val="3"/>
  </w:num>
  <w:num w:numId="46" w16cid:durableId="1247422911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9C"/>
    <w:rsid w:val="00000211"/>
    <w:rsid w:val="00000DB4"/>
    <w:rsid w:val="00001D5E"/>
    <w:rsid w:val="0000297E"/>
    <w:rsid w:val="0000342E"/>
    <w:rsid w:val="000214CA"/>
    <w:rsid w:val="00023423"/>
    <w:rsid w:val="00026E39"/>
    <w:rsid w:val="0003384F"/>
    <w:rsid w:val="000379DC"/>
    <w:rsid w:val="00037C05"/>
    <w:rsid w:val="00041EED"/>
    <w:rsid w:val="00047379"/>
    <w:rsid w:val="00051BBF"/>
    <w:rsid w:val="000524DD"/>
    <w:rsid w:val="00056CDA"/>
    <w:rsid w:val="000607B8"/>
    <w:rsid w:val="00061151"/>
    <w:rsid w:val="000633E9"/>
    <w:rsid w:val="000670E6"/>
    <w:rsid w:val="0006725F"/>
    <w:rsid w:val="000700A3"/>
    <w:rsid w:val="00071F87"/>
    <w:rsid w:val="00071FB3"/>
    <w:rsid w:val="00075EED"/>
    <w:rsid w:val="00077E9A"/>
    <w:rsid w:val="00081305"/>
    <w:rsid w:val="000844A6"/>
    <w:rsid w:val="00095296"/>
    <w:rsid w:val="000957BB"/>
    <w:rsid w:val="00096FC3"/>
    <w:rsid w:val="000A2BA4"/>
    <w:rsid w:val="000A46FE"/>
    <w:rsid w:val="000A5161"/>
    <w:rsid w:val="000B35F4"/>
    <w:rsid w:val="000B3994"/>
    <w:rsid w:val="000B43E9"/>
    <w:rsid w:val="000B5010"/>
    <w:rsid w:val="000B5938"/>
    <w:rsid w:val="000B68CC"/>
    <w:rsid w:val="000C127D"/>
    <w:rsid w:val="000C1E5A"/>
    <w:rsid w:val="000C4543"/>
    <w:rsid w:val="000C4E20"/>
    <w:rsid w:val="000C7D9F"/>
    <w:rsid w:val="000D33DF"/>
    <w:rsid w:val="000D545E"/>
    <w:rsid w:val="000E1FD4"/>
    <w:rsid w:val="000E4E59"/>
    <w:rsid w:val="000E5294"/>
    <w:rsid w:val="000E6AB0"/>
    <w:rsid w:val="000F060D"/>
    <w:rsid w:val="000F1FFF"/>
    <w:rsid w:val="000F20F0"/>
    <w:rsid w:val="000F22B4"/>
    <w:rsid w:val="000F3A9E"/>
    <w:rsid w:val="000F5E48"/>
    <w:rsid w:val="000F6A9E"/>
    <w:rsid w:val="00106AC2"/>
    <w:rsid w:val="001117A0"/>
    <w:rsid w:val="00111E3E"/>
    <w:rsid w:val="001126F8"/>
    <w:rsid w:val="001136D3"/>
    <w:rsid w:val="001143B3"/>
    <w:rsid w:val="00115428"/>
    <w:rsid w:val="001200E3"/>
    <w:rsid w:val="001201EB"/>
    <w:rsid w:val="001211BA"/>
    <w:rsid w:val="00121ED6"/>
    <w:rsid w:val="00124CCA"/>
    <w:rsid w:val="00126948"/>
    <w:rsid w:val="00131BC4"/>
    <w:rsid w:val="00131D10"/>
    <w:rsid w:val="001333E0"/>
    <w:rsid w:val="001346DD"/>
    <w:rsid w:val="00142055"/>
    <w:rsid w:val="00144B9E"/>
    <w:rsid w:val="00144E20"/>
    <w:rsid w:val="00147CC7"/>
    <w:rsid w:val="0016406F"/>
    <w:rsid w:val="0016630B"/>
    <w:rsid w:val="001667A1"/>
    <w:rsid w:val="00167ABC"/>
    <w:rsid w:val="00180BD7"/>
    <w:rsid w:val="00181C45"/>
    <w:rsid w:val="00181D92"/>
    <w:rsid w:val="00182C22"/>
    <w:rsid w:val="00183B3C"/>
    <w:rsid w:val="001863F9"/>
    <w:rsid w:val="00186A3C"/>
    <w:rsid w:val="001916CE"/>
    <w:rsid w:val="00192C3C"/>
    <w:rsid w:val="0019510E"/>
    <w:rsid w:val="00196002"/>
    <w:rsid w:val="00197615"/>
    <w:rsid w:val="001A3C9E"/>
    <w:rsid w:val="001A4A7E"/>
    <w:rsid w:val="001B0056"/>
    <w:rsid w:val="001B0063"/>
    <w:rsid w:val="001B1490"/>
    <w:rsid w:val="001B3893"/>
    <w:rsid w:val="001B6347"/>
    <w:rsid w:val="001C3C5E"/>
    <w:rsid w:val="001C4F33"/>
    <w:rsid w:val="001C517E"/>
    <w:rsid w:val="001C574A"/>
    <w:rsid w:val="001C6692"/>
    <w:rsid w:val="001C6E99"/>
    <w:rsid w:val="001C72C7"/>
    <w:rsid w:val="001D0BF8"/>
    <w:rsid w:val="001D251A"/>
    <w:rsid w:val="001D593F"/>
    <w:rsid w:val="001D65E2"/>
    <w:rsid w:val="001D70FE"/>
    <w:rsid w:val="001E2CBB"/>
    <w:rsid w:val="001E33E1"/>
    <w:rsid w:val="001E7820"/>
    <w:rsid w:val="001F048C"/>
    <w:rsid w:val="001F29F2"/>
    <w:rsid w:val="002044C7"/>
    <w:rsid w:val="00205CC1"/>
    <w:rsid w:val="0020641B"/>
    <w:rsid w:val="00206686"/>
    <w:rsid w:val="00213317"/>
    <w:rsid w:val="00213820"/>
    <w:rsid w:val="00214441"/>
    <w:rsid w:val="00215F22"/>
    <w:rsid w:val="00216496"/>
    <w:rsid w:val="00216655"/>
    <w:rsid w:val="0022036C"/>
    <w:rsid w:val="00221061"/>
    <w:rsid w:val="00222D06"/>
    <w:rsid w:val="00224055"/>
    <w:rsid w:val="00232B2E"/>
    <w:rsid w:val="002454C5"/>
    <w:rsid w:val="00255EA9"/>
    <w:rsid w:val="00255F10"/>
    <w:rsid w:val="00256C91"/>
    <w:rsid w:val="00257565"/>
    <w:rsid w:val="00257FDE"/>
    <w:rsid w:val="00260910"/>
    <w:rsid w:val="00263356"/>
    <w:rsid w:val="00266D53"/>
    <w:rsid w:val="00267457"/>
    <w:rsid w:val="00267C43"/>
    <w:rsid w:val="002740D2"/>
    <w:rsid w:val="00275CD9"/>
    <w:rsid w:val="00283555"/>
    <w:rsid w:val="00285AFE"/>
    <w:rsid w:val="00296267"/>
    <w:rsid w:val="002968AE"/>
    <w:rsid w:val="0029755A"/>
    <w:rsid w:val="00297D57"/>
    <w:rsid w:val="002A6EC7"/>
    <w:rsid w:val="002B5FFA"/>
    <w:rsid w:val="002B7A27"/>
    <w:rsid w:val="002C705E"/>
    <w:rsid w:val="002C765F"/>
    <w:rsid w:val="002D6863"/>
    <w:rsid w:val="002E1FFE"/>
    <w:rsid w:val="002E3F89"/>
    <w:rsid w:val="002E7647"/>
    <w:rsid w:val="002E77AA"/>
    <w:rsid w:val="002F1E3A"/>
    <w:rsid w:val="002F3045"/>
    <w:rsid w:val="002F3283"/>
    <w:rsid w:val="002F3754"/>
    <w:rsid w:val="002F75AA"/>
    <w:rsid w:val="003011E0"/>
    <w:rsid w:val="00301F6C"/>
    <w:rsid w:val="00302CB2"/>
    <w:rsid w:val="00305691"/>
    <w:rsid w:val="003133B4"/>
    <w:rsid w:val="00316E30"/>
    <w:rsid w:val="00321029"/>
    <w:rsid w:val="0032394E"/>
    <w:rsid w:val="00325395"/>
    <w:rsid w:val="00334017"/>
    <w:rsid w:val="00344542"/>
    <w:rsid w:val="00345A18"/>
    <w:rsid w:val="00350E1A"/>
    <w:rsid w:val="00350EC1"/>
    <w:rsid w:val="00354655"/>
    <w:rsid w:val="00355E7D"/>
    <w:rsid w:val="00362080"/>
    <w:rsid w:val="003624D6"/>
    <w:rsid w:val="00364068"/>
    <w:rsid w:val="003640A1"/>
    <w:rsid w:val="00364573"/>
    <w:rsid w:val="0036642E"/>
    <w:rsid w:val="00366F93"/>
    <w:rsid w:val="00373B5B"/>
    <w:rsid w:val="00374B67"/>
    <w:rsid w:val="00376FA2"/>
    <w:rsid w:val="00381C4D"/>
    <w:rsid w:val="0038376C"/>
    <w:rsid w:val="00384871"/>
    <w:rsid w:val="00384A77"/>
    <w:rsid w:val="003851FE"/>
    <w:rsid w:val="00385B22"/>
    <w:rsid w:val="0039082D"/>
    <w:rsid w:val="00391BCD"/>
    <w:rsid w:val="0039306E"/>
    <w:rsid w:val="0039456C"/>
    <w:rsid w:val="003A108A"/>
    <w:rsid w:val="003A23AA"/>
    <w:rsid w:val="003B3EED"/>
    <w:rsid w:val="003B4464"/>
    <w:rsid w:val="003B7D0A"/>
    <w:rsid w:val="003C07FE"/>
    <w:rsid w:val="003C2352"/>
    <w:rsid w:val="003C3088"/>
    <w:rsid w:val="003C338B"/>
    <w:rsid w:val="003C67AF"/>
    <w:rsid w:val="003D0BB2"/>
    <w:rsid w:val="003D57CF"/>
    <w:rsid w:val="003D663F"/>
    <w:rsid w:val="003E55A6"/>
    <w:rsid w:val="003E5B29"/>
    <w:rsid w:val="003E7099"/>
    <w:rsid w:val="003F0AC3"/>
    <w:rsid w:val="003F50FC"/>
    <w:rsid w:val="00410F02"/>
    <w:rsid w:val="0041207F"/>
    <w:rsid w:val="004167A9"/>
    <w:rsid w:val="00421B23"/>
    <w:rsid w:val="00423F62"/>
    <w:rsid w:val="00427E09"/>
    <w:rsid w:val="004304B3"/>
    <w:rsid w:val="0043148D"/>
    <w:rsid w:val="004366BB"/>
    <w:rsid w:val="00440CA9"/>
    <w:rsid w:val="00451357"/>
    <w:rsid w:val="0045398E"/>
    <w:rsid w:val="0045750A"/>
    <w:rsid w:val="00463ACA"/>
    <w:rsid w:val="00464F04"/>
    <w:rsid w:val="004678E4"/>
    <w:rsid w:val="00472B97"/>
    <w:rsid w:val="00474134"/>
    <w:rsid w:val="00475085"/>
    <w:rsid w:val="00475B84"/>
    <w:rsid w:val="0048287D"/>
    <w:rsid w:val="00485BC2"/>
    <w:rsid w:val="0049145F"/>
    <w:rsid w:val="004917D8"/>
    <w:rsid w:val="00495B43"/>
    <w:rsid w:val="00497ED2"/>
    <w:rsid w:val="004A4294"/>
    <w:rsid w:val="004A58F9"/>
    <w:rsid w:val="004A66F8"/>
    <w:rsid w:val="004B23C4"/>
    <w:rsid w:val="004B3893"/>
    <w:rsid w:val="004B4713"/>
    <w:rsid w:val="004B4921"/>
    <w:rsid w:val="004B5655"/>
    <w:rsid w:val="004C065C"/>
    <w:rsid w:val="004C0DA8"/>
    <w:rsid w:val="004C1AF7"/>
    <w:rsid w:val="004C3AE2"/>
    <w:rsid w:val="004C61F9"/>
    <w:rsid w:val="004C6FBF"/>
    <w:rsid w:val="004D0191"/>
    <w:rsid w:val="004D1A9B"/>
    <w:rsid w:val="004D7391"/>
    <w:rsid w:val="004E57C0"/>
    <w:rsid w:val="004F07DA"/>
    <w:rsid w:val="004F0870"/>
    <w:rsid w:val="004F09D9"/>
    <w:rsid w:val="00500EC8"/>
    <w:rsid w:val="00500FB5"/>
    <w:rsid w:val="0050116E"/>
    <w:rsid w:val="0050154D"/>
    <w:rsid w:val="0050288C"/>
    <w:rsid w:val="00506CF2"/>
    <w:rsid w:val="005070C7"/>
    <w:rsid w:val="005110AC"/>
    <w:rsid w:val="00514035"/>
    <w:rsid w:val="00515E3D"/>
    <w:rsid w:val="00520D8E"/>
    <w:rsid w:val="00521964"/>
    <w:rsid w:val="005233C7"/>
    <w:rsid w:val="00533447"/>
    <w:rsid w:val="005335A8"/>
    <w:rsid w:val="00533EAF"/>
    <w:rsid w:val="00536EB1"/>
    <w:rsid w:val="005400AA"/>
    <w:rsid w:val="005413FA"/>
    <w:rsid w:val="0054697C"/>
    <w:rsid w:val="00560EA6"/>
    <w:rsid w:val="0056359D"/>
    <w:rsid w:val="00566C23"/>
    <w:rsid w:val="005709CE"/>
    <w:rsid w:val="00572165"/>
    <w:rsid w:val="005729B2"/>
    <w:rsid w:val="00573289"/>
    <w:rsid w:val="00574F2C"/>
    <w:rsid w:val="00581C57"/>
    <w:rsid w:val="00581C87"/>
    <w:rsid w:val="005876F4"/>
    <w:rsid w:val="00587A59"/>
    <w:rsid w:val="00590FB4"/>
    <w:rsid w:val="00596C4B"/>
    <w:rsid w:val="00597011"/>
    <w:rsid w:val="005A1541"/>
    <w:rsid w:val="005A1884"/>
    <w:rsid w:val="005B4109"/>
    <w:rsid w:val="005B6F59"/>
    <w:rsid w:val="005B77BE"/>
    <w:rsid w:val="005C4540"/>
    <w:rsid w:val="005C4921"/>
    <w:rsid w:val="005C7381"/>
    <w:rsid w:val="005D0E3E"/>
    <w:rsid w:val="005D1226"/>
    <w:rsid w:val="005D50F6"/>
    <w:rsid w:val="005D6CDE"/>
    <w:rsid w:val="005E53C5"/>
    <w:rsid w:val="005E64B8"/>
    <w:rsid w:val="005E7DCC"/>
    <w:rsid w:val="005F3821"/>
    <w:rsid w:val="005F4DE0"/>
    <w:rsid w:val="00601439"/>
    <w:rsid w:val="0060154D"/>
    <w:rsid w:val="00602E4D"/>
    <w:rsid w:val="00605A45"/>
    <w:rsid w:val="00617A3A"/>
    <w:rsid w:val="00620E9D"/>
    <w:rsid w:val="00623C4E"/>
    <w:rsid w:val="00626022"/>
    <w:rsid w:val="00631F68"/>
    <w:rsid w:val="00632447"/>
    <w:rsid w:val="00632679"/>
    <w:rsid w:val="00641D28"/>
    <w:rsid w:val="00643DC4"/>
    <w:rsid w:val="00643DC9"/>
    <w:rsid w:val="006507E8"/>
    <w:rsid w:val="00652488"/>
    <w:rsid w:val="006542FB"/>
    <w:rsid w:val="00660ACC"/>
    <w:rsid w:val="0067207B"/>
    <w:rsid w:val="00674495"/>
    <w:rsid w:val="0067465E"/>
    <w:rsid w:val="00677761"/>
    <w:rsid w:val="00680732"/>
    <w:rsid w:val="00680CC6"/>
    <w:rsid w:val="006940DC"/>
    <w:rsid w:val="00694513"/>
    <w:rsid w:val="0069629F"/>
    <w:rsid w:val="006A00D1"/>
    <w:rsid w:val="006A582A"/>
    <w:rsid w:val="006B036F"/>
    <w:rsid w:val="006B085F"/>
    <w:rsid w:val="006B4422"/>
    <w:rsid w:val="006B7F3D"/>
    <w:rsid w:val="006B7F7C"/>
    <w:rsid w:val="006C0F7E"/>
    <w:rsid w:val="006C34B1"/>
    <w:rsid w:val="006C46D5"/>
    <w:rsid w:val="006C599C"/>
    <w:rsid w:val="006C5B8B"/>
    <w:rsid w:val="006C6C24"/>
    <w:rsid w:val="006D1D28"/>
    <w:rsid w:val="006D24C7"/>
    <w:rsid w:val="006D43F6"/>
    <w:rsid w:val="006D71DC"/>
    <w:rsid w:val="006E741E"/>
    <w:rsid w:val="006E7DC9"/>
    <w:rsid w:val="006F49D2"/>
    <w:rsid w:val="006F7AD6"/>
    <w:rsid w:val="007015F1"/>
    <w:rsid w:val="00702C1C"/>
    <w:rsid w:val="00704E89"/>
    <w:rsid w:val="007053EE"/>
    <w:rsid w:val="0070574E"/>
    <w:rsid w:val="00705B16"/>
    <w:rsid w:val="00706136"/>
    <w:rsid w:val="007137B4"/>
    <w:rsid w:val="00716C2B"/>
    <w:rsid w:val="00717505"/>
    <w:rsid w:val="00721E96"/>
    <w:rsid w:val="007223B2"/>
    <w:rsid w:val="00724A98"/>
    <w:rsid w:val="00725B2B"/>
    <w:rsid w:val="00725C2D"/>
    <w:rsid w:val="0072689F"/>
    <w:rsid w:val="00727DBE"/>
    <w:rsid w:val="007364DE"/>
    <w:rsid w:val="00740713"/>
    <w:rsid w:val="00741888"/>
    <w:rsid w:val="007453DB"/>
    <w:rsid w:val="007456FB"/>
    <w:rsid w:val="00750F70"/>
    <w:rsid w:val="0075285D"/>
    <w:rsid w:val="00755772"/>
    <w:rsid w:val="0075758A"/>
    <w:rsid w:val="00757A77"/>
    <w:rsid w:val="007642D9"/>
    <w:rsid w:val="00764663"/>
    <w:rsid w:val="007656C9"/>
    <w:rsid w:val="00766148"/>
    <w:rsid w:val="0077149D"/>
    <w:rsid w:val="00771AC3"/>
    <w:rsid w:val="00771E0E"/>
    <w:rsid w:val="0078004E"/>
    <w:rsid w:val="00784DD3"/>
    <w:rsid w:val="007852D5"/>
    <w:rsid w:val="00787E74"/>
    <w:rsid w:val="00790BDC"/>
    <w:rsid w:val="007A0D94"/>
    <w:rsid w:val="007A4A5D"/>
    <w:rsid w:val="007A7CC3"/>
    <w:rsid w:val="007B1FE5"/>
    <w:rsid w:val="007B58F7"/>
    <w:rsid w:val="007C417E"/>
    <w:rsid w:val="007C6170"/>
    <w:rsid w:val="007D3CFB"/>
    <w:rsid w:val="007D46BB"/>
    <w:rsid w:val="007E034E"/>
    <w:rsid w:val="007E49A9"/>
    <w:rsid w:val="007E522B"/>
    <w:rsid w:val="007E6390"/>
    <w:rsid w:val="007E79A5"/>
    <w:rsid w:val="007F0AC6"/>
    <w:rsid w:val="007F213A"/>
    <w:rsid w:val="007F37D9"/>
    <w:rsid w:val="007F4809"/>
    <w:rsid w:val="007F4C3A"/>
    <w:rsid w:val="00800160"/>
    <w:rsid w:val="00801FC2"/>
    <w:rsid w:val="00805FAB"/>
    <w:rsid w:val="008134A1"/>
    <w:rsid w:val="00816206"/>
    <w:rsid w:val="00817397"/>
    <w:rsid w:val="00817BB3"/>
    <w:rsid w:val="008230DC"/>
    <w:rsid w:val="00823E76"/>
    <w:rsid w:val="00826C27"/>
    <w:rsid w:val="0083136F"/>
    <w:rsid w:val="00833A4A"/>
    <w:rsid w:val="00836B11"/>
    <w:rsid w:val="008405C9"/>
    <w:rsid w:val="00840D3C"/>
    <w:rsid w:val="00841E2E"/>
    <w:rsid w:val="0084612F"/>
    <w:rsid w:val="00846428"/>
    <w:rsid w:val="00852866"/>
    <w:rsid w:val="00853C99"/>
    <w:rsid w:val="00855007"/>
    <w:rsid w:val="008550DC"/>
    <w:rsid w:val="00860078"/>
    <w:rsid w:val="0086224C"/>
    <w:rsid w:val="00864296"/>
    <w:rsid w:val="008731A2"/>
    <w:rsid w:val="00892748"/>
    <w:rsid w:val="008940E5"/>
    <w:rsid w:val="00894DDD"/>
    <w:rsid w:val="00895828"/>
    <w:rsid w:val="008A416D"/>
    <w:rsid w:val="008A5CBC"/>
    <w:rsid w:val="008B01C7"/>
    <w:rsid w:val="008B2AEB"/>
    <w:rsid w:val="008B44EB"/>
    <w:rsid w:val="008B5264"/>
    <w:rsid w:val="008B5FF9"/>
    <w:rsid w:val="008B61BE"/>
    <w:rsid w:val="008B67B4"/>
    <w:rsid w:val="008C1F28"/>
    <w:rsid w:val="008C2206"/>
    <w:rsid w:val="008C25DE"/>
    <w:rsid w:val="008C6BB7"/>
    <w:rsid w:val="008D4432"/>
    <w:rsid w:val="008E0336"/>
    <w:rsid w:val="008E0E4E"/>
    <w:rsid w:val="008E1F57"/>
    <w:rsid w:val="008E3BAD"/>
    <w:rsid w:val="008E7C4D"/>
    <w:rsid w:val="008E7DAE"/>
    <w:rsid w:val="008F14E8"/>
    <w:rsid w:val="008F153B"/>
    <w:rsid w:val="008F1D3F"/>
    <w:rsid w:val="008F355D"/>
    <w:rsid w:val="008F3618"/>
    <w:rsid w:val="008F3B37"/>
    <w:rsid w:val="008F4640"/>
    <w:rsid w:val="008F6928"/>
    <w:rsid w:val="008F707C"/>
    <w:rsid w:val="00901292"/>
    <w:rsid w:val="00912990"/>
    <w:rsid w:val="00912F0C"/>
    <w:rsid w:val="0091406A"/>
    <w:rsid w:val="00915D18"/>
    <w:rsid w:val="00916E08"/>
    <w:rsid w:val="00917C81"/>
    <w:rsid w:val="00920225"/>
    <w:rsid w:val="00931604"/>
    <w:rsid w:val="0093216D"/>
    <w:rsid w:val="00933EA5"/>
    <w:rsid w:val="00934215"/>
    <w:rsid w:val="009373A7"/>
    <w:rsid w:val="00941A13"/>
    <w:rsid w:val="00943409"/>
    <w:rsid w:val="00943F7A"/>
    <w:rsid w:val="00945D9B"/>
    <w:rsid w:val="009517E1"/>
    <w:rsid w:val="00952A27"/>
    <w:rsid w:val="009540A7"/>
    <w:rsid w:val="00964671"/>
    <w:rsid w:val="00965D48"/>
    <w:rsid w:val="00967E1E"/>
    <w:rsid w:val="00971369"/>
    <w:rsid w:val="00973403"/>
    <w:rsid w:val="00973B67"/>
    <w:rsid w:val="009819DD"/>
    <w:rsid w:val="009819FE"/>
    <w:rsid w:val="00982722"/>
    <w:rsid w:val="00986B9D"/>
    <w:rsid w:val="009A1BA2"/>
    <w:rsid w:val="009A4837"/>
    <w:rsid w:val="009B01A4"/>
    <w:rsid w:val="009B370F"/>
    <w:rsid w:val="009B5174"/>
    <w:rsid w:val="009B608E"/>
    <w:rsid w:val="009C1882"/>
    <w:rsid w:val="009C3661"/>
    <w:rsid w:val="009D0D7A"/>
    <w:rsid w:val="009D4BAD"/>
    <w:rsid w:val="009E6707"/>
    <w:rsid w:val="00A0000B"/>
    <w:rsid w:val="00A03EEE"/>
    <w:rsid w:val="00A0618A"/>
    <w:rsid w:val="00A063F8"/>
    <w:rsid w:val="00A068A2"/>
    <w:rsid w:val="00A06A4C"/>
    <w:rsid w:val="00A06C15"/>
    <w:rsid w:val="00A076BF"/>
    <w:rsid w:val="00A07C55"/>
    <w:rsid w:val="00A12DA4"/>
    <w:rsid w:val="00A24204"/>
    <w:rsid w:val="00A2587A"/>
    <w:rsid w:val="00A30596"/>
    <w:rsid w:val="00A31234"/>
    <w:rsid w:val="00A3332F"/>
    <w:rsid w:val="00A36B66"/>
    <w:rsid w:val="00A37B0E"/>
    <w:rsid w:val="00A37F78"/>
    <w:rsid w:val="00A44E2C"/>
    <w:rsid w:val="00A50DAD"/>
    <w:rsid w:val="00A5202F"/>
    <w:rsid w:val="00A534EC"/>
    <w:rsid w:val="00A57316"/>
    <w:rsid w:val="00A607D8"/>
    <w:rsid w:val="00A710C0"/>
    <w:rsid w:val="00A75FF5"/>
    <w:rsid w:val="00A7679F"/>
    <w:rsid w:val="00A80BEA"/>
    <w:rsid w:val="00A842AE"/>
    <w:rsid w:val="00A85548"/>
    <w:rsid w:val="00A87966"/>
    <w:rsid w:val="00A9017B"/>
    <w:rsid w:val="00A91027"/>
    <w:rsid w:val="00A9321E"/>
    <w:rsid w:val="00A93683"/>
    <w:rsid w:val="00AA279F"/>
    <w:rsid w:val="00AA3BCB"/>
    <w:rsid w:val="00AB0628"/>
    <w:rsid w:val="00AB5067"/>
    <w:rsid w:val="00AB58AC"/>
    <w:rsid w:val="00AB5B5D"/>
    <w:rsid w:val="00AB6013"/>
    <w:rsid w:val="00AB6953"/>
    <w:rsid w:val="00AC149A"/>
    <w:rsid w:val="00AC1F47"/>
    <w:rsid w:val="00AC2A8B"/>
    <w:rsid w:val="00AC427A"/>
    <w:rsid w:val="00AC7CD2"/>
    <w:rsid w:val="00AD064F"/>
    <w:rsid w:val="00AD61B0"/>
    <w:rsid w:val="00AE1921"/>
    <w:rsid w:val="00AE21D8"/>
    <w:rsid w:val="00AE3C72"/>
    <w:rsid w:val="00AE5C3D"/>
    <w:rsid w:val="00AF3AD0"/>
    <w:rsid w:val="00AF4ABD"/>
    <w:rsid w:val="00AF655A"/>
    <w:rsid w:val="00AF6647"/>
    <w:rsid w:val="00B0094A"/>
    <w:rsid w:val="00B047FC"/>
    <w:rsid w:val="00B04B05"/>
    <w:rsid w:val="00B14212"/>
    <w:rsid w:val="00B147E6"/>
    <w:rsid w:val="00B23755"/>
    <w:rsid w:val="00B24428"/>
    <w:rsid w:val="00B27E4A"/>
    <w:rsid w:val="00B32AAF"/>
    <w:rsid w:val="00B34764"/>
    <w:rsid w:val="00B34902"/>
    <w:rsid w:val="00B34CF2"/>
    <w:rsid w:val="00B401A4"/>
    <w:rsid w:val="00B40674"/>
    <w:rsid w:val="00B40DAE"/>
    <w:rsid w:val="00B4220F"/>
    <w:rsid w:val="00B46F0A"/>
    <w:rsid w:val="00B50D1D"/>
    <w:rsid w:val="00B6795C"/>
    <w:rsid w:val="00B71B6A"/>
    <w:rsid w:val="00B80753"/>
    <w:rsid w:val="00B84A0B"/>
    <w:rsid w:val="00B872AA"/>
    <w:rsid w:val="00B87A2E"/>
    <w:rsid w:val="00B92C38"/>
    <w:rsid w:val="00B953F6"/>
    <w:rsid w:val="00BA78A8"/>
    <w:rsid w:val="00BB07AE"/>
    <w:rsid w:val="00BB25B4"/>
    <w:rsid w:val="00BB2848"/>
    <w:rsid w:val="00BB45FA"/>
    <w:rsid w:val="00BB4C1E"/>
    <w:rsid w:val="00BB53C6"/>
    <w:rsid w:val="00BB5D5F"/>
    <w:rsid w:val="00BC2D2D"/>
    <w:rsid w:val="00BC3500"/>
    <w:rsid w:val="00BC4358"/>
    <w:rsid w:val="00BC736D"/>
    <w:rsid w:val="00BD3FBC"/>
    <w:rsid w:val="00BE39E6"/>
    <w:rsid w:val="00BE52DB"/>
    <w:rsid w:val="00BF0DAD"/>
    <w:rsid w:val="00C03DE4"/>
    <w:rsid w:val="00C0401E"/>
    <w:rsid w:val="00C06FCA"/>
    <w:rsid w:val="00C122EE"/>
    <w:rsid w:val="00C13810"/>
    <w:rsid w:val="00C177D9"/>
    <w:rsid w:val="00C21136"/>
    <w:rsid w:val="00C25AA3"/>
    <w:rsid w:val="00C27F14"/>
    <w:rsid w:val="00C300C8"/>
    <w:rsid w:val="00C303D4"/>
    <w:rsid w:val="00C3080E"/>
    <w:rsid w:val="00C36C95"/>
    <w:rsid w:val="00C374C8"/>
    <w:rsid w:val="00C400CD"/>
    <w:rsid w:val="00C4077D"/>
    <w:rsid w:val="00C446A9"/>
    <w:rsid w:val="00C47CA3"/>
    <w:rsid w:val="00C52657"/>
    <w:rsid w:val="00C54D43"/>
    <w:rsid w:val="00C5640D"/>
    <w:rsid w:val="00C6787C"/>
    <w:rsid w:val="00C7229D"/>
    <w:rsid w:val="00C728FB"/>
    <w:rsid w:val="00C73ADF"/>
    <w:rsid w:val="00C7499B"/>
    <w:rsid w:val="00C77135"/>
    <w:rsid w:val="00C77C85"/>
    <w:rsid w:val="00C77DA8"/>
    <w:rsid w:val="00C925F4"/>
    <w:rsid w:val="00C973E3"/>
    <w:rsid w:val="00CA4DF9"/>
    <w:rsid w:val="00CA7CD7"/>
    <w:rsid w:val="00CB0CB5"/>
    <w:rsid w:val="00CB57C8"/>
    <w:rsid w:val="00CB684C"/>
    <w:rsid w:val="00CB6F03"/>
    <w:rsid w:val="00CC1AC1"/>
    <w:rsid w:val="00CC6E16"/>
    <w:rsid w:val="00CD04B4"/>
    <w:rsid w:val="00CD2CE0"/>
    <w:rsid w:val="00CD49D1"/>
    <w:rsid w:val="00CD6E09"/>
    <w:rsid w:val="00CD6F2E"/>
    <w:rsid w:val="00CE0C6D"/>
    <w:rsid w:val="00CE3593"/>
    <w:rsid w:val="00CE37F5"/>
    <w:rsid w:val="00CE3838"/>
    <w:rsid w:val="00CE3874"/>
    <w:rsid w:val="00CE5794"/>
    <w:rsid w:val="00CE6E75"/>
    <w:rsid w:val="00CF0876"/>
    <w:rsid w:val="00CF3828"/>
    <w:rsid w:val="00CF399C"/>
    <w:rsid w:val="00D0006E"/>
    <w:rsid w:val="00D030E2"/>
    <w:rsid w:val="00D102DA"/>
    <w:rsid w:val="00D14B4B"/>
    <w:rsid w:val="00D15127"/>
    <w:rsid w:val="00D21E52"/>
    <w:rsid w:val="00D4211F"/>
    <w:rsid w:val="00D42287"/>
    <w:rsid w:val="00D422B0"/>
    <w:rsid w:val="00D47DCC"/>
    <w:rsid w:val="00D47ED1"/>
    <w:rsid w:val="00D501A5"/>
    <w:rsid w:val="00D5535A"/>
    <w:rsid w:val="00D56ADB"/>
    <w:rsid w:val="00D6115D"/>
    <w:rsid w:val="00D63505"/>
    <w:rsid w:val="00D64A87"/>
    <w:rsid w:val="00D66D21"/>
    <w:rsid w:val="00D70132"/>
    <w:rsid w:val="00D71E70"/>
    <w:rsid w:val="00D7390C"/>
    <w:rsid w:val="00D77D9E"/>
    <w:rsid w:val="00D80200"/>
    <w:rsid w:val="00D83AE5"/>
    <w:rsid w:val="00D85944"/>
    <w:rsid w:val="00D861D3"/>
    <w:rsid w:val="00D91727"/>
    <w:rsid w:val="00D949BC"/>
    <w:rsid w:val="00DA0BE4"/>
    <w:rsid w:val="00DA3A7E"/>
    <w:rsid w:val="00DA47B3"/>
    <w:rsid w:val="00DA7137"/>
    <w:rsid w:val="00DB0035"/>
    <w:rsid w:val="00DB18BE"/>
    <w:rsid w:val="00DB2219"/>
    <w:rsid w:val="00DB64BB"/>
    <w:rsid w:val="00DB7F04"/>
    <w:rsid w:val="00DC14A0"/>
    <w:rsid w:val="00DC2874"/>
    <w:rsid w:val="00DC490C"/>
    <w:rsid w:val="00DD03DC"/>
    <w:rsid w:val="00DD216F"/>
    <w:rsid w:val="00DD6DBB"/>
    <w:rsid w:val="00DE5E18"/>
    <w:rsid w:val="00DF72B6"/>
    <w:rsid w:val="00E00E5E"/>
    <w:rsid w:val="00E01013"/>
    <w:rsid w:val="00E0166E"/>
    <w:rsid w:val="00E07BCD"/>
    <w:rsid w:val="00E10AA9"/>
    <w:rsid w:val="00E138A7"/>
    <w:rsid w:val="00E148DB"/>
    <w:rsid w:val="00E16E20"/>
    <w:rsid w:val="00E26493"/>
    <w:rsid w:val="00E27090"/>
    <w:rsid w:val="00E34EC3"/>
    <w:rsid w:val="00E41B59"/>
    <w:rsid w:val="00E42306"/>
    <w:rsid w:val="00E43A8B"/>
    <w:rsid w:val="00E444D4"/>
    <w:rsid w:val="00E52AD0"/>
    <w:rsid w:val="00E531F6"/>
    <w:rsid w:val="00E536CE"/>
    <w:rsid w:val="00E5399A"/>
    <w:rsid w:val="00E53CEB"/>
    <w:rsid w:val="00E549A6"/>
    <w:rsid w:val="00E55640"/>
    <w:rsid w:val="00E650E0"/>
    <w:rsid w:val="00E65DC2"/>
    <w:rsid w:val="00E67A80"/>
    <w:rsid w:val="00E72ADB"/>
    <w:rsid w:val="00E7426E"/>
    <w:rsid w:val="00E75233"/>
    <w:rsid w:val="00E76100"/>
    <w:rsid w:val="00E85DC2"/>
    <w:rsid w:val="00E86D59"/>
    <w:rsid w:val="00E90C7B"/>
    <w:rsid w:val="00E922D3"/>
    <w:rsid w:val="00E925A9"/>
    <w:rsid w:val="00E96991"/>
    <w:rsid w:val="00EA5AC8"/>
    <w:rsid w:val="00EB1AB3"/>
    <w:rsid w:val="00EB43CE"/>
    <w:rsid w:val="00EB4B12"/>
    <w:rsid w:val="00EB7B9E"/>
    <w:rsid w:val="00EC0014"/>
    <w:rsid w:val="00EC1FDE"/>
    <w:rsid w:val="00EC21D3"/>
    <w:rsid w:val="00EC290F"/>
    <w:rsid w:val="00EC31F2"/>
    <w:rsid w:val="00EC3F06"/>
    <w:rsid w:val="00EE1759"/>
    <w:rsid w:val="00EE2B15"/>
    <w:rsid w:val="00EE3833"/>
    <w:rsid w:val="00EE47BF"/>
    <w:rsid w:val="00EE6990"/>
    <w:rsid w:val="00EE6B37"/>
    <w:rsid w:val="00EE7D78"/>
    <w:rsid w:val="00EF18B5"/>
    <w:rsid w:val="00EF56B8"/>
    <w:rsid w:val="00EF71BE"/>
    <w:rsid w:val="00EF74CD"/>
    <w:rsid w:val="00F0149B"/>
    <w:rsid w:val="00F01C37"/>
    <w:rsid w:val="00F074F3"/>
    <w:rsid w:val="00F07ED6"/>
    <w:rsid w:val="00F1002C"/>
    <w:rsid w:val="00F14D09"/>
    <w:rsid w:val="00F21648"/>
    <w:rsid w:val="00F22E9F"/>
    <w:rsid w:val="00F31E9B"/>
    <w:rsid w:val="00F343DD"/>
    <w:rsid w:val="00F40C63"/>
    <w:rsid w:val="00F414B8"/>
    <w:rsid w:val="00F440C6"/>
    <w:rsid w:val="00F451C8"/>
    <w:rsid w:val="00F45EF0"/>
    <w:rsid w:val="00F509FD"/>
    <w:rsid w:val="00F511A7"/>
    <w:rsid w:val="00F52037"/>
    <w:rsid w:val="00F52F54"/>
    <w:rsid w:val="00F533A5"/>
    <w:rsid w:val="00F56204"/>
    <w:rsid w:val="00F57E4D"/>
    <w:rsid w:val="00F639A2"/>
    <w:rsid w:val="00F645A5"/>
    <w:rsid w:val="00F6487F"/>
    <w:rsid w:val="00F64C7F"/>
    <w:rsid w:val="00F66FDC"/>
    <w:rsid w:val="00F67CA6"/>
    <w:rsid w:val="00F67CE5"/>
    <w:rsid w:val="00F708DD"/>
    <w:rsid w:val="00F72229"/>
    <w:rsid w:val="00F741D5"/>
    <w:rsid w:val="00F768D5"/>
    <w:rsid w:val="00F85D2A"/>
    <w:rsid w:val="00F909AB"/>
    <w:rsid w:val="00F9453F"/>
    <w:rsid w:val="00F952DF"/>
    <w:rsid w:val="00FA0267"/>
    <w:rsid w:val="00FA10DD"/>
    <w:rsid w:val="00FA2BBF"/>
    <w:rsid w:val="00FA2F52"/>
    <w:rsid w:val="00FA42EB"/>
    <w:rsid w:val="00FA5787"/>
    <w:rsid w:val="00FA77C2"/>
    <w:rsid w:val="00FB4F70"/>
    <w:rsid w:val="00FB710C"/>
    <w:rsid w:val="00FC033C"/>
    <w:rsid w:val="00FC42B7"/>
    <w:rsid w:val="00FD7564"/>
    <w:rsid w:val="00FD7B17"/>
    <w:rsid w:val="00FE28FB"/>
    <w:rsid w:val="00FE72A5"/>
    <w:rsid w:val="00FF1C87"/>
    <w:rsid w:val="00FF26E6"/>
    <w:rsid w:val="00FF32E9"/>
    <w:rsid w:val="00FF3E32"/>
    <w:rsid w:val="00FF5ADA"/>
    <w:rsid w:val="00FF5F1F"/>
    <w:rsid w:val="00FF6484"/>
    <w:rsid w:val="02250D17"/>
    <w:rsid w:val="02E2FB74"/>
    <w:rsid w:val="061A9C36"/>
    <w:rsid w:val="065EE195"/>
    <w:rsid w:val="0AEB2D7F"/>
    <w:rsid w:val="0CC974F3"/>
    <w:rsid w:val="0D4EC99E"/>
    <w:rsid w:val="0E5A6371"/>
    <w:rsid w:val="0F76A6BE"/>
    <w:rsid w:val="11998C17"/>
    <w:rsid w:val="162F8E2F"/>
    <w:rsid w:val="1838D512"/>
    <w:rsid w:val="1D7A9C1A"/>
    <w:rsid w:val="224E0D3D"/>
    <w:rsid w:val="23C77A43"/>
    <w:rsid w:val="263F2D9A"/>
    <w:rsid w:val="27217E60"/>
    <w:rsid w:val="29B6E12E"/>
    <w:rsid w:val="2DA94A94"/>
    <w:rsid w:val="2E58B164"/>
    <w:rsid w:val="3160FED1"/>
    <w:rsid w:val="3182FE67"/>
    <w:rsid w:val="32805A55"/>
    <w:rsid w:val="35A3BF4F"/>
    <w:rsid w:val="3708D80B"/>
    <w:rsid w:val="3D9ACE6A"/>
    <w:rsid w:val="40852F41"/>
    <w:rsid w:val="4122AF30"/>
    <w:rsid w:val="456840E2"/>
    <w:rsid w:val="47DB5527"/>
    <w:rsid w:val="4CBFF734"/>
    <w:rsid w:val="55EA0D16"/>
    <w:rsid w:val="57B21D9A"/>
    <w:rsid w:val="5A21D974"/>
    <w:rsid w:val="5BA4B72A"/>
    <w:rsid w:val="5DFF1B0F"/>
    <w:rsid w:val="6213C2FC"/>
    <w:rsid w:val="67B779B2"/>
    <w:rsid w:val="6A1B1105"/>
    <w:rsid w:val="6AD80014"/>
    <w:rsid w:val="6BA63407"/>
    <w:rsid w:val="6C86C788"/>
    <w:rsid w:val="6CD8BFEE"/>
    <w:rsid w:val="6D02C8CA"/>
    <w:rsid w:val="740A8352"/>
    <w:rsid w:val="7973C2E0"/>
    <w:rsid w:val="7CAB63A2"/>
    <w:rsid w:val="7CEA9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066C"/>
  <w15:chartTrackingRefBased/>
  <w15:docId w15:val="{894FB0D6-B0A9-48E0-9183-2985B3EB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36642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pPr>
      <w:keepNext/>
      <w:keepLines/>
      <w:spacing w:before="240" w:after="24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pPr>
      <w:shd w:val="clear" w:color="auto" w:fill="E2EFD9" w:themeFill="accent6" w:themeFillTint="33"/>
      <w:spacing w:before="120" w:after="360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pPr>
      <w:numPr>
        <w:numId w:val="2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pPr>
      <w:spacing w:before="120" w:after="120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pPr>
      <w:numPr>
        <w:numId w:val="0"/>
      </w:numPr>
      <w:ind w:left="720"/>
    </w:pPr>
  </w:style>
  <w:style w:type="paragraph" w:customStyle="1" w:styleId="L-Source">
    <w:name w:val="L - Source"/>
    <w:basedOn w:val="P-Source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customStyle="1" w:styleId="L2-Bullets">
    <w:name w:val="L2 - Bullets"/>
    <w:basedOn w:val="L-Bullets"/>
    <w:qFormat/>
    <w:pPr>
      <w:numPr>
        <w:numId w:val="9"/>
      </w:numPr>
      <w:ind w:left="1080"/>
    </w:pPr>
  </w:style>
  <w:style w:type="paragraph" w:customStyle="1" w:styleId="L3-Bullets">
    <w:name w:val="L3 - Bullets"/>
    <w:basedOn w:val="L2-Bullets"/>
    <w:qFormat/>
    <w:pPr>
      <w:numPr>
        <w:numId w:val="10"/>
      </w:numPr>
      <w:ind w:left="1434" w:hanging="357"/>
    </w:pPr>
  </w:style>
  <w:style w:type="paragraph" w:customStyle="1" w:styleId="L2-Numbers">
    <w:name w:val="L2 - Numbers"/>
    <w:basedOn w:val="L-Numbers"/>
    <w:qFormat/>
    <w:pPr>
      <w:numPr>
        <w:numId w:val="5"/>
      </w:numPr>
    </w:pPr>
  </w:style>
  <w:style w:type="paragraph" w:customStyle="1" w:styleId="L2-Alphabets">
    <w:name w:val="L2 - Alphabets"/>
    <w:basedOn w:val="L-Numbers"/>
    <w:qFormat/>
    <w:pPr>
      <w:numPr>
        <w:numId w:val="7"/>
      </w:numPr>
    </w:pPr>
  </w:style>
  <w:style w:type="paragraph" w:customStyle="1" w:styleId="L3-Numbers">
    <w:name w:val="L3 - Numbers"/>
    <w:basedOn w:val="L2-Numbers"/>
    <w:qFormat/>
    <w:pPr>
      <w:numPr>
        <w:numId w:val="6"/>
      </w:numPr>
      <w:tabs>
        <w:tab w:val="num" w:pos="360"/>
      </w:tabs>
      <w:ind w:left="1435" w:hanging="244"/>
    </w:pPr>
  </w:style>
  <w:style w:type="paragraph" w:styleId="NormalWeb">
    <w:name w:val="Normal (Web)"/>
    <w:basedOn w:val="Normal"/>
    <w:uiPriority w:val="99"/>
    <w:semiHidden/>
    <w:unhideWhenUsed/>
    <w:rsid w:val="00CF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9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3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39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399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99C"/>
    <w:rPr>
      <w:b/>
      <w:bCs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F39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F399C"/>
  </w:style>
  <w:style w:type="character" w:customStyle="1" w:styleId="hljs-type">
    <w:name w:val="hljs-type"/>
    <w:basedOn w:val="DefaultParagraphFont"/>
    <w:rsid w:val="00CF399C"/>
  </w:style>
  <w:style w:type="character" w:styleId="Emphasis">
    <w:name w:val="Emphasis"/>
    <w:basedOn w:val="DefaultParagraphFont"/>
    <w:uiPriority w:val="20"/>
    <w:qFormat/>
    <w:rsid w:val="00CF399C"/>
    <w:rPr>
      <w:i/>
      <w:iCs/>
    </w:rPr>
  </w:style>
  <w:style w:type="character" w:customStyle="1" w:styleId="sqlkeywordcolor">
    <w:name w:val="sqlkeywordcolor"/>
    <w:basedOn w:val="DefaultParagraphFont"/>
    <w:rsid w:val="00CF399C"/>
  </w:style>
  <w:style w:type="character" w:customStyle="1" w:styleId="sqlstringcolor">
    <w:name w:val="sqlstringcolor"/>
    <w:basedOn w:val="DefaultParagraphFont"/>
    <w:rsid w:val="00CF399C"/>
  </w:style>
  <w:style w:type="character" w:customStyle="1" w:styleId="hljs-string">
    <w:name w:val="hljs-string"/>
    <w:basedOn w:val="DefaultParagraphFont"/>
    <w:rsid w:val="00CF399C"/>
  </w:style>
  <w:style w:type="character" w:customStyle="1" w:styleId="crayon-k">
    <w:name w:val="crayon-k"/>
    <w:basedOn w:val="DefaultParagraphFont"/>
    <w:rsid w:val="00CF399C"/>
  </w:style>
  <w:style w:type="character" w:customStyle="1" w:styleId="crayon-h">
    <w:name w:val="crayon-h"/>
    <w:basedOn w:val="DefaultParagraphFont"/>
    <w:rsid w:val="00DE5E18"/>
  </w:style>
  <w:style w:type="character" w:customStyle="1" w:styleId="crayon-i">
    <w:name w:val="crayon-i"/>
    <w:basedOn w:val="DefaultParagraphFont"/>
    <w:rsid w:val="00DE5E18"/>
  </w:style>
  <w:style w:type="character" w:customStyle="1" w:styleId="crayon-sy">
    <w:name w:val="crayon-sy"/>
    <w:basedOn w:val="DefaultParagraphFont"/>
    <w:rsid w:val="00DE5E18"/>
  </w:style>
  <w:style w:type="character" w:customStyle="1" w:styleId="crayon-e">
    <w:name w:val="crayon-e"/>
    <w:basedOn w:val="DefaultParagraphFont"/>
    <w:rsid w:val="00DE5E18"/>
  </w:style>
  <w:style w:type="character" w:customStyle="1" w:styleId="crayon-s">
    <w:name w:val="crayon-s"/>
    <w:basedOn w:val="DefaultParagraphFont"/>
    <w:rsid w:val="00DE5E18"/>
  </w:style>
  <w:style w:type="character" w:customStyle="1" w:styleId="crayon-cn">
    <w:name w:val="crayon-cn"/>
    <w:basedOn w:val="DefaultParagraphFont"/>
    <w:rsid w:val="00DE5E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14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tag">
    <w:name w:val="hljs-selector-tag"/>
    <w:basedOn w:val="DefaultParagraphFont"/>
    <w:rsid w:val="00766148"/>
  </w:style>
  <w:style w:type="character" w:customStyle="1" w:styleId="hljs-builtin">
    <w:name w:val="hljs-built_in"/>
    <w:basedOn w:val="DefaultParagraphFont"/>
    <w:rsid w:val="00766148"/>
  </w:style>
  <w:style w:type="character" w:customStyle="1" w:styleId="hljs-number">
    <w:name w:val="hljs-number"/>
    <w:basedOn w:val="DefaultParagraphFont"/>
    <w:rsid w:val="00766148"/>
  </w:style>
  <w:style w:type="paragraph" w:styleId="Header">
    <w:name w:val="header"/>
    <w:basedOn w:val="Normal"/>
    <w:link w:val="HeaderChar"/>
    <w:uiPriority w:val="99"/>
    <w:semiHidden/>
    <w:rsid w:val="004A5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8F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4A5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8F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7240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309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4639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91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6445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08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381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82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938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874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517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673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6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55026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8679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0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5979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0264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0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29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377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56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657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714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100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0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95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58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401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0984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2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ngi%20Saxena\Downloads\Chapter%20Template%20(1)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28" ma:contentTypeDescription="Create a new document." ma:contentTypeScope="" ma:versionID="76052b3f7ee867c240355bfddf550d8f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036164683a720efd572d759f577e8dd3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Category" minOccurs="0"/>
                <xsd:element ref="ns2:Early_x0020_Access" minOccurs="0"/>
                <xsd:element ref="ns2:MediaLengthInSeconds" minOccurs="0"/>
                <xsd:element ref="ns2:PlagiarismOriginality" minOccurs="0"/>
                <xsd:element ref="ns2:NoteforSelf" minOccurs="0"/>
                <xsd:element ref="ns2:lcf76f155ced4ddcb4097134ff3c332f" minOccurs="0"/>
                <xsd:element ref="ns3:TaxCatchAll" minOccurs="0"/>
                <xsd:element ref="ns2:PageCount" minOccurs="0"/>
                <xsd:element ref="ns2:DaysAllocated" minOccurs="0"/>
                <xsd:element ref="ns2:MediaServiceSearchProperties" minOccurs="0"/>
                <xsd:element ref="ns2:Editorial_x0020_Score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8" nillable="true" ma:displayName="Asset Number" ma:description="This is the asset number of the project and no asset type should have same numbers" ma:format="Dropdown" ma:internalName="AssetNumber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9" nillable="true" ma:displayName="Asset Stage" ma:description="This is the current stage of the asset." ma:format="Dropdown" ma:internalName="AssetStage">
      <xsd:simpleType>
        <xsd:union memberTypes="dms:Text">
          <xsd:simpleType>
            <xsd:restriction base="dms:Choice">
              <xsd:enumeration value="Draft Submission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Preliminary Draft Acceptance"/>
              <xsd:enumeration value="Draft Ready for Review"/>
              <xsd:enumeration value="Technical Review Sent"/>
              <xsd:enumeration value="Technical Review Received"/>
              <xsd:enumeration value="Rewrites Ready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10" nillable="true" ma:displayName="Asset Type" ma:description="This is the type of Asset related to the product development" ma:format="Dropdown" ma:internalName="AssetTyp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Category" ma:index="23" nillable="true" ma:displayName="Category" ma:format="Dropdown" ma:internalName="Category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24" nillable="true" ma:displayName="Early Access" ma:default="0" ma:description="This is an option which you select when you want the chapter to be a part of the Early Access" ma:internalName="Early_x0020_Access">
      <xsd:simpleType>
        <xsd:restriction base="dms:Boolean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PlagiarismOriginality" ma:index="26" nillable="true" ma:displayName="Plagiarism Originality" ma:description="This is a column to fill the plagiarism originality scores" ma:format="Dropdown" ma:internalName="PlagiarismOriginality" ma:percentage="FALSE">
      <xsd:simpleType>
        <xsd:restriction base="dms:Number"/>
      </xsd:simpleType>
    </xsd:element>
    <xsd:element name="NoteforSelf" ma:index="27" nillable="true" ma:displayName="Note for Self" ma:description="&quot;attack&quot; in &quot;Compressor&quot; bullet point&#10;&#10;I am keeping this highlighted so that I can explain what Attack (technical sound term) means in the Glossary." ma:format="Dropdown" ma:internalName="NoteforSelf">
      <xsd:simpleType>
        <xsd:restriction base="dms:Note">
          <xsd:maxLength value="255"/>
        </xsd:restriction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ageCount" ma:index="31" nillable="true" ma:displayName="Page Count" ma:format="Dropdown" ma:internalName="PageCount" ma:percentage="FALSE">
      <xsd:simpleType>
        <xsd:restriction base="dms:Number"/>
      </xsd:simpleType>
    </xsd:element>
    <xsd:element name="DaysAllocated" ma:index="32" nillable="true" ma:displayName="Days Allocated" ma:decimals="0" ma:default="1" ma:format="Dropdown" ma:internalName="DaysAllocated" ma:percentage="FALSE">
      <xsd:simpleType>
        <xsd:restriction base="dms:Number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ditorial_x0020_Score" ma:index="34" nillable="true" ma:displayName="TR Score" ma:decimals="1" ma:format="Dropdown" ma:internalName="Editorial_x0020_Score" ma:percentage="FALSE">
      <xsd:simpleType>
        <xsd:restriction base="dms:Number">
          <xsd:maxInclusive value="10"/>
          <xsd:minInclusive value="1"/>
        </xsd:restriction>
      </xsd:simpleType>
    </xsd:element>
    <xsd:element name="Notes" ma:index="35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0" nillable="true" ma:displayName="Taxonomy Catch All Column" ma:hidden="true" ma:list="{b0b99e7b-2d5c-4d76-8978-e279b984ef45}" ma:internalName="TaxCatchAll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etType xmlns="f4287df7-c0e0-444d-ba8d-6c830a3079b3">Chapter</AssetType>
    <AssetNumber xmlns="f4287df7-c0e0-444d-ba8d-6c830a3079b3">7</AssetNumber>
    <lcf76f155ced4ddcb4097134ff3c332f xmlns="f4287df7-c0e0-444d-ba8d-6c830a3079b3">
      <Terms xmlns="http://schemas.microsoft.com/office/infopath/2007/PartnerControls"/>
    </lcf76f155ced4ddcb4097134ff3c332f>
    <TaxCatchAll xmlns="c866c9ed-2f7a-4860-bf57-8153ff3a210a" xsi:nil="true"/>
    <Early_x0020_Access xmlns="f4287df7-c0e0-444d-ba8d-6c830a3079b3">false</Early_x0020_Access>
    <AssetStage xmlns="f4287df7-c0e0-444d-ba8d-6c830a3079b3">Copy Edit Submission</AssetStage>
    <NoteforSelf xmlns="f4287df7-c0e0-444d-ba8d-6c830a3079b3" xsi:nil="true"/>
    <Category xmlns="f4287df7-c0e0-444d-ba8d-6c830a3079b3">Data</Category>
    <PlagiarismOriginality xmlns="f4287df7-c0e0-444d-ba8d-6c830a3079b3" xsi:nil="true"/>
    <DaysAllocated xmlns="f4287df7-c0e0-444d-ba8d-6c830a3079b3">1</DaysAllocated>
    <PageCount xmlns="f4287df7-c0e0-444d-ba8d-6c830a3079b3">29</PageCount>
    <Editorial_x0020_Score xmlns="f4287df7-c0e0-444d-ba8d-6c830a3079b3" xsi:nil="true"/>
    <Notes xmlns="f4287df7-c0e0-444d-ba8d-6c830a3079b3" xsi:nil="true"/>
  </documentManagement>
</p:properties>
</file>

<file path=customXml/itemProps1.xml><?xml version="1.0" encoding="utf-8"?>
<ds:datastoreItem xmlns:ds="http://schemas.openxmlformats.org/officeDocument/2006/customXml" ds:itemID="{F673D5F6-B547-4422-81DA-1E08447AC2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87df7-c0e0-444d-ba8d-6c830a3079b3"/>
    <ds:schemaRef ds:uri="c866c9ed-2f7a-4860-bf57-8153ff3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0F077A-774D-4C7B-B847-11DF4E698B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  <ds:schemaRef ds:uri="f4287df7-c0e0-444d-ba8d-6c830a3079b3"/>
    <ds:schemaRef ds:uri="c866c9ed-2f7a-4860-bf57-8153ff3a21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 (1) (1).dotx</Template>
  <TotalTime>10</TotalTime>
  <Pages>8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Saxena</dc:creator>
  <cp:keywords/>
  <dc:description/>
  <cp:lastModifiedBy>Kavyashree K S</cp:lastModifiedBy>
  <cp:revision>2</cp:revision>
  <cp:lastPrinted>2023-02-05T07:44:00Z</cp:lastPrinted>
  <dcterms:created xsi:type="dcterms:W3CDTF">2023-07-09T15:32:00Z</dcterms:created>
  <dcterms:modified xsi:type="dcterms:W3CDTF">2023-07-09T15:32:00Z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0x010100F0722B58C1B4F6479F5D6A8E069F2686</vt:lpwstr>
  </property>
  <property fmtid="{D5CDD505-2E9C-101B-9397-08002B2CF9AE}" pid="3" name="GrammarlyDocumentId">
    <vt:lpwstr>8f086d452badf3815eb126b6fe2cdd52548f18a3089302cf652bdd1df74222e9</vt:lpwstr>
  </property>
  <property fmtid="{D5CDD505-2E9C-101B-9397-08002B2CF9AE}" pid="4" name="MediaServiceImageTags">
    <vt:lpwstr/>
  </property>
</Properties>
</file>