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0C1D" w14:textId="26E0B985" w:rsidR="00C443BB" w:rsidRDefault="007A43CA" w:rsidP="00DB5052">
      <w:pPr>
        <w:pStyle w:val="H3-Subheading"/>
      </w:pPr>
      <w:proofErr w:type="gramStart"/>
      <w:r w:rsidRPr="007A43CA">
        <w:t>Sum(</w:t>
      </w:r>
      <w:proofErr w:type="gramEnd"/>
      <w:r w:rsidRPr="007A43CA">
        <w:t xml:space="preserve">) </w:t>
      </w:r>
    </w:p>
    <w:p w14:paraId="03B7046E" w14:textId="77777777" w:rsidR="00953D94" w:rsidRDefault="00C443BB" w:rsidP="00953D94">
      <w:pPr>
        <w:pStyle w:val="SC-Source"/>
      </w:pPr>
      <w:r>
        <w:t xml:space="preserve">SELECT </w:t>
      </w:r>
    </w:p>
    <w:p w14:paraId="351D4B54" w14:textId="77777777" w:rsidR="00953D94" w:rsidRDefault="00C443BB" w:rsidP="00953D94">
      <w:pPr>
        <w:pStyle w:val="SC-Source"/>
        <w:ind w:firstLine="720"/>
      </w:pPr>
      <w:proofErr w:type="spellStart"/>
      <w:r>
        <w:t>product_id</w:t>
      </w:r>
      <w:proofErr w:type="spellEnd"/>
      <w:r>
        <w:t>,</w:t>
      </w:r>
    </w:p>
    <w:p w14:paraId="79B7DA03" w14:textId="77777777" w:rsidR="00953D94" w:rsidRDefault="00C443BB" w:rsidP="00953D94">
      <w:pPr>
        <w:pStyle w:val="SC-Source"/>
        <w:ind w:firstLine="720"/>
      </w:pPr>
      <w:proofErr w:type="spellStart"/>
      <w:r>
        <w:t>sale_date</w:t>
      </w:r>
      <w:proofErr w:type="spellEnd"/>
      <w:r>
        <w:t>,</w:t>
      </w:r>
    </w:p>
    <w:p w14:paraId="0D6DFD25" w14:textId="77777777" w:rsidR="00953D94" w:rsidRDefault="00C443BB" w:rsidP="00953D94">
      <w:pPr>
        <w:pStyle w:val="SC-Source"/>
        <w:ind w:firstLine="720"/>
      </w:pPr>
      <w:r>
        <w:t>sales,</w:t>
      </w:r>
    </w:p>
    <w:p w14:paraId="66D46D7B" w14:textId="4F9523DF" w:rsidR="00C443BB" w:rsidRDefault="00C443BB" w:rsidP="00953D94">
      <w:pPr>
        <w:pStyle w:val="SC-Source"/>
        <w:ind w:firstLine="720"/>
      </w:pPr>
      <w:proofErr w:type="gramStart"/>
      <w:r>
        <w:t>SUM(</w:t>
      </w:r>
      <w:proofErr w:type="gramEnd"/>
      <w:r>
        <w:t xml:space="preserve">sales)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sale_date</w:t>
      </w:r>
      <w:proofErr w:type="spellEnd"/>
      <w:r>
        <w:t xml:space="preserve">) as </w:t>
      </w:r>
      <w:proofErr w:type="spellStart"/>
      <w:r>
        <w:t>running_total</w:t>
      </w:r>
      <w:proofErr w:type="spellEnd"/>
    </w:p>
    <w:p w14:paraId="7E78E351" w14:textId="77777777" w:rsidR="00C443BB" w:rsidRDefault="00C443BB" w:rsidP="00953D94">
      <w:pPr>
        <w:pStyle w:val="SC-Source"/>
      </w:pPr>
      <w:r>
        <w:t xml:space="preserve">FROM </w:t>
      </w:r>
      <w:proofErr w:type="spellStart"/>
      <w:r>
        <w:t>sales_</w:t>
      </w:r>
      <w:proofErr w:type="gramStart"/>
      <w:r>
        <w:t>table</w:t>
      </w:r>
      <w:proofErr w:type="spellEnd"/>
      <w:r>
        <w:t>;</w:t>
      </w:r>
      <w:proofErr w:type="gramEnd"/>
    </w:p>
    <w:p w14:paraId="1F2CB1DD" w14:textId="1EC1E3B1" w:rsidR="00447174" w:rsidRDefault="00FC3C11" w:rsidP="006B397E">
      <w:pPr>
        <w:pStyle w:val="H4-Subheading"/>
      </w:pPr>
      <w:r>
        <w:t>Case Scenario</w:t>
      </w:r>
    </w:p>
    <w:p w14:paraId="253240DB" w14:textId="77777777" w:rsidR="004541BB" w:rsidRDefault="006F20E1" w:rsidP="005E69F8">
      <w:pPr>
        <w:pStyle w:val="SC-Source"/>
      </w:pPr>
      <w:r>
        <w:t xml:space="preserve">SELECT </w:t>
      </w:r>
    </w:p>
    <w:p w14:paraId="4BFDE570" w14:textId="77777777" w:rsidR="004541BB" w:rsidRDefault="006F20E1" w:rsidP="004541BB">
      <w:pPr>
        <w:pStyle w:val="SC-Source"/>
        <w:ind w:firstLine="720"/>
      </w:pPr>
      <w:proofErr w:type="spellStart"/>
      <w:r>
        <w:t>patient_id</w:t>
      </w:r>
      <w:proofErr w:type="spellEnd"/>
      <w:r>
        <w:t>,</w:t>
      </w:r>
    </w:p>
    <w:p w14:paraId="767C2C3F" w14:textId="77777777" w:rsidR="004541BB" w:rsidRDefault="006F20E1" w:rsidP="004541BB">
      <w:pPr>
        <w:pStyle w:val="SC-Source"/>
        <w:ind w:firstLine="720"/>
      </w:pPr>
      <w:proofErr w:type="spellStart"/>
      <w:r>
        <w:t>visit_date</w:t>
      </w:r>
      <w:proofErr w:type="spellEnd"/>
      <w:r>
        <w:t>,</w:t>
      </w:r>
    </w:p>
    <w:p w14:paraId="257BA6C4" w14:textId="77777777" w:rsidR="004541BB" w:rsidRDefault="006F20E1" w:rsidP="004541BB">
      <w:pPr>
        <w:pStyle w:val="SC-Source"/>
        <w:ind w:firstLine="720"/>
      </w:pPr>
      <w:r>
        <w:t>cost,</w:t>
      </w:r>
    </w:p>
    <w:p w14:paraId="64D3C96D" w14:textId="4D39DCCB" w:rsidR="006F20E1" w:rsidRDefault="006F20E1" w:rsidP="004541BB">
      <w:pPr>
        <w:pStyle w:val="SC-Source"/>
        <w:ind w:firstLine="720"/>
      </w:pPr>
      <w:proofErr w:type="gramStart"/>
      <w:r>
        <w:t>SUM(</w:t>
      </w:r>
      <w:proofErr w:type="gramEnd"/>
      <w:r>
        <w:t xml:space="preserve">cost) OVER (PARTITION BY </w:t>
      </w:r>
      <w:proofErr w:type="spellStart"/>
      <w:r>
        <w:t>patient_id</w:t>
      </w:r>
      <w:proofErr w:type="spellEnd"/>
      <w:r>
        <w:t xml:space="preserve"> ORDER BY </w:t>
      </w:r>
      <w:proofErr w:type="spellStart"/>
      <w:r>
        <w:t>visit_date</w:t>
      </w:r>
      <w:proofErr w:type="spellEnd"/>
      <w:r>
        <w:t xml:space="preserve">) as </w:t>
      </w:r>
      <w:r w:rsidR="004541BB">
        <w:t xml:space="preserve"> </w:t>
      </w:r>
      <w:proofErr w:type="spellStart"/>
      <w:r>
        <w:t>cumulative_cost</w:t>
      </w:r>
      <w:proofErr w:type="spellEnd"/>
    </w:p>
    <w:p w14:paraId="2BE33F27" w14:textId="77777777" w:rsidR="006F20E1" w:rsidRDefault="006F20E1" w:rsidP="005E69F8">
      <w:pPr>
        <w:pStyle w:val="SC-Source"/>
      </w:pPr>
      <w:r>
        <w:t xml:space="preserve">FROM </w:t>
      </w:r>
      <w:proofErr w:type="spellStart"/>
      <w:r>
        <w:t>medical_</w:t>
      </w:r>
      <w:proofErr w:type="gramStart"/>
      <w:r>
        <w:t>records</w:t>
      </w:r>
      <w:proofErr w:type="spellEnd"/>
      <w:r>
        <w:t>;</w:t>
      </w:r>
      <w:proofErr w:type="gramEnd"/>
    </w:p>
    <w:p w14:paraId="6FC25327" w14:textId="727E952B" w:rsidR="00291DF4" w:rsidRDefault="00B443A7" w:rsidP="000E7C5C">
      <w:pPr>
        <w:pStyle w:val="H3-Subheading"/>
      </w:pPr>
      <w:proofErr w:type="gramStart"/>
      <w:r>
        <w:t>Count</w:t>
      </w:r>
      <w:r w:rsidR="000E7C5C">
        <w:t>(</w:t>
      </w:r>
      <w:proofErr w:type="gramEnd"/>
      <w:r w:rsidR="000E7C5C">
        <w:t xml:space="preserve">) </w:t>
      </w:r>
    </w:p>
    <w:p w14:paraId="6D3CEFF7" w14:textId="77777777" w:rsidR="00202AFA" w:rsidRPr="00202AFA" w:rsidRDefault="00202AFA" w:rsidP="00202AFA">
      <w:pPr>
        <w:pStyle w:val="SC-Source"/>
      </w:pPr>
      <w:r w:rsidRPr="00202AFA">
        <w:t xml:space="preserve">SELECT </w:t>
      </w:r>
      <w:proofErr w:type="spellStart"/>
      <w:r w:rsidRPr="00202AFA">
        <w:t>customer_name</w:t>
      </w:r>
      <w:proofErr w:type="spellEnd"/>
      <w:r w:rsidRPr="00202AFA">
        <w:t xml:space="preserve">, </w:t>
      </w:r>
      <w:proofErr w:type="spellStart"/>
      <w:r w:rsidRPr="00202AFA">
        <w:t>order_date</w:t>
      </w:r>
      <w:proofErr w:type="spellEnd"/>
      <w:r w:rsidRPr="00202AFA">
        <w:t xml:space="preserve">, </w:t>
      </w:r>
      <w:proofErr w:type="gramStart"/>
      <w:r w:rsidRPr="00202AFA">
        <w:t>COUNT(</w:t>
      </w:r>
      <w:proofErr w:type="spellStart"/>
      <w:proofErr w:type="gramEnd"/>
      <w:r w:rsidRPr="00202AFA">
        <w:t>order_id</w:t>
      </w:r>
      <w:proofErr w:type="spellEnd"/>
      <w:r w:rsidRPr="00202AFA">
        <w:t xml:space="preserve">) OVER (PARTITION BY </w:t>
      </w:r>
      <w:proofErr w:type="spellStart"/>
      <w:r w:rsidRPr="00202AFA">
        <w:t>customer_name</w:t>
      </w:r>
      <w:proofErr w:type="spellEnd"/>
      <w:r w:rsidRPr="00202AFA">
        <w:t>)</w:t>
      </w:r>
    </w:p>
    <w:p w14:paraId="270D7F37" w14:textId="55CEDB81" w:rsidR="00242E63" w:rsidRDefault="00202AFA" w:rsidP="00202AFA">
      <w:pPr>
        <w:pStyle w:val="SC-Source"/>
      </w:pPr>
      <w:r w:rsidRPr="00202AFA">
        <w:t xml:space="preserve">FROM </w:t>
      </w:r>
      <w:proofErr w:type="gramStart"/>
      <w:r w:rsidRPr="00202AFA">
        <w:t>orders;</w:t>
      </w:r>
      <w:proofErr w:type="gramEnd"/>
    </w:p>
    <w:p w14:paraId="6DBBF221" w14:textId="55CAF358" w:rsidR="00BB515D" w:rsidRDefault="00BB515D" w:rsidP="003E1CC2">
      <w:pPr>
        <w:pStyle w:val="H4-Subheading"/>
        <w:rPr>
          <w:lang w:val="en"/>
        </w:rPr>
      </w:pPr>
      <w:r w:rsidRPr="00BB515D">
        <w:rPr>
          <w:lang w:val="en"/>
        </w:rPr>
        <w:t>Case Scenario</w:t>
      </w:r>
    </w:p>
    <w:p w14:paraId="34C66B58" w14:textId="77777777" w:rsidR="00F56D41" w:rsidRPr="00F56D41" w:rsidRDefault="00F56D41" w:rsidP="00191729">
      <w:pPr>
        <w:pStyle w:val="SC-Source"/>
      </w:pPr>
      <w:r w:rsidRPr="00F56D41">
        <w:t xml:space="preserve">SELECT </w:t>
      </w:r>
      <w:proofErr w:type="spellStart"/>
      <w:r w:rsidRPr="00F56D41">
        <w:t>User_ID</w:t>
      </w:r>
      <w:proofErr w:type="spellEnd"/>
      <w:r w:rsidRPr="00F56D41">
        <w:t>, COUNT(</w:t>
      </w:r>
      <w:proofErr w:type="spellStart"/>
      <w:r w:rsidRPr="00F56D41">
        <w:t>Post_ID</w:t>
      </w:r>
      <w:proofErr w:type="spellEnd"/>
      <w:r w:rsidRPr="00F56D41">
        <w:t xml:space="preserve">) </w:t>
      </w:r>
      <w:proofErr w:type="gramStart"/>
      <w:r w:rsidRPr="00F56D41">
        <w:t>OVER(</w:t>
      </w:r>
      <w:proofErr w:type="gramEnd"/>
      <w:r w:rsidRPr="00F56D41">
        <w:t xml:space="preserve">PARTITION BY </w:t>
      </w:r>
      <w:proofErr w:type="spellStart"/>
      <w:r w:rsidRPr="00F56D41">
        <w:t>User_ID</w:t>
      </w:r>
      <w:proofErr w:type="spellEnd"/>
      <w:r w:rsidRPr="00F56D41">
        <w:t xml:space="preserve">) AS </w:t>
      </w:r>
      <w:proofErr w:type="spellStart"/>
      <w:r w:rsidRPr="00F56D41">
        <w:t>Post_Count</w:t>
      </w:r>
      <w:proofErr w:type="spellEnd"/>
      <w:r w:rsidRPr="00F56D41">
        <w:t xml:space="preserve"> FROM Posts</w:t>
      </w:r>
    </w:p>
    <w:p w14:paraId="4C7C40C3" w14:textId="7D2D99CA" w:rsidR="000B5E34" w:rsidRDefault="000B5E34" w:rsidP="000B5E34">
      <w:pPr>
        <w:pStyle w:val="H3-Subheading"/>
        <w:rPr>
          <w:lang w:val="en"/>
        </w:rPr>
      </w:pPr>
      <w:proofErr w:type="gramStart"/>
      <w:r w:rsidRPr="000B5E34">
        <w:rPr>
          <w:lang w:val="en"/>
        </w:rPr>
        <w:t>Avg(</w:t>
      </w:r>
      <w:proofErr w:type="gramEnd"/>
      <w:r w:rsidRPr="000B5E34">
        <w:rPr>
          <w:lang w:val="en"/>
        </w:rPr>
        <w:t xml:space="preserve">) </w:t>
      </w:r>
    </w:p>
    <w:p w14:paraId="4F1E8245" w14:textId="04974365" w:rsidR="003F0E34" w:rsidRDefault="003F0E34" w:rsidP="003F0E34">
      <w:pPr>
        <w:pStyle w:val="SC-Source"/>
      </w:pPr>
      <w:r>
        <w:t xml:space="preserve">SELECT Date, </w:t>
      </w:r>
      <w:proofErr w:type="spellStart"/>
      <w:r>
        <w:t>StockPrice</w:t>
      </w:r>
      <w:proofErr w:type="spellEnd"/>
      <w:r>
        <w:t>, AVG(</w:t>
      </w:r>
      <w:proofErr w:type="spellStart"/>
      <w:r>
        <w:t>StockPrice</w:t>
      </w:r>
      <w:proofErr w:type="spellEnd"/>
      <w:r>
        <w:t xml:space="preserve">) OVER (ORDER BY Date ROWS </w:t>
      </w:r>
      <w:commentRangeStart w:id="0"/>
      <w:commentRangeStart w:id="1"/>
      <w:r>
        <w:t>BETWEEN 6 PRECEDING AND CURRENT</w:t>
      </w:r>
      <w:commentRangeEnd w:id="0"/>
      <w:r>
        <w:rPr>
          <w:rStyle w:val="CommentReference"/>
        </w:rPr>
        <w:commentReference w:id="0"/>
      </w:r>
      <w:commentRangeEnd w:id="1"/>
      <w:r w:rsidR="004F38F3">
        <w:rPr>
          <w:rStyle w:val="CommentReference"/>
          <w:rFonts w:asciiTheme="minorHAnsi" w:eastAsiaTheme="minorHAnsi" w:hAnsiTheme="minorHAnsi" w:cstheme="minorBidi"/>
          <w:lang w:val="en-US"/>
        </w:rPr>
        <w:commentReference w:id="1"/>
      </w:r>
      <w:r>
        <w:t xml:space="preserve"> ROW) AS </w:t>
      </w:r>
      <w:proofErr w:type="spellStart"/>
      <w:r>
        <w:t>MovingAvg</w:t>
      </w:r>
      <w:proofErr w:type="spellEnd"/>
      <w:r>
        <w:t xml:space="preserve"> FROM </w:t>
      </w:r>
      <w:proofErr w:type="spellStart"/>
      <w:proofErr w:type="gramStart"/>
      <w:r>
        <w:t>StockData</w:t>
      </w:r>
      <w:proofErr w:type="spellEnd"/>
      <w:r>
        <w:t>;</w:t>
      </w:r>
      <w:proofErr w:type="gramEnd"/>
    </w:p>
    <w:p w14:paraId="7DA9852C" w14:textId="542E85F7" w:rsidR="6CB6AC00" w:rsidRDefault="6CB6AC00" w:rsidP="4D3DA82F">
      <w:pPr>
        <w:pStyle w:val="SC-Source"/>
      </w:pPr>
      <w:proofErr w:type="gramStart"/>
      <w:r>
        <w:t>Note :</w:t>
      </w:r>
      <w:proofErr w:type="gramEnd"/>
      <w:r>
        <w:t xml:space="preserve"> ROWS BETWEEN 6 PRECEDING AND CURRENT ROW syntax defines the window size. It includes the current row and the 6 preceding rows. In other words, it calculates the average over the last 7 days (including the current day).</w:t>
      </w:r>
    </w:p>
    <w:p w14:paraId="2D9C4BA0" w14:textId="3DB52938" w:rsidR="00E47FCF" w:rsidRDefault="006F395F" w:rsidP="00DB5052">
      <w:pPr>
        <w:pStyle w:val="H4-Subheading"/>
        <w:rPr>
          <w:lang w:val="en"/>
        </w:rPr>
      </w:pPr>
      <w:r>
        <w:rPr>
          <w:lang w:val="en"/>
        </w:rPr>
        <w:lastRenderedPageBreak/>
        <w:t>Case Scenario</w:t>
      </w:r>
    </w:p>
    <w:p w14:paraId="66E012CF" w14:textId="77777777" w:rsidR="00E47FCF" w:rsidRPr="00E47FCF" w:rsidRDefault="00E47FCF" w:rsidP="00E47FCF">
      <w:pPr>
        <w:pStyle w:val="SC-Source"/>
      </w:pPr>
      <w:r w:rsidRPr="00E47FCF">
        <w:t xml:space="preserve">SELECT </w:t>
      </w:r>
      <w:proofErr w:type="spellStart"/>
      <w:r w:rsidRPr="00E47FCF">
        <w:t>store_location</w:t>
      </w:r>
      <w:proofErr w:type="spellEnd"/>
      <w:r w:rsidRPr="00E47FCF">
        <w:t xml:space="preserve">, </w:t>
      </w:r>
      <w:proofErr w:type="gramStart"/>
      <w:r w:rsidRPr="00E47FCF">
        <w:t>AVG(</w:t>
      </w:r>
      <w:proofErr w:type="spellStart"/>
      <w:proofErr w:type="gramEnd"/>
      <w:r w:rsidRPr="00E47FCF">
        <w:t>daily_sales</w:t>
      </w:r>
      <w:proofErr w:type="spellEnd"/>
      <w:r w:rsidRPr="00E47FCF">
        <w:t xml:space="preserve">) OVER (PARTITION BY </w:t>
      </w:r>
      <w:proofErr w:type="spellStart"/>
      <w:r w:rsidRPr="00E47FCF">
        <w:t>store_location</w:t>
      </w:r>
      <w:proofErr w:type="spellEnd"/>
      <w:r w:rsidRPr="00E47FCF">
        <w:t xml:space="preserve">) AS </w:t>
      </w:r>
      <w:proofErr w:type="spellStart"/>
      <w:r w:rsidRPr="00E47FCF">
        <w:t>avg_sales</w:t>
      </w:r>
      <w:proofErr w:type="spellEnd"/>
    </w:p>
    <w:p w14:paraId="3D3E8151" w14:textId="77777777" w:rsidR="00E47FCF" w:rsidRPr="00E47FCF" w:rsidRDefault="00E47FCF" w:rsidP="00E47FCF">
      <w:pPr>
        <w:pStyle w:val="SC-Source"/>
      </w:pPr>
      <w:r w:rsidRPr="00E47FCF">
        <w:t xml:space="preserve">FROM </w:t>
      </w:r>
      <w:proofErr w:type="spellStart"/>
      <w:r w:rsidRPr="00E47FCF">
        <w:t>sales_data</w:t>
      </w:r>
      <w:proofErr w:type="spellEnd"/>
    </w:p>
    <w:p w14:paraId="21F3CC68" w14:textId="77777777" w:rsidR="00E47FCF" w:rsidRPr="00E47FCF" w:rsidRDefault="00E47FCF" w:rsidP="00E47FCF">
      <w:pPr>
        <w:pStyle w:val="SC-Source"/>
      </w:pPr>
      <w:r w:rsidRPr="00E47FCF">
        <w:t>WHERE date &gt;= '2023-02-01' AND date &lt;= '2023-02-07'</w:t>
      </w:r>
    </w:p>
    <w:p w14:paraId="152380C7" w14:textId="20F56C4D" w:rsidR="00E47FCF" w:rsidRDefault="00E47FCF" w:rsidP="00E47FCF">
      <w:pPr>
        <w:pStyle w:val="SC-Source"/>
      </w:pPr>
      <w:r w:rsidRPr="00E47FCF">
        <w:t xml:space="preserve">ORDER BY </w:t>
      </w:r>
      <w:proofErr w:type="spellStart"/>
      <w:r w:rsidRPr="00E47FCF">
        <w:t>store_</w:t>
      </w:r>
      <w:proofErr w:type="gramStart"/>
      <w:r w:rsidRPr="00E47FCF">
        <w:t>location</w:t>
      </w:r>
      <w:proofErr w:type="spellEnd"/>
      <w:r w:rsidRPr="00E47FCF">
        <w:t>;</w:t>
      </w:r>
      <w:proofErr w:type="gramEnd"/>
    </w:p>
    <w:p w14:paraId="5CEEBDFE" w14:textId="77777777" w:rsidR="00DB5052" w:rsidRDefault="00DB5052" w:rsidP="007402FB">
      <w:pPr>
        <w:rPr>
          <w:lang w:val="en"/>
        </w:rPr>
      </w:pPr>
    </w:p>
    <w:p w14:paraId="06866071" w14:textId="77777777" w:rsidR="00133207" w:rsidRPr="00133207" w:rsidRDefault="00133207" w:rsidP="00133207">
      <w:pPr>
        <w:pStyle w:val="SC-Source"/>
      </w:pPr>
      <w:r w:rsidRPr="00133207">
        <w:t xml:space="preserve">SELECT </w:t>
      </w:r>
      <w:proofErr w:type="spellStart"/>
      <w:r w:rsidRPr="00133207">
        <w:t>employee_id</w:t>
      </w:r>
      <w:proofErr w:type="spellEnd"/>
      <w:r w:rsidRPr="00133207">
        <w:t xml:space="preserve">, </w:t>
      </w:r>
      <w:proofErr w:type="spellStart"/>
      <w:r w:rsidRPr="00133207">
        <w:t>employee_name</w:t>
      </w:r>
      <w:proofErr w:type="spellEnd"/>
      <w:r w:rsidRPr="00133207">
        <w:t>, department, salary, ROW_</w:t>
      </w:r>
      <w:proofErr w:type="gramStart"/>
      <w:r w:rsidRPr="00133207">
        <w:t>NUMBER(</w:t>
      </w:r>
      <w:proofErr w:type="gramEnd"/>
      <w:r w:rsidRPr="00133207">
        <w:t>) OVER (PARTITION BY department ORDER BY salary DESC) AS rank</w:t>
      </w:r>
    </w:p>
    <w:p w14:paraId="486E9F09" w14:textId="6C2E8765" w:rsidR="00133207" w:rsidRDefault="00133207" w:rsidP="00133207">
      <w:pPr>
        <w:pStyle w:val="SC-Source"/>
      </w:pPr>
      <w:r w:rsidRPr="00133207">
        <w:t xml:space="preserve">FROM </w:t>
      </w:r>
      <w:proofErr w:type="gramStart"/>
      <w:r w:rsidRPr="00133207">
        <w:t>employees;</w:t>
      </w:r>
      <w:proofErr w:type="gramEnd"/>
    </w:p>
    <w:p w14:paraId="3878B30E" w14:textId="67251FF8" w:rsidR="0009061D" w:rsidRDefault="0009061D" w:rsidP="0009061D">
      <w:pPr>
        <w:pStyle w:val="H4-Subheading"/>
        <w:rPr>
          <w:lang w:val="en"/>
        </w:rPr>
      </w:pPr>
      <w:r>
        <w:rPr>
          <w:lang w:val="en"/>
        </w:rPr>
        <w:t>Case Scenario</w:t>
      </w:r>
    </w:p>
    <w:p w14:paraId="3EA65D91" w14:textId="77777777" w:rsidR="00855C3D" w:rsidRPr="00855C3D" w:rsidRDefault="00855C3D" w:rsidP="00EF6731">
      <w:pPr>
        <w:pStyle w:val="SC-Source"/>
      </w:pPr>
      <w:r w:rsidRPr="00855C3D">
        <w:t xml:space="preserve">SELECT </w:t>
      </w:r>
    </w:p>
    <w:p w14:paraId="0F606828" w14:textId="77777777" w:rsidR="00855C3D" w:rsidRPr="00855C3D" w:rsidRDefault="00855C3D" w:rsidP="00EF6731">
      <w:pPr>
        <w:pStyle w:val="SC-Source"/>
      </w:pPr>
      <w:r w:rsidRPr="00855C3D">
        <w:t xml:space="preserve">  </w:t>
      </w:r>
      <w:proofErr w:type="spellStart"/>
      <w:r w:rsidRPr="00855C3D">
        <w:t>Shipment_ID</w:t>
      </w:r>
      <w:proofErr w:type="spellEnd"/>
      <w:r w:rsidRPr="00855C3D">
        <w:t xml:space="preserve">, </w:t>
      </w:r>
    </w:p>
    <w:p w14:paraId="00889044" w14:textId="77777777" w:rsidR="00855C3D" w:rsidRPr="00855C3D" w:rsidRDefault="00855C3D" w:rsidP="00EF6731">
      <w:pPr>
        <w:pStyle w:val="SC-Source"/>
      </w:pPr>
      <w:r w:rsidRPr="00855C3D">
        <w:t xml:space="preserve">  Carrier, </w:t>
      </w:r>
    </w:p>
    <w:p w14:paraId="121329FE" w14:textId="77777777" w:rsidR="00855C3D" w:rsidRPr="00855C3D" w:rsidRDefault="00855C3D" w:rsidP="00EF6731">
      <w:pPr>
        <w:pStyle w:val="SC-Source"/>
      </w:pPr>
      <w:r w:rsidRPr="00855C3D">
        <w:t xml:space="preserve">  Origin, </w:t>
      </w:r>
    </w:p>
    <w:p w14:paraId="043EABFA" w14:textId="77777777" w:rsidR="00855C3D" w:rsidRPr="00855C3D" w:rsidRDefault="00855C3D" w:rsidP="00EF6731">
      <w:pPr>
        <w:pStyle w:val="SC-Source"/>
      </w:pPr>
      <w:r w:rsidRPr="00855C3D">
        <w:t xml:space="preserve">  Destination, </w:t>
      </w:r>
    </w:p>
    <w:p w14:paraId="7358455C" w14:textId="77777777" w:rsidR="00855C3D" w:rsidRPr="00855C3D" w:rsidRDefault="00855C3D" w:rsidP="00EF6731">
      <w:pPr>
        <w:pStyle w:val="SC-Source"/>
      </w:pPr>
      <w:r w:rsidRPr="00855C3D">
        <w:t xml:space="preserve">  </w:t>
      </w:r>
      <w:proofErr w:type="spellStart"/>
      <w:r w:rsidRPr="00855C3D">
        <w:t>Shipment_Date</w:t>
      </w:r>
      <w:proofErr w:type="spellEnd"/>
      <w:r w:rsidRPr="00855C3D">
        <w:t xml:space="preserve">, </w:t>
      </w:r>
    </w:p>
    <w:p w14:paraId="1C69D113" w14:textId="77777777" w:rsidR="00855C3D" w:rsidRPr="00855C3D" w:rsidRDefault="00855C3D" w:rsidP="00EF6731">
      <w:pPr>
        <w:pStyle w:val="SC-Source"/>
      </w:pPr>
      <w:r w:rsidRPr="00855C3D">
        <w:t xml:space="preserve">  </w:t>
      </w:r>
      <w:proofErr w:type="spellStart"/>
      <w:r w:rsidRPr="00855C3D">
        <w:t>Arrival_Date</w:t>
      </w:r>
      <w:proofErr w:type="spellEnd"/>
      <w:r w:rsidRPr="00855C3D">
        <w:t xml:space="preserve">, </w:t>
      </w:r>
    </w:p>
    <w:p w14:paraId="22867E53" w14:textId="77777777" w:rsidR="00855C3D" w:rsidRPr="00855C3D" w:rsidRDefault="00855C3D" w:rsidP="00EF6731">
      <w:pPr>
        <w:pStyle w:val="SC-Source"/>
      </w:pPr>
      <w:r w:rsidRPr="00855C3D">
        <w:t xml:space="preserve">  ROW_</w:t>
      </w:r>
      <w:proofErr w:type="gramStart"/>
      <w:r w:rsidRPr="00855C3D">
        <w:t>NUMBER(</w:t>
      </w:r>
      <w:proofErr w:type="gramEnd"/>
      <w:r w:rsidRPr="00855C3D">
        <w:t xml:space="preserve">) OVER (ORDER BY </w:t>
      </w:r>
      <w:proofErr w:type="spellStart"/>
      <w:r w:rsidRPr="00855C3D">
        <w:t>Arrival_Date</w:t>
      </w:r>
      <w:proofErr w:type="spellEnd"/>
      <w:r w:rsidRPr="00855C3D">
        <w:t xml:space="preserve"> - </w:t>
      </w:r>
      <w:proofErr w:type="spellStart"/>
      <w:r w:rsidRPr="00855C3D">
        <w:t>Shipment_Date</w:t>
      </w:r>
      <w:proofErr w:type="spellEnd"/>
      <w:r w:rsidRPr="00855C3D">
        <w:t>) AS 'Delivery Rank'</w:t>
      </w:r>
    </w:p>
    <w:p w14:paraId="253FE0CC" w14:textId="77777777" w:rsidR="00855C3D" w:rsidRDefault="00855C3D" w:rsidP="00EF6731">
      <w:pPr>
        <w:pStyle w:val="SC-Source"/>
      </w:pPr>
      <w:r w:rsidRPr="00855C3D">
        <w:t xml:space="preserve">FROM </w:t>
      </w:r>
      <w:proofErr w:type="spellStart"/>
      <w:r w:rsidRPr="00855C3D">
        <w:t>shipment_data</w:t>
      </w:r>
      <w:proofErr w:type="spellEnd"/>
    </w:p>
    <w:p w14:paraId="45C093D7" w14:textId="77777777" w:rsidR="00DB5052" w:rsidRPr="00704B83" w:rsidRDefault="00DB5052" w:rsidP="00C057B7">
      <w:pPr>
        <w:rPr>
          <w:rStyle w:val="SC-Highlight"/>
        </w:rPr>
      </w:pPr>
    </w:p>
    <w:p w14:paraId="2C4E3F4D" w14:textId="77777777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SELECT </w:t>
      </w:r>
    </w:p>
    <w:p w14:paraId="50DF4670" w14:textId="77777777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  </w:t>
      </w:r>
      <w:proofErr w:type="spellStart"/>
      <w:r w:rsidRPr="00DB5052">
        <w:rPr>
          <w:rStyle w:val="SC-Highlight"/>
          <w:b w:val="0"/>
          <w:shd w:val="clear" w:color="auto" w:fill="auto"/>
        </w:rPr>
        <w:t>salesperson_name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, </w:t>
      </w:r>
    </w:p>
    <w:p w14:paraId="209E0BE2" w14:textId="77777777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  </w:t>
      </w:r>
      <w:proofErr w:type="gramStart"/>
      <w:r w:rsidRPr="00DB5052">
        <w:rPr>
          <w:rStyle w:val="SC-Highlight"/>
          <w:b w:val="0"/>
          <w:shd w:val="clear" w:color="auto" w:fill="auto"/>
        </w:rPr>
        <w:t>COUNT(</w:t>
      </w:r>
      <w:proofErr w:type="gramEnd"/>
      <w:r w:rsidRPr="00DB5052">
        <w:rPr>
          <w:rStyle w:val="SC-Highlight"/>
          <w:b w:val="0"/>
          <w:shd w:val="clear" w:color="auto" w:fill="auto"/>
        </w:rPr>
        <w:t xml:space="preserve">*) AS </w:t>
      </w:r>
      <w:proofErr w:type="spellStart"/>
      <w:r w:rsidRPr="00DB5052">
        <w:rPr>
          <w:rStyle w:val="SC-Highlight"/>
          <w:b w:val="0"/>
          <w:shd w:val="clear" w:color="auto" w:fill="auto"/>
        </w:rPr>
        <w:t>cars_sold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, </w:t>
      </w:r>
    </w:p>
    <w:p w14:paraId="6A3AA4BB" w14:textId="77777777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  ROW_</w:t>
      </w:r>
      <w:proofErr w:type="gramStart"/>
      <w:r w:rsidRPr="00DB5052">
        <w:rPr>
          <w:rStyle w:val="SC-Highlight"/>
          <w:b w:val="0"/>
          <w:shd w:val="clear" w:color="auto" w:fill="auto"/>
        </w:rPr>
        <w:t>NUMBER(</w:t>
      </w:r>
      <w:proofErr w:type="gramEnd"/>
      <w:r w:rsidRPr="00DB5052">
        <w:rPr>
          <w:rStyle w:val="SC-Highlight"/>
          <w:b w:val="0"/>
          <w:shd w:val="clear" w:color="auto" w:fill="auto"/>
        </w:rPr>
        <w:t xml:space="preserve">) OVER (ORDER BY COUNT(*) DESC) AS </w:t>
      </w:r>
      <w:proofErr w:type="spellStart"/>
      <w:r w:rsidRPr="00DB5052">
        <w:rPr>
          <w:rStyle w:val="SC-Highlight"/>
          <w:b w:val="0"/>
          <w:shd w:val="clear" w:color="auto" w:fill="auto"/>
        </w:rPr>
        <w:t>sales_rank</w:t>
      </w:r>
      <w:proofErr w:type="spellEnd"/>
    </w:p>
    <w:p w14:paraId="66CE8CA6" w14:textId="77777777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>FROM sales</w:t>
      </w:r>
    </w:p>
    <w:p w14:paraId="401D4E54" w14:textId="1CF699AB" w:rsidR="001426E4" w:rsidRPr="00DB5052" w:rsidRDefault="001426E4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GROUP BY </w:t>
      </w:r>
      <w:proofErr w:type="spellStart"/>
      <w:r w:rsidRPr="00DB5052">
        <w:rPr>
          <w:rStyle w:val="SC-Highlight"/>
          <w:b w:val="0"/>
          <w:shd w:val="clear" w:color="auto" w:fill="auto"/>
        </w:rPr>
        <w:t>salesperson_</w:t>
      </w:r>
      <w:proofErr w:type="gramStart"/>
      <w:r w:rsidRPr="00DB5052">
        <w:rPr>
          <w:rStyle w:val="SC-Highlight"/>
          <w:b w:val="0"/>
          <w:shd w:val="clear" w:color="auto" w:fill="auto"/>
        </w:rPr>
        <w:t>name</w:t>
      </w:r>
      <w:proofErr w:type="spellEnd"/>
      <w:r w:rsidRPr="00DB5052">
        <w:rPr>
          <w:rStyle w:val="SC-Highlight"/>
          <w:b w:val="0"/>
          <w:shd w:val="clear" w:color="auto" w:fill="auto"/>
        </w:rPr>
        <w:t>;</w:t>
      </w:r>
      <w:proofErr w:type="gramEnd"/>
    </w:p>
    <w:p w14:paraId="747C0E86" w14:textId="7E041372" w:rsidR="00F47AE7" w:rsidRDefault="00FC6C88" w:rsidP="00996C92">
      <w:pPr>
        <w:pStyle w:val="H3-Subheading"/>
      </w:pPr>
      <w:proofErr w:type="gramStart"/>
      <w:r>
        <w:t>Rank(</w:t>
      </w:r>
      <w:proofErr w:type="gramEnd"/>
      <w:r>
        <w:t xml:space="preserve">)and </w:t>
      </w:r>
      <w:proofErr w:type="spellStart"/>
      <w:r w:rsidR="00996C92">
        <w:t>Dense_rank</w:t>
      </w:r>
      <w:proofErr w:type="spellEnd"/>
      <w:r w:rsidR="00996C92">
        <w:t>()</w:t>
      </w:r>
    </w:p>
    <w:p w14:paraId="4CE67E31" w14:textId="77777777" w:rsidR="007114C6" w:rsidRDefault="007114C6" w:rsidP="007114C6">
      <w:pPr>
        <w:pStyle w:val="SC-Source"/>
      </w:pPr>
      <w:r>
        <w:t xml:space="preserve">SELECT </w:t>
      </w:r>
    </w:p>
    <w:p w14:paraId="4183F9BD" w14:textId="77777777" w:rsidR="007114C6" w:rsidRDefault="007114C6" w:rsidP="007114C6">
      <w:pPr>
        <w:pStyle w:val="SC-Source"/>
      </w:pPr>
      <w:r>
        <w:lastRenderedPageBreak/>
        <w:t xml:space="preserve">  name, </w:t>
      </w:r>
    </w:p>
    <w:p w14:paraId="7F109CA0" w14:textId="77777777" w:rsidR="007114C6" w:rsidRDefault="007114C6" w:rsidP="007114C6">
      <w:pPr>
        <w:pStyle w:val="SC-Source"/>
      </w:pPr>
      <w:r>
        <w:t xml:space="preserve">  score, </w:t>
      </w:r>
    </w:p>
    <w:p w14:paraId="3B55A594" w14:textId="013696BB" w:rsidR="007114C6" w:rsidRDefault="007114C6" w:rsidP="007114C6">
      <w:pPr>
        <w:pStyle w:val="SC-Source"/>
      </w:pPr>
      <w:r>
        <w:t xml:space="preserve">  </w:t>
      </w:r>
      <w:proofErr w:type="gramStart"/>
      <w:r>
        <w:t>RANK(</w:t>
      </w:r>
      <w:proofErr w:type="gramEnd"/>
      <w:r>
        <w:t>) OVER (ORDER BY score DESC) AS rank,</w:t>
      </w:r>
    </w:p>
    <w:p w14:paraId="5FBDF78E" w14:textId="26413BE8" w:rsidR="007114C6" w:rsidRDefault="007114C6" w:rsidP="007114C6">
      <w:pPr>
        <w:pStyle w:val="SC-Source"/>
      </w:pPr>
      <w:r>
        <w:t xml:space="preserve">  DENSE_</w:t>
      </w:r>
      <w:proofErr w:type="gramStart"/>
      <w:r>
        <w:t>RANK(</w:t>
      </w:r>
      <w:proofErr w:type="gramEnd"/>
      <w:r>
        <w:t xml:space="preserve">) OVER (ORDER BY score DESC) AS </w:t>
      </w:r>
      <w:proofErr w:type="spellStart"/>
      <w:r w:rsidR="0C248140">
        <w:t>dense</w:t>
      </w:r>
      <w:r>
        <w:t>rank</w:t>
      </w:r>
      <w:proofErr w:type="spellEnd"/>
    </w:p>
    <w:p w14:paraId="15CEE5CB" w14:textId="77777777" w:rsidR="007114C6" w:rsidRDefault="007114C6" w:rsidP="007114C6">
      <w:pPr>
        <w:pStyle w:val="SC-Source"/>
      </w:pPr>
      <w:r>
        <w:t xml:space="preserve">FROM </w:t>
      </w:r>
    </w:p>
    <w:p w14:paraId="1C42ED9C" w14:textId="3D52631B" w:rsidR="007114C6" w:rsidRDefault="007114C6" w:rsidP="007114C6">
      <w:pPr>
        <w:pStyle w:val="SC-Source"/>
      </w:pPr>
      <w:r>
        <w:t xml:space="preserve">  </w:t>
      </w:r>
      <w:proofErr w:type="gramStart"/>
      <w:r>
        <w:t>students;</w:t>
      </w:r>
      <w:proofErr w:type="gramEnd"/>
    </w:p>
    <w:p w14:paraId="05BA0180" w14:textId="3E29D8B3" w:rsidR="00F770E3" w:rsidRDefault="00F770E3" w:rsidP="00F770E3">
      <w:pPr>
        <w:pStyle w:val="H3-Subheading"/>
      </w:pPr>
      <w:proofErr w:type="gramStart"/>
      <w:r>
        <w:t>Lead(</w:t>
      </w:r>
      <w:proofErr w:type="gramEnd"/>
      <w:r>
        <w:t>) and Lag() function</w:t>
      </w:r>
    </w:p>
    <w:p w14:paraId="737FBFF2" w14:textId="77777777" w:rsidR="00E02AC1" w:rsidRDefault="00E02AC1" w:rsidP="00E02AC1">
      <w:pPr>
        <w:pStyle w:val="SC-Source"/>
      </w:pPr>
      <w:r>
        <w:t xml:space="preserve">SELECT Month, Sales, </w:t>
      </w:r>
    </w:p>
    <w:p w14:paraId="06F39523" w14:textId="77777777" w:rsidR="00E02AC1" w:rsidRDefault="00E02AC1" w:rsidP="00E02AC1">
      <w:pPr>
        <w:pStyle w:val="SC-Source"/>
      </w:pPr>
      <w:r>
        <w:t xml:space="preserve">       </w:t>
      </w:r>
      <w:proofErr w:type="gramStart"/>
      <w:r>
        <w:t>Lag(</w:t>
      </w:r>
      <w:proofErr w:type="gramEnd"/>
      <w:r>
        <w:t xml:space="preserve">Sales, 1, 0) OVER (ORDER BY Month) AS </w:t>
      </w:r>
      <w:proofErr w:type="spellStart"/>
      <w:r>
        <w:t>PrevMonthSales</w:t>
      </w:r>
      <w:proofErr w:type="spellEnd"/>
      <w:r>
        <w:t xml:space="preserve">, </w:t>
      </w:r>
    </w:p>
    <w:p w14:paraId="49AD1AAF" w14:textId="77777777" w:rsidR="00E02AC1" w:rsidRDefault="00E02AC1" w:rsidP="00E02AC1">
      <w:pPr>
        <w:pStyle w:val="SC-Source"/>
      </w:pPr>
      <w:r>
        <w:t xml:space="preserve">       </w:t>
      </w:r>
      <w:proofErr w:type="gramStart"/>
      <w:r>
        <w:t>Lead(</w:t>
      </w:r>
      <w:proofErr w:type="gramEnd"/>
      <w:r>
        <w:t xml:space="preserve">Sales, 1, 0) OVER (ORDER BY Month) AS </w:t>
      </w:r>
      <w:proofErr w:type="spellStart"/>
      <w:r>
        <w:t>NextMonthSales</w:t>
      </w:r>
      <w:proofErr w:type="spellEnd"/>
    </w:p>
    <w:p w14:paraId="5E396A5E" w14:textId="10E5838B" w:rsidR="0028440B" w:rsidRDefault="00E02AC1" w:rsidP="00E02AC1">
      <w:pPr>
        <w:pStyle w:val="SC-Source"/>
      </w:pPr>
      <w:r>
        <w:t xml:space="preserve">FROM </w:t>
      </w:r>
      <w:proofErr w:type="gramStart"/>
      <w:r>
        <w:t>Sales;</w:t>
      </w:r>
      <w:proofErr w:type="gramEnd"/>
    </w:p>
    <w:p w14:paraId="390851B3" w14:textId="5A141AE6" w:rsidR="00F877CA" w:rsidRDefault="00555E26" w:rsidP="00555E26">
      <w:pPr>
        <w:pStyle w:val="H4-Subheading"/>
        <w:rPr>
          <w:lang w:val="en"/>
        </w:rPr>
      </w:pPr>
      <w:r>
        <w:rPr>
          <w:lang w:val="en"/>
        </w:rPr>
        <w:t>Case Scenario</w:t>
      </w:r>
    </w:p>
    <w:p w14:paraId="456C607D" w14:textId="77777777" w:rsidR="004802DA" w:rsidRPr="004802DA" w:rsidRDefault="004802DA" w:rsidP="004802DA">
      <w:pPr>
        <w:pStyle w:val="SC-Source"/>
      </w:pPr>
      <w:r w:rsidRPr="004802DA">
        <w:t xml:space="preserve">SELECT Date, Orders, </w:t>
      </w:r>
    </w:p>
    <w:p w14:paraId="69BE7CF7" w14:textId="77777777" w:rsidR="004802DA" w:rsidRPr="004802DA" w:rsidRDefault="004802DA" w:rsidP="004802DA">
      <w:pPr>
        <w:pStyle w:val="SC-Source"/>
      </w:pPr>
      <w:r w:rsidRPr="004802DA">
        <w:t xml:space="preserve">       Orders - </w:t>
      </w:r>
      <w:proofErr w:type="gramStart"/>
      <w:r w:rsidRPr="004802DA">
        <w:t>Lag(</w:t>
      </w:r>
      <w:proofErr w:type="gramEnd"/>
      <w:r w:rsidRPr="004802DA">
        <w:t xml:space="preserve">Orders, 1, 0) OVER (ORDER BY Date) AS </w:t>
      </w:r>
      <w:proofErr w:type="spellStart"/>
      <w:r w:rsidRPr="004802DA">
        <w:t>DailyOrderChange</w:t>
      </w:r>
      <w:proofErr w:type="spellEnd"/>
    </w:p>
    <w:p w14:paraId="5AC36700" w14:textId="4BCCFC9A" w:rsidR="004802DA" w:rsidRDefault="004802DA" w:rsidP="004802DA">
      <w:pPr>
        <w:pStyle w:val="SC-Source"/>
      </w:pPr>
      <w:r w:rsidRPr="004802DA">
        <w:t xml:space="preserve">FROM </w:t>
      </w:r>
      <w:proofErr w:type="spellStart"/>
      <w:proofErr w:type="gramStart"/>
      <w:r w:rsidRPr="004802DA">
        <w:t>OrdersData</w:t>
      </w:r>
      <w:proofErr w:type="spellEnd"/>
      <w:r w:rsidRPr="004802DA">
        <w:t>;</w:t>
      </w:r>
      <w:proofErr w:type="gramEnd"/>
    </w:p>
    <w:p w14:paraId="61A5E475" w14:textId="77777777" w:rsidR="00DB5052" w:rsidRDefault="00DB5052" w:rsidP="00817183">
      <w:pPr>
        <w:pStyle w:val="L-Bullets"/>
        <w:numPr>
          <w:ilvl w:val="0"/>
          <w:numId w:val="0"/>
        </w:numPr>
      </w:pPr>
    </w:p>
    <w:p w14:paraId="4CE1E6CC" w14:textId="77777777" w:rsidR="003B041C" w:rsidRDefault="003B041C" w:rsidP="003B041C">
      <w:pPr>
        <w:pStyle w:val="SC-Source"/>
      </w:pPr>
      <w:r>
        <w:t xml:space="preserve">SELECT Date, Revenue, </w:t>
      </w:r>
    </w:p>
    <w:p w14:paraId="11600D6F" w14:textId="50F25733" w:rsidR="003B041C" w:rsidRDefault="003B041C" w:rsidP="003B041C">
      <w:pPr>
        <w:pStyle w:val="SC-Source"/>
      </w:pPr>
      <w:r>
        <w:t>(</w:t>
      </w:r>
      <w:proofErr w:type="gramStart"/>
      <w:r>
        <w:t>Lead(</w:t>
      </w:r>
      <w:proofErr w:type="gramEnd"/>
      <w:r>
        <w:t xml:space="preserve">Revenue, 1, 0) OVER (ORDER BY Date) - Revenue) / Revenue * 100 AS </w:t>
      </w:r>
      <w:proofErr w:type="spellStart"/>
      <w:r>
        <w:t>DailyRevenueChange</w:t>
      </w:r>
      <w:proofErr w:type="spellEnd"/>
    </w:p>
    <w:p w14:paraId="3A6B5C15" w14:textId="2CF00F53" w:rsidR="003C360C" w:rsidRDefault="003B041C" w:rsidP="003B041C">
      <w:pPr>
        <w:pStyle w:val="SC-Source"/>
      </w:pPr>
      <w:r>
        <w:t xml:space="preserve">FROM </w:t>
      </w:r>
      <w:proofErr w:type="spellStart"/>
      <w:proofErr w:type="gramStart"/>
      <w:r>
        <w:t>OrdersData</w:t>
      </w:r>
      <w:proofErr w:type="spellEnd"/>
      <w:r>
        <w:t>;</w:t>
      </w:r>
      <w:proofErr w:type="gramEnd"/>
    </w:p>
    <w:p w14:paraId="0DF9BE00" w14:textId="77777777" w:rsidR="00DB5052" w:rsidRPr="00704B83" w:rsidRDefault="00DB5052" w:rsidP="006B37F3">
      <w:pPr>
        <w:rPr>
          <w:rStyle w:val="SC-Highlight"/>
        </w:rPr>
      </w:pPr>
    </w:p>
    <w:p w14:paraId="08110E67" w14:textId="77777777" w:rsidR="00481CB7" w:rsidRPr="00DB5052" w:rsidRDefault="00481CB7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SELECT </w:t>
      </w:r>
      <w:proofErr w:type="spellStart"/>
      <w:r w:rsidRPr="00DB5052">
        <w:rPr>
          <w:rStyle w:val="SC-Highlight"/>
          <w:b w:val="0"/>
          <w:shd w:val="clear" w:color="auto" w:fill="auto"/>
        </w:rPr>
        <w:t>page_url</w:t>
      </w:r>
      <w:proofErr w:type="spellEnd"/>
      <w:r w:rsidRPr="00DB5052">
        <w:rPr>
          <w:rStyle w:val="SC-Highlight"/>
          <w:b w:val="0"/>
          <w:shd w:val="clear" w:color="auto" w:fill="auto"/>
        </w:rPr>
        <w:t>,</w:t>
      </w:r>
    </w:p>
    <w:p w14:paraId="11622EEE" w14:textId="77777777" w:rsidR="00481CB7" w:rsidRPr="00DB5052" w:rsidRDefault="00481CB7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       1 - (</w:t>
      </w:r>
      <w:proofErr w:type="gramStart"/>
      <w:r w:rsidRPr="00DB5052">
        <w:rPr>
          <w:rStyle w:val="SC-Highlight"/>
          <w:b w:val="0"/>
          <w:shd w:val="clear" w:color="auto" w:fill="auto"/>
        </w:rPr>
        <w:t>COUNT(</w:t>
      </w:r>
      <w:proofErr w:type="gramEnd"/>
      <w:r w:rsidRPr="00DB5052">
        <w:rPr>
          <w:rStyle w:val="SC-Highlight"/>
          <w:b w:val="0"/>
          <w:shd w:val="clear" w:color="auto" w:fill="auto"/>
        </w:rPr>
        <w:t>*) FILTER (WHERE Lag(</w:t>
      </w:r>
      <w:proofErr w:type="spellStart"/>
      <w:r w:rsidRPr="00DB5052">
        <w:rPr>
          <w:rStyle w:val="SC-Highlight"/>
          <w:b w:val="0"/>
          <w:shd w:val="clear" w:color="auto" w:fill="auto"/>
        </w:rPr>
        <w:t>page_url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, 1, '') OVER (PARTITION BY </w:t>
      </w:r>
      <w:proofErr w:type="spellStart"/>
      <w:r w:rsidRPr="00DB5052">
        <w:rPr>
          <w:rStyle w:val="SC-Highlight"/>
          <w:b w:val="0"/>
          <w:shd w:val="clear" w:color="auto" w:fill="auto"/>
        </w:rPr>
        <w:t>session_id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 ORDER BY </w:t>
      </w:r>
      <w:proofErr w:type="spellStart"/>
      <w:r w:rsidRPr="00DB5052">
        <w:rPr>
          <w:rStyle w:val="SC-Highlight"/>
          <w:b w:val="0"/>
          <w:shd w:val="clear" w:color="auto" w:fill="auto"/>
        </w:rPr>
        <w:t>time_spent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) = </w:t>
      </w:r>
      <w:proofErr w:type="spellStart"/>
      <w:r w:rsidRPr="00DB5052">
        <w:rPr>
          <w:rStyle w:val="SC-Highlight"/>
          <w:b w:val="0"/>
          <w:shd w:val="clear" w:color="auto" w:fill="auto"/>
        </w:rPr>
        <w:t>page_url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) / COUNT(*) OVER (PARTITION BY </w:t>
      </w:r>
      <w:proofErr w:type="spellStart"/>
      <w:r w:rsidRPr="00DB5052">
        <w:rPr>
          <w:rStyle w:val="SC-Highlight"/>
          <w:b w:val="0"/>
          <w:shd w:val="clear" w:color="auto" w:fill="auto"/>
        </w:rPr>
        <w:t>session_id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)) AS </w:t>
      </w:r>
      <w:proofErr w:type="spellStart"/>
      <w:r w:rsidRPr="00DB5052">
        <w:rPr>
          <w:rStyle w:val="SC-Highlight"/>
          <w:b w:val="0"/>
          <w:shd w:val="clear" w:color="auto" w:fill="auto"/>
        </w:rPr>
        <w:t>bounce_rate</w:t>
      </w:r>
      <w:proofErr w:type="spellEnd"/>
    </w:p>
    <w:p w14:paraId="7EAF2C0F" w14:textId="77777777" w:rsidR="00481CB7" w:rsidRPr="00DB5052" w:rsidRDefault="00481CB7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FROM </w:t>
      </w:r>
      <w:proofErr w:type="spellStart"/>
      <w:r w:rsidRPr="00DB5052">
        <w:rPr>
          <w:rStyle w:val="SC-Highlight"/>
          <w:b w:val="0"/>
          <w:shd w:val="clear" w:color="auto" w:fill="auto"/>
        </w:rPr>
        <w:t>user_sessions</w:t>
      </w:r>
      <w:proofErr w:type="spellEnd"/>
    </w:p>
    <w:p w14:paraId="213A4638" w14:textId="77777777" w:rsidR="00481CB7" w:rsidRPr="00DB5052" w:rsidRDefault="00481CB7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GROUP BY </w:t>
      </w:r>
      <w:proofErr w:type="spellStart"/>
      <w:r w:rsidRPr="00DB5052">
        <w:rPr>
          <w:rStyle w:val="SC-Highlight"/>
          <w:b w:val="0"/>
          <w:shd w:val="clear" w:color="auto" w:fill="auto"/>
        </w:rPr>
        <w:t>page_url</w:t>
      </w:r>
      <w:proofErr w:type="spellEnd"/>
    </w:p>
    <w:p w14:paraId="13C2938B" w14:textId="53A4951B" w:rsidR="00481CB7" w:rsidRPr="00DB5052" w:rsidRDefault="00481CB7" w:rsidP="00DB5052">
      <w:pPr>
        <w:pStyle w:val="SC-Source"/>
        <w:rPr>
          <w:rStyle w:val="SC-Highlight"/>
          <w:b w:val="0"/>
          <w:shd w:val="clear" w:color="auto" w:fill="auto"/>
        </w:rPr>
      </w:pPr>
      <w:r w:rsidRPr="00DB5052">
        <w:rPr>
          <w:rStyle w:val="SC-Highlight"/>
          <w:b w:val="0"/>
          <w:shd w:val="clear" w:color="auto" w:fill="auto"/>
        </w:rPr>
        <w:t xml:space="preserve">ORDER BY </w:t>
      </w:r>
      <w:proofErr w:type="spellStart"/>
      <w:r w:rsidRPr="00DB5052">
        <w:rPr>
          <w:rStyle w:val="SC-Highlight"/>
          <w:b w:val="0"/>
          <w:shd w:val="clear" w:color="auto" w:fill="auto"/>
        </w:rPr>
        <w:t>bounce_rate</w:t>
      </w:r>
      <w:proofErr w:type="spellEnd"/>
      <w:r w:rsidRPr="00DB5052">
        <w:rPr>
          <w:rStyle w:val="SC-Highlight"/>
          <w:b w:val="0"/>
          <w:shd w:val="clear" w:color="auto" w:fill="auto"/>
        </w:rPr>
        <w:t xml:space="preserve"> </w:t>
      </w:r>
      <w:proofErr w:type="gramStart"/>
      <w:r w:rsidRPr="00DB5052">
        <w:rPr>
          <w:rStyle w:val="SC-Highlight"/>
          <w:b w:val="0"/>
          <w:shd w:val="clear" w:color="auto" w:fill="auto"/>
        </w:rPr>
        <w:t>DESC;</w:t>
      </w:r>
      <w:proofErr w:type="gramEnd"/>
    </w:p>
    <w:p w14:paraId="48A605A1" w14:textId="1B294D8B" w:rsidR="006F4F18" w:rsidRDefault="003C4F00" w:rsidP="003C4F00">
      <w:pPr>
        <w:pStyle w:val="H3-Subheading"/>
      </w:pPr>
      <w:proofErr w:type="spellStart"/>
      <w:proofErr w:type="gramStart"/>
      <w:r>
        <w:t>Ntile</w:t>
      </w:r>
      <w:proofErr w:type="spellEnd"/>
      <w:r>
        <w:t>(</w:t>
      </w:r>
      <w:proofErr w:type="gramEnd"/>
      <w:r>
        <w:t>) function</w:t>
      </w:r>
    </w:p>
    <w:p w14:paraId="1584AE0A" w14:textId="77777777" w:rsidR="00082A18" w:rsidRDefault="00082A18" w:rsidP="00082A18">
      <w:pPr>
        <w:pStyle w:val="SC-Source"/>
      </w:pPr>
      <w:r>
        <w:lastRenderedPageBreak/>
        <w:t xml:space="preserve">SELECT </w:t>
      </w:r>
      <w:proofErr w:type="spellStart"/>
      <w:r>
        <w:t>sale_id</w:t>
      </w:r>
      <w:proofErr w:type="spellEnd"/>
      <w:r>
        <w:t xml:space="preserve">, amount, </w:t>
      </w:r>
      <w:proofErr w:type="gramStart"/>
      <w:r>
        <w:t>NTILE(</w:t>
      </w:r>
      <w:proofErr w:type="gramEnd"/>
      <w:r>
        <w:t>4) OVER (ORDER BY amount) AS bucket</w:t>
      </w:r>
    </w:p>
    <w:p w14:paraId="693294D7" w14:textId="1E156690" w:rsidR="00DA458A" w:rsidRDefault="00082A18" w:rsidP="00082A18">
      <w:pPr>
        <w:pStyle w:val="SC-Source"/>
      </w:pPr>
      <w:r>
        <w:t xml:space="preserve">FROM </w:t>
      </w:r>
      <w:proofErr w:type="gramStart"/>
      <w:r>
        <w:t>sales;</w:t>
      </w:r>
      <w:proofErr w:type="gramEnd"/>
    </w:p>
    <w:p w14:paraId="63DD89A4" w14:textId="2AB27A46" w:rsidR="009A597B" w:rsidRDefault="00FF37F5" w:rsidP="00FF37F5">
      <w:pPr>
        <w:pStyle w:val="H4-Subheading"/>
        <w:rPr>
          <w:lang w:val="en"/>
        </w:rPr>
      </w:pPr>
      <w:r>
        <w:rPr>
          <w:lang w:val="en"/>
        </w:rPr>
        <w:t>Case Scenario</w:t>
      </w:r>
    </w:p>
    <w:p w14:paraId="59623C41" w14:textId="77777777" w:rsidR="00CF2A0B" w:rsidRPr="00CF2A0B" w:rsidRDefault="00CF2A0B" w:rsidP="00CF2A0B">
      <w:pPr>
        <w:pStyle w:val="SC-Source"/>
      </w:pPr>
      <w:r w:rsidRPr="00CF2A0B">
        <w:t xml:space="preserve">SELECT </w:t>
      </w:r>
      <w:proofErr w:type="spellStart"/>
      <w:r w:rsidRPr="00CF2A0B">
        <w:t>user_id</w:t>
      </w:r>
      <w:proofErr w:type="spellEnd"/>
      <w:r w:rsidRPr="00CF2A0B">
        <w:t xml:space="preserve">, group, </w:t>
      </w:r>
      <w:proofErr w:type="spellStart"/>
      <w:r w:rsidRPr="00CF2A0B">
        <w:t>pages_visited</w:t>
      </w:r>
      <w:proofErr w:type="spellEnd"/>
      <w:r w:rsidRPr="00CF2A0B">
        <w:t xml:space="preserve">, </w:t>
      </w:r>
      <w:proofErr w:type="gramStart"/>
      <w:r w:rsidRPr="00CF2A0B">
        <w:t>NTILE(</w:t>
      </w:r>
      <w:proofErr w:type="gramEnd"/>
      <w:r w:rsidRPr="00CF2A0B">
        <w:t xml:space="preserve">4) OVER (ORDER BY </w:t>
      </w:r>
      <w:proofErr w:type="spellStart"/>
      <w:r w:rsidRPr="00CF2A0B">
        <w:t>pages_visited</w:t>
      </w:r>
      <w:proofErr w:type="spellEnd"/>
      <w:r w:rsidRPr="00CF2A0B">
        <w:t>) AS bucket</w:t>
      </w:r>
    </w:p>
    <w:p w14:paraId="487147A8" w14:textId="65FF96A3" w:rsidR="00CF2A0B" w:rsidRDefault="00CF2A0B" w:rsidP="00CF2A0B">
      <w:pPr>
        <w:pStyle w:val="SC-Source"/>
      </w:pPr>
      <w:r w:rsidRPr="00CF2A0B">
        <w:t xml:space="preserve">FROM </w:t>
      </w:r>
      <w:proofErr w:type="spellStart"/>
      <w:r w:rsidRPr="00CF2A0B">
        <w:t>user_</w:t>
      </w:r>
      <w:proofErr w:type="gramStart"/>
      <w:r w:rsidRPr="00CF2A0B">
        <w:t>data</w:t>
      </w:r>
      <w:proofErr w:type="spellEnd"/>
      <w:r w:rsidRPr="00CF2A0B">
        <w:t>;</w:t>
      </w:r>
      <w:proofErr w:type="gramEnd"/>
    </w:p>
    <w:p w14:paraId="70A004EB" w14:textId="77777777" w:rsidR="00CF2A0B" w:rsidRDefault="00CF2A0B" w:rsidP="00CF2A0B">
      <w:pPr>
        <w:pStyle w:val="SC-Source"/>
      </w:pPr>
    </w:p>
    <w:sectPr w:rsidR="00CF2A0B">
      <w:footerReference w:type="even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hma Reddy" w:date="2023-05-16T16:35:00Z" w:initials="SR">
    <w:p w14:paraId="2E596277" w14:textId="2ECC16F0" w:rsidR="4199ED48" w:rsidRDefault="4199ED48">
      <w:pPr>
        <w:pStyle w:val="CommentText"/>
      </w:pPr>
      <w:r>
        <w:t>TR1: I think it would be great if this was more emphasized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1" w:author="Shivangi Saxena" w:date="2023-06-19T23:06:00Z" w:initials="SS">
    <w:p w14:paraId="2DBD9BB7" w14:textId="2134CA03" w:rsidR="004F38F3" w:rsidRDefault="004F38F3">
      <w:pPr>
        <w:pStyle w:val="CommentText"/>
      </w:pPr>
      <w:r>
        <w:rPr>
          <w:rStyle w:val="CommentReference"/>
        </w:rPr>
        <w:annotationRef/>
      </w:r>
      <w:r>
        <w:t>It has been mentioned in the note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596277" w15:done="1"/>
  <w15:commentEx w15:paraId="2DBD9BB7" w15:paraIdParent="2E5962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53C0F0" w16cex:dateUtc="2023-05-16T11:05:00Z"/>
  <w16cex:commentExtensible w16cex:durableId="283B5DF5" w16cex:dateUtc="2023-06-20T0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596277" w16cid:durableId="7753C0F0"/>
  <w16cid:commentId w16cid:paraId="2DBD9BB7" w16cid:durableId="283B5D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4EB4" w14:textId="77777777" w:rsidR="00E230C3" w:rsidRDefault="00E230C3" w:rsidP="004A58F9">
      <w:pPr>
        <w:spacing w:after="0" w:line="240" w:lineRule="auto"/>
      </w:pPr>
      <w:r>
        <w:separator/>
      </w:r>
    </w:p>
  </w:endnote>
  <w:endnote w:type="continuationSeparator" w:id="0">
    <w:p w14:paraId="7F23F6B6" w14:textId="77777777" w:rsidR="00E230C3" w:rsidRDefault="00E230C3" w:rsidP="004A58F9">
      <w:pPr>
        <w:spacing w:after="0" w:line="240" w:lineRule="auto"/>
      </w:pPr>
      <w:r>
        <w:continuationSeparator/>
      </w:r>
    </w:p>
  </w:endnote>
  <w:endnote w:type="continuationNotice" w:id="1">
    <w:p w14:paraId="5B5AC228" w14:textId="77777777" w:rsidR="00E230C3" w:rsidRDefault="00E230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CBB" w14:textId="77777777" w:rsidR="004A58F9" w:rsidRDefault="004A58F9">
    <w:pPr>
      <w:pStyle w:val="Footer"/>
    </w:pPr>
  </w:p>
  <w:p w14:paraId="2A1CEFC0" w14:textId="77777777" w:rsidR="004A58F9" w:rsidRDefault="004A58F9">
    <w:pPr>
      <w:pStyle w:val="Footer"/>
    </w:pPr>
  </w:p>
  <w:p w14:paraId="3DB47635" w14:textId="77777777" w:rsidR="004A58F9" w:rsidRDefault="004A5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E0C37" w14:textId="77777777" w:rsidR="00E230C3" w:rsidRDefault="00E230C3" w:rsidP="004A58F9">
      <w:pPr>
        <w:spacing w:after="0" w:line="240" w:lineRule="auto"/>
      </w:pPr>
      <w:r>
        <w:separator/>
      </w:r>
    </w:p>
  </w:footnote>
  <w:footnote w:type="continuationSeparator" w:id="0">
    <w:p w14:paraId="2BE5FB3C" w14:textId="77777777" w:rsidR="00E230C3" w:rsidRDefault="00E230C3" w:rsidP="004A58F9">
      <w:pPr>
        <w:spacing w:after="0" w:line="240" w:lineRule="auto"/>
      </w:pPr>
      <w:r>
        <w:continuationSeparator/>
      </w:r>
    </w:p>
  </w:footnote>
  <w:footnote w:type="continuationNotice" w:id="1">
    <w:p w14:paraId="368930C4" w14:textId="77777777" w:rsidR="00E230C3" w:rsidRDefault="00E230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718"/>
    <w:multiLevelType w:val="hybridMultilevel"/>
    <w:tmpl w:val="5D866C14"/>
    <w:lvl w:ilvl="0" w:tplc="80665334">
      <w:start w:val="1"/>
      <w:numFmt w:val="lowerRoman"/>
      <w:pStyle w:val="L3-Numbers"/>
      <w:lvlText w:val="%1."/>
      <w:lvlJc w:val="right"/>
      <w:pPr>
        <w:ind w:left="1551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1" w15:restartNumberingAfterBreak="0">
    <w:nsid w:val="03034C13"/>
    <w:multiLevelType w:val="hybridMultilevel"/>
    <w:tmpl w:val="7B98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92C6E"/>
    <w:multiLevelType w:val="hybridMultilevel"/>
    <w:tmpl w:val="7DCA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86C03"/>
    <w:multiLevelType w:val="hybridMultilevel"/>
    <w:tmpl w:val="0840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162"/>
    <w:multiLevelType w:val="hybridMultilevel"/>
    <w:tmpl w:val="1DDA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E380C"/>
    <w:multiLevelType w:val="hybridMultilevel"/>
    <w:tmpl w:val="3EBC1826"/>
    <w:lvl w:ilvl="0" w:tplc="A0C2BA5E">
      <w:start w:val="1"/>
      <w:numFmt w:val="upperLetter"/>
      <w:pStyle w:val="L2-Alphabets"/>
      <w:lvlText w:val="%1."/>
      <w:lvlJc w:val="left"/>
      <w:pPr>
        <w:ind w:left="104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A729C"/>
    <w:multiLevelType w:val="hybridMultilevel"/>
    <w:tmpl w:val="258E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751B3"/>
    <w:multiLevelType w:val="hybridMultilevel"/>
    <w:tmpl w:val="7D1AAC1C"/>
    <w:lvl w:ilvl="0" w:tplc="FB22DFFE">
      <w:start w:val="1"/>
      <w:numFmt w:val="upperRoman"/>
      <w:pStyle w:val="L2-Numbers"/>
      <w:lvlText w:val="%1."/>
      <w:lvlJc w:val="left"/>
      <w:pPr>
        <w:ind w:left="1069" w:hanging="360"/>
      </w:pPr>
      <w:rPr>
        <w:rFonts w:ascii="Arial" w:hAnsi="Arial" w:hint="default"/>
        <w:b w:val="0"/>
        <w:i w:val="0"/>
        <w:sz w:val="22"/>
      </w:rPr>
    </w:lvl>
    <w:lvl w:ilvl="1" w:tplc="9120E21C">
      <w:start w:val="1"/>
      <w:numFmt w:val="lowerLetter"/>
      <w:lvlText w:val="%2."/>
      <w:lvlJc w:val="left"/>
      <w:pPr>
        <w:ind w:left="3960" w:hanging="360"/>
      </w:pPr>
    </w:lvl>
    <w:lvl w:ilvl="2" w:tplc="E716D81E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6B295E0A"/>
    <w:multiLevelType w:val="hybridMultilevel"/>
    <w:tmpl w:val="E0E6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01402"/>
    <w:multiLevelType w:val="hybridMultilevel"/>
    <w:tmpl w:val="8A78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81234"/>
    <w:multiLevelType w:val="hybridMultilevel"/>
    <w:tmpl w:val="F5C091EC"/>
    <w:lvl w:ilvl="0" w:tplc="DDE06422">
      <w:start w:val="1"/>
      <w:numFmt w:val="bullet"/>
      <w:pStyle w:val="L2-Bullets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0D0D3C"/>
    <w:multiLevelType w:val="multilevel"/>
    <w:tmpl w:val="DC2E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80237B"/>
    <w:multiLevelType w:val="hybridMultilevel"/>
    <w:tmpl w:val="CB9CAC92"/>
    <w:lvl w:ilvl="0" w:tplc="B4C8D384">
      <w:start w:val="1"/>
      <w:numFmt w:val="bullet"/>
      <w:pStyle w:val="L3-Bullets"/>
      <w:lvlText w:val="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 w16cid:durableId="606545886">
    <w:abstractNumId w:val="6"/>
  </w:num>
  <w:num w:numId="2" w16cid:durableId="259142571">
    <w:abstractNumId w:val="8"/>
    <w:lvlOverride w:ilvl="0">
      <w:startOverride w:val="1"/>
    </w:lvlOverride>
  </w:num>
  <w:num w:numId="3" w16cid:durableId="660616491">
    <w:abstractNumId w:val="9"/>
  </w:num>
  <w:num w:numId="4" w16cid:durableId="1197431822">
    <w:abstractNumId w:val="0"/>
  </w:num>
  <w:num w:numId="5" w16cid:durableId="1395353453">
    <w:abstractNumId w:val="5"/>
  </w:num>
  <w:num w:numId="6" w16cid:durableId="301034331">
    <w:abstractNumId w:val="12"/>
  </w:num>
  <w:num w:numId="7" w16cid:durableId="1849564173">
    <w:abstractNumId w:val="14"/>
  </w:num>
  <w:num w:numId="8" w16cid:durableId="78453823">
    <w:abstractNumId w:val="4"/>
  </w:num>
  <w:num w:numId="9" w16cid:durableId="324206759">
    <w:abstractNumId w:val="1"/>
  </w:num>
  <w:num w:numId="10" w16cid:durableId="1986204437">
    <w:abstractNumId w:val="3"/>
  </w:num>
  <w:num w:numId="11" w16cid:durableId="1985624333">
    <w:abstractNumId w:val="2"/>
  </w:num>
  <w:num w:numId="12" w16cid:durableId="354383767">
    <w:abstractNumId w:val="10"/>
  </w:num>
  <w:num w:numId="13" w16cid:durableId="1644893004">
    <w:abstractNumId w:val="11"/>
  </w:num>
  <w:num w:numId="14" w16cid:durableId="2013020297">
    <w:abstractNumId w:val="13"/>
  </w:num>
  <w:num w:numId="15" w16cid:durableId="1519615168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hma Reddy">
    <w15:presenceInfo w15:providerId="AD" w15:userId="S::sushmar@packt.com::193ce546-a414-4c1b-a40b-5a706eefa053"/>
  </w15:person>
  <w15:person w15:author="Shivangi Saxena">
    <w15:presenceInfo w15:providerId="Windows Live" w15:userId="8fe9fb06bccd6e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9C"/>
    <w:rsid w:val="00000211"/>
    <w:rsid w:val="00000DB4"/>
    <w:rsid w:val="00001D5E"/>
    <w:rsid w:val="0000297E"/>
    <w:rsid w:val="0000342E"/>
    <w:rsid w:val="00003F4B"/>
    <w:rsid w:val="00017480"/>
    <w:rsid w:val="000214CA"/>
    <w:rsid w:val="00023423"/>
    <w:rsid w:val="000255E2"/>
    <w:rsid w:val="00026E39"/>
    <w:rsid w:val="0003384F"/>
    <w:rsid w:val="00033F74"/>
    <w:rsid w:val="000379DC"/>
    <w:rsid w:val="00037C05"/>
    <w:rsid w:val="00041EED"/>
    <w:rsid w:val="00047379"/>
    <w:rsid w:val="00051BBF"/>
    <w:rsid w:val="000524DD"/>
    <w:rsid w:val="00056CDA"/>
    <w:rsid w:val="00060F0F"/>
    <w:rsid w:val="00061151"/>
    <w:rsid w:val="000633E9"/>
    <w:rsid w:val="000670E6"/>
    <w:rsid w:val="0006725F"/>
    <w:rsid w:val="000700A3"/>
    <w:rsid w:val="00071F87"/>
    <w:rsid w:val="00071FB3"/>
    <w:rsid w:val="00075EED"/>
    <w:rsid w:val="00077E9A"/>
    <w:rsid w:val="00081305"/>
    <w:rsid w:val="00082A18"/>
    <w:rsid w:val="000844A6"/>
    <w:rsid w:val="00087B58"/>
    <w:rsid w:val="0009061D"/>
    <w:rsid w:val="00095296"/>
    <w:rsid w:val="000957BB"/>
    <w:rsid w:val="00096FC3"/>
    <w:rsid w:val="00097DCE"/>
    <w:rsid w:val="000A2BA4"/>
    <w:rsid w:val="000A46FE"/>
    <w:rsid w:val="000A5161"/>
    <w:rsid w:val="000B35F4"/>
    <w:rsid w:val="000B3994"/>
    <w:rsid w:val="000B43E9"/>
    <w:rsid w:val="000B5010"/>
    <w:rsid w:val="000B5938"/>
    <w:rsid w:val="000B5E34"/>
    <w:rsid w:val="000B68CC"/>
    <w:rsid w:val="000C127D"/>
    <w:rsid w:val="000C1E5A"/>
    <w:rsid w:val="000C4E20"/>
    <w:rsid w:val="000C6E2F"/>
    <w:rsid w:val="000C7D9F"/>
    <w:rsid w:val="000C7FE6"/>
    <w:rsid w:val="000D545E"/>
    <w:rsid w:val="000D6F2B"/>
    <w:rsid w:val="000E1FD4"/>
    <w:rsid w:val="000E4E59"/>
    <w:rsid w:val="000E5294"/>
    <w:rsid w:val="000E6AB0"/>
    <w:rsid w:val="000E7C5C"/>
    <w:rsid w:val="000F060D"/>
    <w:rsid w:val="000F1C8E"/>
    <w:rsid w:val="000F1FFF"/>
    <w:rsid w:val="000F20F0"/>
    <w:rsid w:val="000F3A9E"/>
    <w:rsid w:val="000F5E48"/>
    <w:rsid w:val="00106AC2"/>
    <w:rsid w:val="00111E3E"/>
    <w:rsid w:val="001126F8"/>
    <w:rsid w:val="00113A6D"/>
    <w:rsid w:val="001143B3"/>
    <w:rsid w:val="00115428"/>
    <w:rsid w:val="001200E3"/>
    <w:rsid w:val="001211BA"/>
    <w:rsid w:val="00121ED6"/>
    <w:rsid w:val="00126948"/>
    <w:rsid w:val="00131BC4"/>
    <w:rsid w:val="00131D10"/>
    <w:rsid w:val="00133207"/>
    <w:rsid w:val="001333E0"/>
    <w:rsid w:val="001346DD"/>
    <w:rsid w:val="001346F4"/>
    <w:rsid w:val="00142055"/>
    <w:rsid w:val="001426E4"/>
    <w:rsid w:val="001437F9"/>
    <w:rsid w:val="00144B9E"/>
    <w:rsid w:val="0014717F"/>
    <w:rsid w:val="00147CC7"/>
    <w:rsid w:val="00150C6A"/>
    <w:rsid w:val="001554F4"/>
    <w:rsid w:val="0016406F"/>
    <w:rsid w:val="0016630B"/>
    <w:rsid w:val="00173E90"/>
    <w:rsid w:val="00180BD7"/>
    <w:rsid w:val="00181C45"/>
    <w:rsid w:val="00182C22"/>
    <w:rsid w:val="0018450F"/>
    <w:rsid w:val="00186A3C"/>
    <w:rsid w:val="001906DB"/>
    <w:rsid w:val="001916CE"/>
    <w:rsid w:val="00191729"/>
    <w:rsid w:val="001919D4"/>
    <w:rsid w:val="00192C3C"/>
    <w:rsid w:val="0019510E"/>
    <w:rsid w:val="00196002"/>
    <w:rsid w:val="001A3C9E"/>
    <w:rsid w:val="001A4A7E"/>
    <w:rsid w:val="001B0056"/>
    <w:rsid w:val="001B0063"/>
    <w:rsid w:val="001B1490"/>
    <w:rsid w:val="001B3893"/>
    <w:rsid w:val="001B6347"/>
    <w:rsid w:val="001C16A9"/>
    <w:rsid w:val="001C3C5E"/>
    <w:rsid w:val="001C4F33"/>
    <w:rsid w:val="001C517E"/>
    <w:rsid w:val="001C6692"/>
    <w:rsid w:val="001C6E99"/>
    <w:rsid w:val="001D0BF8"/>
    <w:rsid w:val="001D251A"/>
    <w:rsid w:val="001D425E"/>
    <w:rsid w:val="001D593F"/>
    <w:rsid w:val="001D65E2"/>
    <w:rsid w:val="001D70FE"/>
    <w:rsid w:val="001E2CBB"/>
    <w:rsid w:val="001E7820"/>
    <w:rsid w:val="001F048C"/>
    <w:rsid w:val="001F29F2"/>
    <w:rsid w:val="002002C9"/>
    <w:rsid w:val="00202AFA"/>
    <w:rsid w:val="002044C7"/>
    <w:rsid w:val="00205CC1"/>
    <w:rsid w:val="0020641B"/>
    <w:rsid w:val="00206686"/>
    <w:rsid w:val="00213317"/>
    <w:rsid w:val="00213820"/>
    <w:rsid w:val="00214441"/>
    <w:rsid w:val="00215F22"/>
    <w:rsid w:val="00216496"/>
    <w:rsid w:val="00221061"/>
    <w:rsid w:val="00222D06"/>
    <w:rsid w:val="002236C2"/>
    <w:rsid w:val="00224055"/>
    <w:rsid w:val="00224BB5"/>
    <w:rsid w:val="00226AB4"/>
    <w:rsid w:val="00232B2E"/>
    <w:rsid w:val="002342FD"/>
    <w:rsid w:val="00241AFD"/>
    <w:rsid w:val="00242B51"/>
    <w:rsid w:val="00242E63"/>
    <w:rsid w:val="002454C5"/>
    <w:rsid w:val="002458F0"/>
    <w:rsid w:val="00255EA9"/>
    <w:rsid w:val="00255F10"/>
    <w:rsid w:val="00257565"/>
    <w:rsid w:val="00257FDE"/>
    <w:rsid w:val="00260910"/>
    <w:rsid w:val="00266D53"/>
    <w:rsid w:val="00267457"/>
    <w:rsid w:val="00267C43"/>
    <w:rsid w:val="002700B9"/>
    <w:rsid w:val="0027514B"/>
    <w:rsid w:val="00275CD9"/>
    <w:rsid w:val="00283555"/>
    <w:rsid w:val="0028440B"/>
    <w:rsid w:val="00285AFE"/>
    <w:rsid w:val="00285EA3"/>
    <w:rsid w:val="00286237"/>
    <w:rsid w:val="00291DF4"/>
    <w:rsid w:val="00296267"/>
    <w:rsid w:val="002968AE"/>
    <w:rsid w:val="0029755A"/>
    <w:rsid w:val="002A3217"/>
    <w:rsid w:val="002A6EC7"/>
    <w:rsid w:val="002A7F00"/>
    <w:rsid w:val="002B381D"/>
    <w:rsid w:val="002B58A0"/>
    <w:rsid w:val="002B5FFA"/>
    <w:rsid w:val="002B60F9"/>
    <w:rsid w:val="002B7A27"/>
    <w:rsid w:val="002C067D"/>
    <w:rsid w:val="002C2D85"/>
    <w:rsid w:val="002C4531"/>
    <w:rsid w:val="002C765F"/>
    <w:rsid w:val="002D6863"/>
    <w:rsid w:val="002E1FFE"/>
    <w:rsid w:val="002E3F89"/>
    <w:rsid w:val="002F13D5"/>
    <w:rsid w:val="002F1E3A"/>
    <w:rsid w:val="002F3045"/>
    <w:rsid w:val="002F3283"/>
    <w:rsid w:val="002F3754"/>
    <w:rsid w:val="002F75AA"/>
    <w:rsid w:val="003011E0"/>
    <w:rsid w:val="00301F6C"/>
    <w:rsid w:val="00302CB2"/>
    <w:rsid w:val="003103DF"/>
    <w:rsid w:val="0031309F"/>
    <w:rsid w:val="00316E30"/>
    <w:rsid w:val="00317340"/>
    <w:rsid w:val="00321029"/>
    <w:rsid w:val="003215CB"/>
    <w:rsid w:val="0032394E"/>
    <w:rsid w:val="00325395"/>
    <w:rsid w:val="00334017"/>
    <w:rsid w:val="00336FC5"/>
    <w:rsid w:val="00345977"/>
    <w:rsid w:val="00345A18"/>
    <w:rsid w:val="00346B03"/>
    <w:rsid w:val="00350E1A"/>
    <w:rsid w:val="00350EC1"/>
    <w:rsid w:val="00354655"/>
    <w:rsid w:val="00355E7D"/>
    <w:rsid w:val="00362080"/>
    <w:rsid w:val="003624D6"/>
    <w:rsid w:val="00364068"/>
    <w:rsid w:val="00364573"/>
    <w:rsid w:val="00364DE9"/>
    <w:rsid w:val="0036642E"/>
    <w:rsid w:val="00366F93"/>
    <w:rsid w:val="00373B5B"/>
    <w:rsid w:val="00376727"/>
    <w:rsid w:val="00376FA2"/>
    <w:rsid w:val="00377776"/>
    <w:rsid w:val="0038131A"/>
    <w:rsid w:val="00381C4D"/>
    <w:rsid w:val="0038376C"/>
    <w:rsid w:val="00384871"/>
    <w:rsid w:val="00384A77"/>
    <w:rsid w:val="003851FE"/>
    <w:rsid w:val="00385B22"/>
    <w:rsid w:val="0039082D"/>
    <w:rsid w:val="00391BCD"/>
    <w:rsid w:val="00391F20"/>
    <w:rsid w:val="0039306E"/>
    <w:rsid w:val="0039456C"/>
    <w:rsid w:val="003A00E2"/>
    <w:rsid w:val="003A108A"/>
    <w:rsid w:val="003A23AA"/>
    <w:rsid w:val="003B041C"/>
    <w:rsid w:val="003B2948"/>
    <w:rsid w:val="003B3EED"/>
    <w:rsid w:val="003B4464"/>
    <w:rsid w:val="003B7D0A"/>
    <w:rsid w:val="003C07FE"/>
    <w:rsid w:val="003C2352"/>
    <w:rsid w:val="003C3088"/>
    <w:rsid w:val="003C338B"/>
    <w:rsid w:val="003C360C"/>
    <w:rsid w:val="003C4F00"/>
    <w:rsid w:val="003C67AF"/>
    <w:rsid w:val="003D0BB2"/>
    <w:rsid w:val="003D4D28"/>
    <w:rsid w:val="003D57CF"/>
    <w:rsid w:val="003D663F"/>
    <w:rsid w:val="003D6D74"/>
    <w:rsid w:val="003D71CB"/>
    <w:rsid w:val="003E1CC2"/>
    <w:rsid w:val="003E4FE1"/>
    <w:rsid w:val="003E55A6"/>
    <w:rsid w:val="003E5737"/>
    <w:rsid w:val="003E5B29"/>
    <w:rsid w:val="003E6526"/>
    <w:rsid w:val="003E7099"/>
    <w:rsid w:val="003F0AC3"/>
    <w:rsid w:val="003F0E34"/>
    <w:rsid w:val="003F1240"/>
    <w:rsid w:val="003F50FC"/>
    <w:rsid w:val="0040261E"/>
    <w:rsid w:val="00410F02"/>
    <w:rsid w:val="004115D2"/>
    <w:rsid w:val="0041207F"/>
    <w:rsid w:val="00412AB3"/>
    <w:rsid w:val="004167A9"/>
    <w:rsid w:val="00416D84"/>
    <w:rsid w:val="00417152"/>
    <w:rsid w:val="00423026"/>
    <w:rsid w:val="00423F62"/>
    <w:rsid w:val="00427E09"/>
    <w:rsid w:val="0043148D"/>
    <w:rsid w:val="004366BB"/>
    <w:rsid w:val="00440CA9"/>
    <w:rsid w:val="00447174"/>
    <w:rsid w:val="00451357"/>
    <w:rsid w:val="0045398E"/>
    <w:rsid w:val="004540C3"/>
    <w:rsid w:val="004541BB"/>
    <w:rsid w:val="00454F34"/>
    <w:rsid w:val="0045750A"/>
    <w:rsid w:val="00463ACA"/>
    <w:rsid w:val="0046425D"/>
    <w:rsid w:val="00464F04"/>
    <w:rsid w:val="004678E4"/>
    <w:rsid w:val="00472B97"/>
    <w:rsid w:val="00474134"/>
    <w:rsid w:val="004802DA"/>
    <w:rsid w:val="00481CB7"/>
    <w:rsid w:val="0048287D"/>
    <w:rsid w:val="00484D81"/>
    <w:rsid w:val="00485006"/>
    <w:rsid w:val="00485BC2"/>
    <w:rsid w:val="0049145F"/>
    <w:rsid w:val="004917D8"/>
    <w:rsid w:val="00495B43"/>
    <w:rsid w:val="00497ED2"/>
    <w:rsid w:val="004A22D3"/>
    <w:rsid w:val="004A40F5"/>
    <w:rsid w:val="004A58F9"/>
    <w:rsid w:val="004A66F8"/>
    <w:rsid w:val="004B0B7D"/>
    <w:rsid w:val="004B3893"/>
    <w:rsid w:val="004B4713"/>
    <w:rsid w:val="004B4921"/>
    <w:rsid w:val="004B7BB0"/>
    <w:rsid w:val="004C0DA8"/>
    <w:rsid w:val="004C1AF7"/>
    <w:rsid w:val="004C2BDD"/>
    <w:rsid w:val="004C3AE2"/>
    <w:rsid w:val="004C61F9"/>
    <w:rsid w:val="004C6FBF"/>
    <w:rsid w:val="004D1A9B"/>
    <w:rsid w:val="004E34B4"/>
    <w:rsid w:val="004E57C0"/>
    <w:rsid w:val="004E5AB3"/>
    <w:rsid w:val="004F0870"/>
    <w:rsid w:val="004F1654"/>
    <w:rsid w:val="004F38F3"/>
    <w:rsid w:val="00500AED"/>
    <w:rsid w:val="00500FB5"/>
    <w:rsid w:val="0050116E"/>
    <w:rsid w:val="0050154D"/>
    <w:rsid w:val="0050288C"/>
    <w:rsid w:val="00506CF2"/>
    <w:rsid w:val="005070C7"/>
    <w:rsid w:val="00507251"/>
    <w:rsid w:val="005110AC"/>
    <w:rsid w:val="00514035"/>
    <w:rsid w:val="00515E3D"/>
    <w:rsid w:val="00520D8E"/>
    <w:rsid w:val="00521964"/>
    <w:rsid w:val="005233C7"/>
    <w:rsid w:val="00533447"/>
    <w:rsid w:val="005335A8"/>
    <w:rsid w:val="00533EAF"/>
    <w:rsid w:val="00536D0F"/>
    <w:rsid w:val="00536EB1"/>
    <w:rsid w:val="005400AA"/>
    <w:rsid w:val="005413FA"/>
    <w:rsid w:val="005441BC"/>
    <w:rsid w:val="0054697C"/>
    <w:rsid w:val="0054D1AE"/>
    <w:rsid w:val="005508E8"/>
    <w:rsid w:val="00555E26"/>
    <w:rsid w:val="00560EA6"/>
    <w:rsid w:val="0056359D"/>
    <w:rsid w:val="00566892"/>
    <w:rsid w:val="00566C23"/>
    <w:rsid w:val="005709CE"/>
    <w:rsid w:val="005729B2"/>
    <w:rsid w:val="00573289"/>
    <w:rsid w:val="00574F2C"/>
    <w:rsid w:val="00577F52"/>
    <w:rsid w:val="00581C57"/>
    <w:rsid w:val="00581C87"/>
    <w:rsid w:val="005876F4"/>
    <w:rsid w:val="00587A59"/>
    <w:rsid w:val="00590811"/>
    <w:rsid w:val="00590FB4"/>
    <w:rsid w:val="00596C4B"/>
    <w:rsid w:val="00597011"/>
    <w:rsid w:val="005A040D"/>
    <w:rsid w:val="005A1541"/>
    <w:rsid w:val="005A1993"/>
    <w:rsid w:val="005A44A7"/>
    <w:rsid w:val="005B4109"/>
    <w:rsid w:val="005B6F59"/>
    <w:rsid w:val="005B77BE"/>
    <w:rsid w:val="005C4540"/>
    <w:rsid w:val="005C4921"/>
    <w:rsid w:val="005C7381"/>
    <w:rsid w:val="005D1226"/>
    <w:rsid w:val="005D50F6"/>
    <w:rsid w:val="005D6CDE"/>
    <w:rsid w:val="005E53C5"/>
    <w:rsid w:val="005E5A55"/>
    <w:rsid w:val="005E64B8"/>
    <w:rsid w:val="005E69F8"/>
    <w:rsid w:val="005E7DCC"/>
    <w:rsid w:val="005F3821"/>
    <w:rsid w:val="005F4DE0"/>
    <w:rsid w:val="00601439"/>
    <w:rsid w:val="0060154D"/>
    <w:rsid w:val="00602E4D"/>
    <w:rsid w:val="00605A45"/>
    <w:rsid w:val="00612F7A"/>
    <w:rsid w:val="00617A3A"/>
    <w:rsid w:val="00620E9D"/>
    <w:rsid w:val="00623C4E"/>
    <w:rsid w:val="00626022"/>
    <w:rsid w:val="00631F68"/>
    <w:rsid w:val="00632447"/>
    <w:rsid w:val="00632679"/>
    <w:rsid w:val="00641608"/>
    <w:rsid w:val="00641D28"/>
    <w:rsid w:val="00643DC4"/>
    <w:rsid w:val="00643DC9"/>
    <w:rsid w:val="00644567"/>
    <w:rsid w:val="00652488"/>
    <w:rsid w:val="00656617"/>
    <w:rsid w:val="00660ACC"/>
    <w:rsid w:val="00670CA2"/>
    <w:rsid w:val="0067207B"/>
    <w:rsid w:val="00674495"/>
    <w:rsid w:val="0067465E"/>
    <w:rsid w:val="00680CC6"/>
    <w:rsid w:val="006940DC"/>
    <w:rsid w:val="0069629F"/>
    <w:rsid w:val="006A00D1"/>
    <w:rsid w:val="006A582A"/>
    <w:rsid w:val="006B085F"/>
    <w:rsid w:val="006B37F3"/>
    <w:rsid w:val="006B397E"/>
    <w:rsid w:val="006B7F3D"/>
    <w:rsid w:val="006B7F7C"/>
    <w:rsid w:val="006C0F7E"/>
    <w:rsid w:val="006C34B1"/>
    <w:rsid w:val="006C46D5"/>
    <w:rsid w:val="006C599C"/>
    <w:rsid w:val="006C5B8B"/>
    <w:rsid w:val="006C6C24"/>
    <w:rsid w:val="006D1D28"/>
    <w:rsid w:val="006D24C7"/>
    <w:rsid w:val="006D43F6"/>
    <w:rsid w:val="006D71DC"/>
    <w:rsid w:val="006E741E"/>
    <w:rsid w:val="006E7DC9"/>
    <w:rsid w:val="006F20E1"/>
    <w:rsid w:val="006F395F"/>
    <w:rsid w:val="006F4F18"/>
    <w:rsid w:val="006F7AD6"/>
    <w:rsid w:val="006F7BEE"/>
    <w:rsid w:val="007000FF"/>
    <w:rsid w:val="00700277"/>
    <w:rsid w:val="007015F1"/>
    <w:rsid w:val="00702694"/>
    <w:rsid w:val="00702C1C"/>
    <w:rsid w:val="00704B83"/>
    <w:rsid w:val="00704E89"/>
    <w:rsid w:val="007053EE"/>
    <w:rsid w:val="0070574E"/>
    <w:rsid w:val="00705B16"/>
    <w:rsid w:val="00706136"/>
    <w:rsid w:val="00710002"/>
    <w:rsid w:val="007114C6"/>
    <w:rsid w:val="007137B4"/>
    <w:rsid w:val="00716C2B"/>
    <w:rsid w:val="00717505"/>
    <w:rsid w:val="007223B2"/>
    <w:rsid w:val="00724A98"/>
    <w:rsid w:val="00725C2D"/>
    <w:rsid w:val="0072689F"/>
    <w:rsid w:val="00727DBE"/>
    <w:rsid w:val="0073416D"/>
    <w:rsid w:val="007364DE"/>
    <w:rsid w:val="00737D69"/>
    <w:rsid w:val="007402FB"/>
    <w:rsid w:val="00740713"/>
    <w:rsid w:val="00741888"/>
    <w:rsid w:val="007453DB"/>
    <w:rsid w:val="007456FB"/>
    <w:rsid w:val="00750B81"/>
    <w:rsid w:val="00750F70"/>
    <w:rsid w:val="007524F8"/>
    <w:rsid w:val="0075285D"/>
    <w:rsid w:val="00755772"/>
    <w:rsid w:val="0075758A"/>
    <w:rsid w:val="00757A77"/>
    <w:rsid w:val="007636F7"/>
    <w:rsid w:val="007642D9"/>
    <w:rsid w:val="00764663"/>
    <w:rsid w:val="007656C9"/>
    <w:rsid w:val="00766148"/>
    <w:rsid w:val="0077149D"/>
    <w:rsid w:val="00771E0E"/>
    <w:rsid w:val="0078004E"/>
    <w:rsid w:val="00784DD3"/>
    <w:rsid w:val="007852D5"/>
    <w:rsid w:val="00787BEE"/>
    <w:rsid w:val="00787E74"/>
    <w:rsid w:val="00790BDC"/>
    <w:rsid w:val="007A0D94"/>
    <w:rsid w:val="007A43CA"/>
    <w:rsid w:val="007A7CC3"/>
    <w:rsid w:val="007B1FE5"/>
    <w:rsid w:val="007B2B8F"/>
    <w:rsid w:val="007B58F7"/>
    <w:rsid w:val="007C6170"/>
    <w:rsid w:val="007D3CFB"/>
    <w:rsid w:val="007D46BB"/>
    <w:rsid w:val="007E034E"/>
    <w:rsid w:val="007E49A9"/>
    <w:rsid w:val="007E522B"/>
    <w:rsid w:val="007E6390"/>
    <w:rsid w:val="007E79A5"/>
    <w:rsid w:val="007F0AC6"/>
    <w:rsid w:val="007F213A"/>
    <w:rsid w:val="007F37D9"/>
    <w:rsid w:val="007F4809"/>
    <w:rsid w:val="007F4C3A"/>
    <w:rsid w:val="007F6020"/>
    <w:rsid w:val="007F7FCB"/>
    <w:rsid w:val="00800160"/>
    <w:rsid w:val="00801FC2"/>
    <w:rsid w:val="00805FAB"/>
    <w:rsid w:val="008134A1"/>
    <w:rsid w:val="00814170"/>
    <w:rsid w:val="00816206"/>
    <w:rsid w:val="008169A4"/>
    <w:rsid w:val="00817183"/>
    <w:rsid w:val="00817397"/>
    <w:rsid w:val="00817BB3"/>
    <w:rsid w:val="008230DC"/>
    <w:rsid w:val="00823E76"/>
    <w:rsid w:val="00826C27"/>
    <w:rsid w:val="0083136F"/>
    <w:rsid w:val="00833A4A"/>
    <w:rsid w:val="008349B3"/>
    <w:rsid w:val="0083681C"/>
    <w:rsid w:val="00836B11"/>
    <w:rsid w:val="008405C9"/>
    <w:rsid w:val="00840D3C"/>
    <w:rsid w:val="0084198C"/>
    <w:rsid w:val="00841E2E"/>
    <w:rsid w:val="0084612F"/>
    <w:rsid w:val="008475D7"/>
    <w:rsid w:val="00847BA7"/>
    <w:rsid w:val="00852866"/>
    <w:rsid w:val="00853C99"/>
    <w:rsid w:val="00855007"/>
    <w:rsid w:val="008550DC"/>
    <w:rsid w:val="00855C3D"/>
    <w:rsid w:val="008565CB"/>
    <w:rsid w:val="00860078"/>
    <w:rsid w:val="0086224C"/>
    <w:rsid w:val="00864296"/>
    <w:rsid w:val="008731A2"/>
    <w:rsid w:val="008762BD"/>
    <w:rsid w:val="00892748"/>
    <w:rsid w:val="008940E5"/>
    <w:rsid w:val="0089418A"/>
    <w:rsid w:val="00895828"/>
    <w:rsid w:val="008A416D"/>
    <w:rsid w:val="008A5CBC"/>
    <w:rsid w:val="008A7270"/>
    <w:rsid w:val="008B01C7"/>
    <w:rsid w:val="008B2AEB"/>
    <w:rsid w:val="008B44EB"/>
    <w:rsid w:val="008B5264"/>
    <w:rsid w:val="008B5FF9"/>
    <w:rsid w:val="008B61BE"/>
    <w:rsid w:val="008B67B4"/>
    <w:rsid w:val="008C1F28"/>
    <w:rsid w:val="008C2206"/>
    <w:rsid w:val="008C25DE"/>
    <w:rsid w:val="008C3147"/>
    <w:rsid w:val="008C6BB7"/>
    <w:rsid w:val="008D4432"/>
    <w:rsid w:val="008D729C"/>
    <w:rsid w:val="008E0336"/>
    <w:rsid w:val="008E04F4"/>
    <w:rsid w:val="008E0E4E"/>
    <w:rsid w:val="008E3BAD"/>
    <w:rsid w:val="008E7C4D"/>
    <w:rsid w:val="008E7DAE"/>
    <w:rsid w:val="008F14E8"/>
    <w:rsid w:val="008F153B"/>
    <w:rsid w:val="008F1D3F"/>
    <w:rsid w:val="008F355D"/>
    <w:rsid w:val="008F3618"/>
    <w:rsid w:val="008F3B37"/>
    <w:rsid w:val="008F4640"/>
    <w:rsid w:val="008F6928"/>
    <w:rsid w:val="00901292"/>
    <w:rsid w:val="00910BFE"/>
    <w:rsid w:val="00912990"/>
    <w:rsid w:val="00912F0C"/>
    <w:rsid w:val="0091406A"/>
    <w:rsid w:val="00915D18"/>
    <w:rsid w:val="00916E08"/>
    <w:rsid w:val="00917C81"/>
    <w:rsid w:val="00920225"/>
    <w:rsid w:val="009203DF"/>
    <w:rsid w:val="00931604"/>
    <w:rsid w:val="00933EA5"/>
    <w:rsid w:val="00934215"/>
    <w:rsid w:val="009373A7"/>
    <w:rsid w:val="00941A13"/>
    <w:rsid w:val="00943409"/>
    <w:rsid w:val="00943F7A"/>
    <w:rsid w:val="00945D9B"/>
    <w:rsid w:val="009517E1"/>
    <w:rsid w:val="009520E8"/>
    <w:rsid w:val="00952A27"/>
    <w:rsid w:val="00953D94"/>
    <w:rsid w:val="009540A7"/>
    <w:rsid w:val="00964671"/>
    <w:rsid w:val="00965D48"/>
    <w:rsid w:val="00967E1E"/>
    <w:rsid w:val="009703F9"/>
    <w:rsid w:val="00971369"/>
    <w:rsid w:val="00973403"/>
    <w:rsid w:val="00973B67"/>
    <w:rsid w:val="00980F82"/>
    <w:rsid w:val="009819DD"/>
    <w:rsid w:val="009819FE"/>
    <w:rsid w:val="00982722"/>
    <w:rsid w:val="00986B9D"/>
    <w:rsid w:val="009958A8"/>
    <w:rsid w:val="00996C92"/>
    <w:rsid w:val="009A1BA2"/>
    <w:rsid w:val="009A4837"/>
    <w:rsid w:val="009A597B"/>
    <w:rsid w:val="009B01A4"/>
    <w:rsid w:val="009B370F"/>
    <w:rsid w:val="009B382F"/>
    <w:rsid w:val="009B608E"/>
    <w:rsid w:val="009C1882"/>
    <w:rsid w:val="009C3661"/>
    <w:rsid w:val="009D0D7A"/>
    <w:rsid w:val="009D4BAD"/>
    <w:rsid w:val="009E42AB"/>
    <w:rsid w:val="009E6707"/>
    <w:rsid w:val="009F4423"/>
    <w:rsid w:val="00A0000B"/>
    <w:rsid w:val="00A02167"/>
    <w:rsid w:val="00A03EEE"/>
    <w:rsid w:val="00A0618A"/>
    <w:rsid w:val="00A063F8"/>
    <w:rsid w:val="00A068A2"/>
    <w:rsid w:val="00A06A4C"/>
    <w:rsid w:val="00A06C15"/>
    <w:rsid w:val="00A076BF"/>
    <w:rsid w:val="00A12A76"/>
    <w:rsid w:val="00A12DA4"/>
    <w:rsid w:val="00A22EA8"/>
    <w:rsid w:val="00A24204"/>
    <w:rsid w:val="00A2587A"/>
    <w:rsid w:val="00A30596"/>
    <w:rsid w:val="00A31234"/>
    <w:rsid w:val="00A3332F"/>
    <w:rsid w:val="00A36B66"/>
    <w:rsid w:val="00A37B6D"/>
    <w:rsid w:val="00A37F78"/>
    <w:rsid w:val="00A44E2C"/>
    <w:rsid w:val="00A45CA8"/>
    <w:rsid w:val="00A50DAD"/>
    <w:rsid w:val="00A5202F"/>
    <w:rsid w:val="00A534EC"/>
    <w:rsid w:val="00A57316"/>
    <w:rsid w:val="00A607D8"/>
    <w:rsid w:val="00A61473"/>
    <w:rsid w:val="00A76306"/>
    <w:rsid w:val="00A80BEA"/>
    <w:rsid w:val="00A842AE"/>
    <w:rsid w:val="00A85548"/>
    <w:rsid w:val="00A9017B"/>
    <w:rsid w:val="00A9321E"/>
    <w:rsid w:val="00A972AF"/>
    <w:rsid w:val="00A974E7"/>
    <w:rsid w:val="00AA279F"/>
    <w:rsid w:val="00AA3BCB"/>
    <w:rsid w:val="00AB0228"/>
    <w:rsid w:val="00AB0E6B"/>
    <w:rsid w:val="00AB2EEF"/>
    <w:rsid w:val="00AB5067"/>
    <w:rsid w:val="00AB58AC"/>
    <w:rsid w:val="00AB5B5D"/>
    <w:rsid w:val="00AB6013"/>
    <w:rsid w:val="00AB6953"/>
    <w:rsid w:val="00AC149A"/>
    <w:rsid w:val="00AC2A8B"/>
    <w:rsid w:val="00AC44CD"/>
    <w:rsid w:val="00AD064F"/>
    <w:rsid w:val="00AE1921"/>
    <w:rsid w:val="00AE21D8"/>
    <w:rsid w:val="00AE3C72"/>
    <w:rsid w:val="00AE5C3D"/>
    <w:rsid w:val="00AE63B7"/>
    <w:rsid w:val="00AE7813"/>
    <w:rsid w:val="00AF4ABD"/>
    <w:rsid w:val="00AF655A"/>
    <w:rsid w:val="00AF6647"/>
    <w:rsid w:val="00B04B05"/>
    <w:rsid w:val="00B06023"/>
    <w:rsid w:val="00B147E6"/>
    <w:rsid w:val="00B23755"/>
    <w:rsid w:val="00B24428"/>
    <w:rsid w:val="00B32AAF"/>
    <w:rsid w:val="00B32AB4"/>
    <w:rsid w:val="00B34764"/>
    <w:rsid w:val="00B34902"/>
    <w:rsid w:val="00B34CF2"/>
    <w:rsid w:val="00B40674"/>
    <w:rsid w:val="00B40DAE"/>
    <w:rsid w:val="00B4220F"/>
    <w:rsid w:val="00B443A7"/>
    <w:rsid w:val="00B4576D"/>
    <w:rsid w:val="00B46F0A"/>
    <w:rsid w:val="00B50D1D"/>
    <w:rsid w:val="00B66AA2"/>
    <w:rsid w:val="00B6795C"/>
    <w:rsid w:val="00B71B6A"/>
    <w:rsid w:val="00B73E3A"/>
    <w:rsid w:val="00B74416"/>
    <w:rsid w:val="00B80753"/>
    <w:rsid w:val="00B842CD"/>
    <w:rsid w:val="00B872AA"/>
    <w:rsid w:val="00B92C38"/>
    <w:rsid w:val="00B953F6"/>
    <w:rsid w:val="00BA2A54"/>
    <w:rsid w:val="00BA2D42"/>
    <w:rsid w:val="00BA78A8"/>
    <w:rsid w:val="00BB07AE"/>
    <w:rsid w:val="00BB25B4"/>
    <w:rsid w:val="00BB2848"/>
    <w:rsid w:val="00BB45FA"/>
    <w:rsid w:val="00BB4C1E"/>
    <w:rsid w:val="00BB515D"/>
    <w:rsid w:val="00BB53C6"/>
    <w:rsid w:val="00BB5D5F"/>
    <w:rsid w:val="00BC2D2D"/>
    <w:rsid w:val="00BC3500"/>
    <w:rsid w:val="00BC736D"/>
    <w:rsid w:val="00BD3FBC"/>
    <w:rsid w:val="00BE2582"/>
    <w:rsid w:val="00BE52DB"/>
    <w:rsid w:val="00C03DE4"/>
    <w:rsid w:val="00C0401E"/>
    <w:rsid w:val="00C057B7"/>
    <w:rsid w:val="00C06FCA"/>
    <w:rsid w:val="00C13810"/>
    <w:rsid w:val="00C15D06"/>
    <w:rsid w:val="00C177D9"/>
    <w:rsid w:val="00C21136"/>
    <w:rsid w:val="00C25AA3"/>
    <w:rsid w:val="00C27F14"/>
    <w:rsid w:val="00C300C8"/>
    <w:rsid w:val="00C303D4"/>
    <w:rsid w:val="00C3080E"/>
    <w:rsid w:val="00C31134"/>
    <w:rsid w:val="00C36C95"/>
    <w:rsid w:val="00C374C8"/>
    <w:rsid w:val="00C400CD"/>
    <w:rsid w:val="00C4077D"/>
    <w:rsid w:val="00C443BB"/>
    <w:rsid w:val="00C446A9"/>
    <w:rsid w:val="00C47CA3"/>
    <w:rsid w:val="00C51F21"/>
    <w:rsid w:val="00C52657"/>
    <w:rsid w:val="00C54D43"/>
    <w:rsid w:val="00C5640D"/>
    <w:rsid w:val="00C57E16"/>
    <w:rsid w:val="00C6787C"/>
    <w:rsid w:val="00C7229D"/>
    <w:rsid w:val="00C728FB"/>
    <w:rsid w:val="00C73ADF"/>
    <w:rsid w:val="00C74E0E"/>
    <w:rsid w:val="00C76D4A"/>
    <w:rsid w:val="00C77135"/>
    <w:rsid w:val="00C77C85"/>
    <w:rsid w:val="00C77D0A"/>
    <w:rsid w:val="00C77DA8"/>
    <w:rsid w:val="00C81722"/>
    <w:rsid w:val="00C925F4"/>
    <w:rsid w:val="00C97052"/>
    <w:rsid w:val="00C973E3"/>
    <w:rsid w:val="00CA42EF"/>
    <w:rsid w:val="00CA4DF9"/>
    <w:rsid w:val="00CA7CD7"/>
    <w:rsid w:val="00CB0CB5"/>
    <w:rsid w:val="00CB57C8"/>
    <w:rsid w:val="00CB684C"/>
    <w:rsid w:val="00CB6F03"/>
    <w:rsid w:val="00CC1AC1"/>
    <w:rsid w:val="00CC6E16"/>
    <w:rsid w:val="00CD04B4"/>
    <w:rsid w:val="00CD2CE0"/>
    <w:rsid w:val="00CD49D1"/>
    <w:rsid w:val="00CD6F2E"/>
    <w:rsid w:val="00CE0AF6"/>
    <w:rsid w:val="00CE0C6D"/>
    <w:rsid w:val="00CE3593"/>
    <w:rsid w:val="00CE37F5"/>
    <w:rsid w:val="00CE3838"/>
    <w:rsid w:val="00CE3874"/>
    <w:rsid w:val="00CE5794"/>
    <w:rsid w:val="00CE6E75"/>
    <w:rsid w:val="00CF0876"/>
    <w:rsid w:val="00CF0F7A"/>
    <w:rsid w:val="00CF2A0B"/>
    <w:rsid w:val="00CF3828"/>
    <w:rsid w:val="00CF399C"/>
    <w:rsid w:val="00D0006E"/>
    <w:rsid w:val="00D030E2"/>
    <w:rsid w:val="00D06F89"/>
    <w:rsid w:val="00D14B4B"/>
    <w:rsid w:val="00D15127"/>
    <w:rsid w:val="00D165E4"/>
    <w:rsid w:val="00D17C34"/>
    <w:rsid w:val="00D21E52"/>
    <w:rsid w:val="00D27075"/>
    <w:rsid w:val="00D364B1"/>
    <w:rsid w:val="00D36745"/>
    <w:rsid w:val="00D378DD"/>
    <w:rsid w:val="00D4211F"/>
    <w:rsid w:val="00D42287"/>
    <w:rsid w:val="00D422B0"/>
    <w:rsid w:val="00D43ABA"/>
    <w:rsid w:val="00D47DCC"/>
    <w:rsid w:val="00D47ED1"/>
    <w:rsid w:val="00D501A5"/>
    <w:rsid w:val="00D52B39"/>
    <w:rsid w:val="00D5535A"/>
    <w:rsid w:val="00D56ADB"/>
    <w:rsid w:val="00D61774"/>
    <w:rsid w:val="00D63505"/>
    <w:rsid w:val="00D64A87"/>
    <w:rsid w:val="00D66D21"/>
    <w:rsid w:val="00D70132"/>
    <w:rsid w:val="00D70439"/>
    <w:rsid w:val="00D71E70"/>
    <w:rsid w:val="00D7390C"/>
    <w:rsid w:val="00D824E9"/>
    <w:rsid w:val="00D83821"/>
    <w:rsid w:val="00D83AE5"/>
    <w:rsid w:val="00D85944"/>
    <w:rsid w:val="00D861D3"/>
    <w:rsid w:val="00D91727"/>
    <w:rsid w:val="00D91AF0"/>
    <w:rsid w:val="00D949BC"/>
    <w:rsid w:val="00DA0BE4"/>
    <w:rsid w:val="00DA3A7E"/>
    <w:rsid w:val="00DA458A"/>
    <w:rsid w:val="00DA47B3"/>
    <w:rsid w:val="00DA7137"/>
    <w:rsid w:val="00DB0035"/>
    <w:rsid w:val="00DB18BE"/>
    <w:rsid w:val="00DB2219"/>
    <w:rsid w:val="00DB5052"/>
    <w:rsid w:val="00DB64BB"/>
    <w:rsid w:val="00DB7F04"/>
    <w:rsid w:val="00DC14A0"/>
    <w:rsid w:val="00DC2874"/>
    <w:rsid w:val="00DC490C"/>
    <w:rsid w:val="00DD03DC"/>
    <w:rsid w:val="00DD6DBB"/>
    <w:rsid w:val="00DE5E18"/>
    <w:rsid w:val="00DF345A"/>
    <w:rsid w:val="00DF503B"/>
    <w:rsid w:val="00DF72B6"/>
    <w:rsid w:val="00E00E5E"/>
    <w:rsid w:val="00E01013"/>
    <w:rsid w:val="00E0166E"/>
    <w:rsid w:val="00E02AC1"/>
    <w:rsid w:val="00E07BCD"/>
    <w:rsid w:val="00E1287F"/>
    <w:rsid w:val="00E145E3"/>
    <w:rsid w:val="00E16E20"/>
    <w:rsid w:val="00E230C3"/>
    <w:rsid w:val="00E26493"/>
    <w:rsid w:val="00E27090"/>
    <w:rsid w:val="00E27816"/>
    <w:rsid w:val="00E34EC3"/>
    <w:rsid w:val="00E35C87"/>
    <w:rsid w:val="00E41B59"/>
    <w:rsid w:val="00E42306"/>
    <w:rsid w:val="00E43A8B"/>
    <w:rsid w:val="00E44933"/>
    <w:rsid w:val="00E47FCF"/>
    <w:rsid w:val="00E51A43"/>
    <w:rsid w:val="00E52AD0"/>
    <w:rsid w:val="00E531F6"/>
    <w:rsid w:val="00E536CE"/>
    <w:rsid w:val="00E5399A"/>
    <w:rsid w:val="00E53CEB"/>
    <w:rsid w:val="00E541E8"/>
    <w:rsid w:val="00E549A6"/>
    <w:rsid w:val="00E650E0"/>
    <w:rsid w:val="00E65DC2"/>
    <w:rsid w:val="00E67A80"/>
    <w:rsid w:val="00E72ADB"/>
    <w:rsid w:val="00E7426E"/>
    <w:rsid w:val="00E75233"/>
    <w:rsid w:val="00E76100"/>
    <w:rsid w:val="00E84DDF"/>
    <w:rsid w:val="00E85DC2"/>
    <w:rsid w:val="00E86D59"/>
    <w:rsid w:val="00E90C7B"/>
    <w:rsid w:val="00E922D3"/>
    <w:rsid w:val="00E925A9"/>
    <w:rsid w:val="00E96991"/>
    <w:rsid w:val="00EA5AC8"/>
    <w:rsid w:val="00EB0684"/>
    <w:rsid w:val="00EB1AB3"/>
    <w:rsid w:val="00EB43CE"/>
    <w:rsid w:val="00EB4B12"/>
    <w:rsid w:val="00EB7B9E"/>
    <w:rsid w:val="00EC0014"/>
    <w:rsid w:val="00EC1FDE"/>
    <w:rsid w:val="00EC21D3"/>
    <w:rsid w:val="00EC290F"/>
    <w:rsid w:val="00EC31F2"/>
    <w:rsid w:val="00EC3F06"/>
    <w:rsid w:val="00ED5A05"/>
    <w:rsid w:val="00EE1759"/>
    <w:rsid w:val="00EE2B15"/>
    <w:rsid w:val="00EE346C"/>
    <w:rsid w:val="00EE3833"/>
    <w:rsid w:val="00EE47BF"/>
    <w:rsid w:val="00EE6990"/>
    <w:rsid w:val="00EE6B37"/>
    <w:rsid w:val="00EE7D78"/>
    <w:rsid w:val="00EF18B5"/>
    <w:rsid w:val="00EF56B8"/>
    <w:rsid w:val="00EF6731"/>
    <w:rsid w:val="00EF71BE"/>
    <w:rsid w:val="00EF74CD"/>
    <w:rsid w:val="00F0149B"/>
    <w:rsid w:val="00F01C37"/>
    <w:rsid w:val="00F038C6"/>
    <w:rsid w:val="00F074F3"/>
    <w:rsid w:val="00F07DDE"/>
    <w:rsid w:val="00F1002C"/>
    <w:rsid w:val="00F21648"/>
    <w:rsid w:val="00F303AD"/>
    <w:rsid w:val="00F31E9B"/>
    <w:rsid w:val="00F343DD"/>
    <w:rsid w:val="00F35C22"/>
    <w:rsid w:val="00F40C63"/>
    <w:rsid w:val="00F440C6"/>
    <w:rsid w:val="00F451C8"/>
    <w:rsid w:val="00F47025"/>
    <w:rsid w:val="00F47AE7"/>
    <w:rsid w:val="00F509FD"/>
    <w:rsid w:val="00F511A7"/>
    <w:rsid w:val="00F52037"/>
    <w:rsid w:val="00F52F54"/>
    <w:rsid w:val="00F52F7F"/>
    <w:rsid w:val="00F533A5"/>
    <w:rsid w:val="00F56D41"/>
    <w:rsid w:val="00F57E4D"/>
    <w:rsid w:val="00F6096A"/>
    <w:rsid w:val="00F645A5"/>
    <w:rsid w:val="00F6487F"/>
    <w:rsid w:val="00F64C7F"/>
    <w:rsid w:val="00F66FDC"/>
    <w:rsid w:val="00F67CE5"/>
    <w:rsid w:val="00F708DD"/>
    <w:rsid w:val="00F72229"/>
    <w:rsid w:val="00F741D5"/>
    <w:rsid w:val="00F768D5"/>
    <w:rsid w:val="00F770E3"/>
    <w:rsid w:val="00F85D2A"/>
    <w:rsid w:val="00F877CA"/>
    <w:rsid w:val="00F909AB"/>
    <w:rsid w:val="00F9453F"/>
    <w:rsid w:val="00F952DF"/>
    <w:rsid w:val="00FA0267"/>
    <w:rsid w:val="00FA10DD"/>
    <w:rsid w:val="00FA2BBF"/>
    <w:rsid w:val="00FA2F52"/>
    <w:rsid w:val="00FA42EB"/>
    <w:rsid w:val="00FA5787"/>
    <w:rsid w:val="00FA5E45"/>
    <w:rsid w:val="00FA77C2"/>
    <w:rsid w:val="00FB1BF2"/>
    <w:rsid w:val="00FB4F70"/>
    <w:rsid w:val="00FC033C"/>
    <w:rsid w:val="00FC3C11"/>
    <w:rsid w:val="00FC42B7"/>
    <w:rsid w:val="00FC6C88"/>
    <w:rsid w:val="00FD7564"/>
    <w:rsid w:val="00FD7B17"/>
    <w:rsid w:val="00FE72A5"/>
    <w:rsid w:val="00FF32E9"/>
    <w:rsid w:val="00FF37F5"/>
    <w:rsid w:val="00FF3E32"/>
    <w:rsid w:val="00FF5ADA"/>
    <w:rsid w:val="00FF5F1F"/>
    <w:rsid w:val="00FF6484"/>
    <w:rsid w:val="0C248140"/>
    <w:rsid w:val="1699A0C3"/>
    <w:rsid w:val="16C26890"/>
    <w:rsid w:val="18309883"/>
    <w:rsid w:val="1983C587"/>
    <w:rsid w:val="20E1A00B"/>
    <w:rsid w:val="2615FC9E"/>
    <w:rsid w:val="2A5F1B3C"/>
    <w:rsid w:val="2E26B6A6"/>
    <w:rsid w:val="31B9D7CA"/>
    <w:rsid w:val="34DB5AD0"/>
    <w:rsid w:val="3874F654"/>
    <w:rsid w:val="3B3AA2A5"/>
    <w:rsid w:val="3BC68051"/>
    <w:rsid w:val="4199ED48"/>
    <w:rsid w:val="42EB231A"/>
    <w:rsid w:val="43F8E768"/>
    <w:rsid w:val="464F7B49"/>
    <w:rsid w:val="4757EFE2"/>
    <w:rsid w:val="4A06076D"/>
    <w:rsid w:val="4BA1D7CE"/>
    <w:rsid w:val="4D332262"/>
    <w:rsid w:val="4D3DA82F"/>
    <w:rsid w:val="4D7BE631"/>
    <w:rsid w:val="4DF1DF39"/>
    <w:rsid w:val="4FA18C8F"/>
    <w:rsid w:val="530E2519"/>
    <w:rsid w:val="53C641ED"/>
    <w:rsid w:val="55F15FF5"/>
    <w:rsid w:val="5D5BB97F"/>
    <w:rsid w:val="5D6C4AA6"/>
    <w:rsid w:val="5D9AEF03"/>
    <w:rsid w:val="631D4BB7"/>
    <w:rsid w:val="66EA5D4F"/>
    <w:rsid w:val="67275D1B"/>
    <w:rsid w:val="68C32D7C"/>
    <w:rsid w:val="6B89E084"/>
    <w:rsid w:val="6C47982A"/>
    <w:rsid w:val="6CB6AC00"/>
    <w:rsid w:val="6DB90053"/>
    <w:rsid w:val="70268BE9"/>
    <w:rsid w:val="70F0A115"/>
    <w:rsid w:val="7196E81B"/>
    <w:rsid w:val="73B32638"/>
    <w:rsid w:val="73D0FFB3"/>
    <w:rsid w:val="7B422B17"/>
    <w:rsid w:val="7E15688E"/>
    <w:rsid w:val="7F49A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066C"/>
  <w15:chartTrackingRefBased/>
  <w15:docId w15:val="{894FB0D6-B0A9-48E0-9183-2985B3E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664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pPr>
      <w:numPr>
        <w:numId w:val="0"/>
      </w:numPr>
      <w:ind w:left="720"/>
    </w:pPr>
  </w:style>
  <w:style w:type="paragraph" w:customStyle="1" w:styleId="L-Source">
    <w:name w:val="L - Source"/>
    <w:basedOn w:val="P-Source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customStyle="1" w:styleId="L2-Bullets">
    <w:name w:val="L2 - Bullets"/>
    <w:basedOn w:val="L-Bullets"/>
    <w:qFormat/>
    <w:pPr>
      <w:numPr>
        <w:numId w:val="6"/>
      </w:numPr>
      <w:ind w:left="1080"/>
    </w:pPr>
  </w:style>
  <w:style w:type="paragraph" w:customStyle="1" w:styleId="L3-Bullets">
    <w:name w:val="L3 - Bullets"/>
    <w:basedOn w:val="L2-Bullets"/>
    <w:qFormat/>
    <w:pPr>
      <w:numPr>
        <w:numId w:val="7"/>
      </w:numPr>
      <w:ind w:left="1434" w:hanging="357"/>
    </w:pPr>
  </w:style>
  <w:style w:type="paragraph" w:customStyle="1" w:styleId="L2-Numbers">
    <w:name w:val="L2 - Numbers"/>
    <w:basedOn w:val="L-Numbers"/>
    <w:qFormat/>
    <w:pPr>
      <w:numPr>
        <w:numId w:val="3"/>
      </w:numPr>
    </w:pPr>
  </w:style>
  <w:style w:type="paragraph" w:customStyle="1" w:styleId="L2-Alphabets">
    <w:name w:val="L2 - Alphabets"/>
    <w:basedOn w:val="L-Numbers"/>
    <w:qFormat/>
    <w:pPr>
      <w:numPr>
        <w:numId w:val="5"/>
      </w:numPr>
    </w:pPr>
  </w:style>
  <w:style w:type="paragraph" w:customStyle="1" w:styleId="L3-Numbers">
    <w:name w:val="L3 - Numbers"/>
    <w:basedOn w:val="L2-Numbers"/>
    <w:qFormat/>
    <w:pPr>
      <w:numPr>
        <w:numId w:val="4"/>
      </w:numPr>
      <w:tabs>
        <w:tab w:val="num" w:pos="360"/>
      </w:tabs>
      <w:ind w:left="1435" w:hanging="244"/>
    </w:pPr>
  </w:style>
  <w:style w:type="paragraph" w:styleId="NormalWeb">
    <w:name w:val="Normal (Web)"/>
    <w:basedOn w:val="Normal"/>
    <w:uiPriority w:val="99"/>
    <w:semiHidden/>
    <w:unhideWhenUsed/>
    <w:rsid w:val="00CF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9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3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3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39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99C"/>
    <w:rPr>
      <w:b/>
      <w:bCs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F399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399C"/>
  </w:style>
  <w:style w:type="character" w:customStyle="1" w:styleId="hljs-type">
    <w:name w:val="hljs-type"/>
    <w:basedOn w:val="DefaultParagraphFont"/>
    <w:rsid w:val="00CF399C"/>
  </w:style>
  <w:style w:type="character" w:styleId="Emphasis">
    <w:name w:val="Emphasis"/>
    <w:basedOn w:val="DefaultParagraphFont"/>
    <w:uiPriority w:val="20"/>
    <w:qFormat/>
    <w:rsid w:val="00CF399C"/>
    <w:rPr>
      <w:i/>
      <w:iCs/>
    </w:rPr>
  </w:style>
  <w:style w:type="character" w:customStyle="1" w:styleId="sqlkeywordcolor">
    <w:name w:val="sqlkeywordcolor"/>
    <w:basedOn w:val="DefaultParagraphFont"/>
    <w:rsid w:val="00CF399C"/>
  </w:style>
  <w:style w:type="character" w:customStyle="1" w:styleId="sqlstringcolor">
    <w:name w:val="sqlstringcolor"/>
    <w:basedOn w:val="DefaultParagraphFont"/>
    <w:rsid w:val="00CF399C"/>
  </w:style>
  <w:style w:type="character" w:customStyle="1" w:styleId="hljs-string">
    <w:name w:val="hljs-string"/>
    <w:basedOn w:val="DefaultParagraphFont"/>
    <w:rsid w:val="00CF399C"/>
  </w:style>
  <w:style w:type="character" w:customStyle="1" w:styleId="crayon-k">
    <w:name w:val="crayon-k"/>
    <w:basedOn w:val="DefaultParagraphFont"/>
    <w:rsid w:val="00CF399C"/>
  </w:style>
  <w:style w:type="character" w:customStyle="1" w:styleId="crayon-h">
    <w:name w:val="crayon-h"/>
    <w:basedOn w:val="DefaultParagraphFont"/>
    <w:rsid w:val="00DE5E18"/>
  </w:style>
  <w:style w:type="character" w:customStyle="1" w:styleId="crayon-i">
    <w:name w:val="crayon-i"/>
    <w:basedOn w:val="DefaultParagraphFont"/>
    <w:rsid w:val="00DE5E18"/>
  </w:style>
  <w:style w:type="character" w:customStyle="1" w:styleId="crayon-sy">
    <w:name w:val="crayon-sy"/>
    <w:basedOn w:val="DefaultParagraphFont"/>
    <w:rsid w:val="00DE5E18"/>
  </w:style>
  <w:style w:type="character" w:customStyle="1" w:styleId="crayon-e">
    <w:name w:val="crayon-e"/>
    <w:basedOn w:val="DefaultParagraphFont"/>
    <w:rsid w:val="00DE5E18"/>
  </w:style>
  <w:style w:type="character" w:customStyle="1" w:styleId="crayon-s">
    <w:name w:val="crayon-s"/>
    <w:basedOn w:val="DefaultParagraphFont"/>
    <w:rsid w:val="00DE5E18"/>
  </w:style>
  <w:style w:type="character" w:customStyle="1" w:styleId="crayon-cn">
    <w:name w:val="crayon-cn"/>
    <w:basedOn w:val="DefaultParagraphFont"/>
    <w:rsid w:val="00DE5E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1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tag">
    <w:name w:val="hljs-selector-tag"/>
    <w:basedOn w:val="DefaultParagraphFont"/>
    <w:rsid w:val="00766148"/>
  </w:style>
  <w:style w:type="character" w:customStyle="1" w:styleId="hljs-builtin">
    <w:name w:val="hljs-built_in"/>
    <w:basedOn w:val="DefaultParagraphFont"/>
    <w:rsid w:val="00766148"/>
  </w:style>
  <w:style w:type="character" w:customStyle="1" w:styleId="hljs-number">
    <w:name w:val="hljs-number"/>
    <w:basedOn w:val="DefaultParagraphFont"/>
    <w:rsid w:val="00766148"/>
  </w:style>
  <w:style w:type="paragraph" w:styleId="Header">
    <w:name w:val="header"/>
    <w:basedOn w:val="Normal"/>
    <w:link w:val="HeaderChar"/>
    <w:uiPriority w:val="99"/>
    <w:semiHidden/>
    <w:rsid w:val="004A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8F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4A5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8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63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448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10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92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7624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618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2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259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215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18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42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763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116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5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8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7977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51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9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32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8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7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189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4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240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3099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63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91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6445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08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81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24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938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874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517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739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5502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867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979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0264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0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29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377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5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714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0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5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3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01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984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6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gi%20Saxena\Downloads\Chapter%20Template%20(1)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etType xmlns="f4287df7-c0e0-444d-ba8d-6c830a3079b3">Chapter</AssetType>
    <AssetNumber xmlns="f4287df7-c0e0-444d-ba8d-6c830a3079b3">9</AssetNumber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Early_x0020_Access xmlns="f4287df7-c0e0-444d-ba8d-6c830a3079b3">false</Early_x0020_Access>
    <AssetStage xmlns="f4287df7-c0e0-444d-ba8d-6c830a3079b3">Copy Edit Submission</AssetStage>
    <NoteforSelf xmlns="f4287df7-c0e0-444d-ba8d-6c830a3079b3" xsi:nil="true"/>
    <Category xmlns="f4287df7-c0e0-444d-ba8d-6c830a3079b3">Data</Category>
    <PlagiarismOriginality xmlns="f4287df7-c0e0-444d-ba8d-6c830a3079b3" xsi:nil="true"/>
    <DaysAllocated xmlns="f4287df7-c0e0-444d-ba8d-6c830a3079b3">1</DaysAllocated>
    <PageCount xmlns="f4287df7-c0e0-444d-ba8d-6c830a3079b3">34</PageCount>
    <Editorial_x0020_Score xmlns="f4287df7-c0e0-444d-ba8d-6c830a3079b3">6</Editorial_x0020_Score>
    <Notes xmlns="f4287df7-c0e0-444d-ba8d-6c830a3079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8" ma:contentTypeDescription="Create a new document." ma:contentTypeScope="" ma:versionID="76052b3f7ee867c240355bfddf550d8f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036164683a720efd572d759f577e8dd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35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  <ds:schemaRef ds:uri="f4287df7-c0e0-444d-ba8d-6c830a3079b3"/>
    <ds:schemaRef ds:uri="c866c9ed-2f7a-4860-bf57-8153ff3a210a"/>
  </ds:schemaRefs>
</ds:datastoreItem>
</file>

<file path=customXml/itemProps2.xml><?xml version="1.0" encoding="utf-8"?>
<ds:datastoreItem xmlns:ds="http://schemas.openxmlformats.org/officeDocument/2006/customXml" ds:itemID="{67CE3707-65CD-43E6-BAAF-344967A3B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87df7-c0e0-444d-ba8d-6c830a3079b3"/>
    <ds:schemaRef ds:uri="c866c9ed-2f7a-4860-bf57-8153ff3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F077A-774D-4C7B-B847-11DF4E698B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 (1) (1).dotx</Template>
  <TotalTime>8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Saxena</dc:creator>
  <cp:keywords/>
  <dc:description/>
  <cp:lastModifiedBy>Kavyashree K S</cp:lastModifiedBy>
  <cp:revision>2</cp:revision>
  <cp:lastPrinted>2023-02-05T07:44:00Z</cp:lastPrinted>
  <dcterms:created xsi:type="dcterms:W3CDTF">2023-07-10T11:08:00Z</dcterms:created>
  <dcterms:modified xsi:type="dcterms:W3CDTF">2023-07-10T11:08:00Z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GrammarlyDocumentId">
    <vt:lpwstr>8f086d452badf3815eb126b6fe2cdd52548f18a3089302cf652bdd1df74222e9</vt:lpwstr>
  </property>
  <property fmtid="{D5CDD505-2E9C-101B-9397-08002B2CF9AE}" pid="4" name="MediaServiceImageTags">
    <vt:lpwstr/>
  </property>
</Properties>
</file>